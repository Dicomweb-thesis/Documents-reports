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2BD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bookmarkStart w:id="0" w:name="_Toc169424237"/>
    </w:p>
    <w:p w:rsidR="00664AE1" w:rsidRPr="00BA77CC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INDUSTRIAL UNIVERSITY OF HO CHI MINH CITY</w:t>
      </w:r>
    </w:p>
    <w:p w:rsidR="00664AE1" w:rsidRPr="00BA77CC" w:rsidRDefault="00B862BD" w:rsidP="00BA77CC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FACULTY OF INFORMATION TECHNOLOGY</w:t>
      </w:r>
    </w:p>
    <w:p w:rsidR="00664AE1" w:rsidRDefault="00664AE1" w:rsidP="001E4311">
      <w:pPr>
        <w:spacing w:before="168" w:after="96"/>
        <w:ind w:firstLine="0"/>
        <w:jc w:val="center"/>
        <w:rPr>
          <w:b/>
          <w:sz w:val="32"/>
          <w:szCs w:val="32"/>
        </w:rPr>
      </w:pPr>
      <w:r w:rsidRPr="007435B7">
        <w:rPr>
          <w:b/>
          <w:noProof/>
          <w:sz w:val="32"/>
          <w:szCs w:val="32"/>
        </w:rPr>
        <w:drawing>
          <wp:inline distT="0" distB="0" distL="0" distR="0">
            <wp:extent cx="2794568" cy="1219200"/>
            <wp:effectExtent l="0" t="0" r="0" b="0"/>
            <wp:docPr id="41" name="Picture 41" descr="D:\Drafts\KbZ09k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afts\KbZ09ku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568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E1" w:rsidRDefault="00664AE1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spacing w:before="168" w:after="96"/>
        <w:ind w:firstLine="0"/>
        <w:jc w:val="center"/>
        <w:rPr>
          <w:b/>
          <w:sz w:val="32"/>
          <w:szCs w:val="32"/>
        </w:rPr>
      </w:pPr>
    </w:p>
    <w:p w:rsidR="00664AE1" w:rsidRPr="00BC3070" w:rsidRDefault="00B862BD" w:rsidP="001E431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GRADUATION THESIS</w:t>
      </w:r>
    </w:p>
    <w:p w:rsidR="00134EFB" w:rsidRDefault="00134EFB" w:rsidP="001E4311">
      <w:pPr>
        <w:ind w:firstLine="0"/>
        <w:jc w:val="center"/>
        <w:rPr>
          <w:b/>
          <w:sz w:val="36"/>
          <w:szCs w:val="36"/>
        </w:rPr>
      </w:pPr>
    </w:p>
    <w:p w:rsidR="00664AE1" w:rsidRPr="00BA77CC" w:rsidRDefault="00E75407" w:rsidP="001E4311">
      <w:pPr>
        <w:ind w:firstLine="0"/>
        <w:jc w:val="center"/>
        <w:rPr>
          <w:b/>
          <w:sz w:val="42"/>
          <w:szCs w:val="42"/>
        </w:rPr>
      </w:pPr>
      <w:r>
        <w:rPr>
          <w:b/>
          <w:sz w:val="36"/>
          <w:szCs w:val="36"/>
        </w:rPr>
        <w:t>USER REQUIREMENT</w:t>
      </w:r>
      <w:r w:rsidR="00E27D02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 DOCUMENT</w:t>
      </w:r>
    </w:p>
    <w:p w:rsidR="00664AE1" w:rsidRDefault="00664AE1" w:rsidP="001E4311">
      <w:pPr>
        <w:ind w:firstLine="0"/>
        <w:jc w:val="center"/>
        <w:rPr>
          <w:b/>
          <w:sz w:val="32"/>
          <w:szCs w:val="32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B862BD" w:rsidRDefault="00B862BD" w:rsidP="001E4311">
      <w:pPr>
        <w:ind w:left="1843" w:firstLine="0"/>
        <w:rPr>
          <w:sz w:val="30"/>
          <w:szCs w:val="30"/>
        </w:rPr>
      </w:pPr>
    </w:p>
    <w:p w:rsidR="00664AE1" w:rsidRPr="00B862BD" w:rsidRDefault="00B862BD" w:rsidP="001E4311">
      <w:pPr>
        <w:ind w:left="1843" w:firstLine="0"/>
        <w:rPr>
          <w:sz w:val="28"/>
          <w:szCs w:val="28"/>
        </w:rPr>
      </w:pPr>
      <w:r w:rsidRPr="00B862BD">
        <w:rPr>
          <w:sz w:val="28"/>
          <w:szCs w:val="28"/>
        </w:rPr>
        <w:t>SUPERVISOR: PGS.TS. HUYNH TRUNG HIEU</w:t>
      </w:r>
    </w:p>
    <w:p w:rsidR="00BA77CC" w:rsidRDefault="00BA77CC" w:rsidP="001E4311">
      <w:pPr>
        <w:ind w:left="2160" w:firstLine="0"/>
        <w:jc w:val="center"/>
        <w:rPr>
          <w:sz w:val="22"/>
          <w:szCs w:val="22"/>
        </w:rPr>
      </w:pPr>
    </w:p>
    <w:p w:rsidR="008F1FDF" w:rsidRDefault="007C7517" w:rsidP="001E4311">
      <w:pPr>
        <w:ind w:left="2160" w:firstLine="0"/>
        <w:jc w:val="center"/>
        <w:rPr>
          <w:sz w:val="22"/>
          <w:szCs w:val="22"/>
        </w:rPr>
      </w:pPr>
      <w:r>
        <w:rPr>
          <w:sz w:val="22"/>
          <w:szCs w:val="22"/>
        </w:rPr>
        <w:t>HO CHI MINH CITY</w:t>
      </w:r>
      <w:r w:rsidR="000C59F7">
        <w:rPr>
          <w:sz w:val="22"/>
          <w:szCs w:val="22"/>
        </w:rPr>
        <w:t xml:space="preserve"> – 01/2018</w:t>
      </w:r>
    </w:p>
    <w:p w:rsidR="008F1FDF" w:rsidRDefault="008F1FDF">
      <w:pPr>
        <w:spacing w:line="240" w:lineRule="auto"/>
        <w:ind w:firstLine="0"/>
        <w:jc w:val="left"/>
        <w:rPr>
          <w:b/>
        </w:rPr>
      </w:pPr>
      <w:r w:rsidRPr="008F1FDF">
        <w:rPr>
          <w:b/>
          <w:sz w:val="28"/>
          <w:szCs w:val="28"/>
        </w:rPr>
        <w:lastRenderedPageBreak/>
        <w:t>REVISION</w:t>
      </w:r>
      <w:r w:rsidRPr="008F1FDF">
        <w:rPr>
          <w:b/>
        </w:rPr>
        <w:t xml:space="preserve"> HISTORY</w:t>
      </w:r>
    </w:p>
    <w:p w:rsidR="008F1FDF" w:rsidRPr="008F1FDF" w:rsidRDefault="008F1FDF">
      <w:pPr>
        <w:spacing w:line="240" w:lineRule="auto"/>
        <w:ind w:firstLine="0"/>
        <w:jc w:val="left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701"/>
        <w:gridCol w:w="1134"/>
        <w:gridCol w:w="993"/>
        <w:gridCol w:w="2670"/>
        <w:gridCol w:w="1279"/>
      </w:tblGrid>
      <w:tr w:rsidR="008F1FDF" w:rsidRPr="008F1FDF" w:rsidTr="00A8132C">
        <w:tc>
          <w:tcPr>
            <w:tcW w:w="562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No</w:t>
            </w:r>
          </w:p>
        </w:tc>
        <w:tc>
          <w:tcPr>
            <w:tcW w:w="1701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Revision date</w:t>
            </w:r>
          </w:p>
        </w:tc>
        <w:tc>
          <w:tcPr>
            <w:tcW w:w="1134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Version</w:t>
            </w:r>
          </w:p>
        </w:tc>
        <w:tc>
          <w:tcPr>
            <w:tcW w:w="993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Author</w:t>
            </w:r>
          </w:p>
        </w:tc>
        <w:tc>
          <w:tcPr>
            <w:tcW w:w="2670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Summary of changes</w:t>
            </w:r>
          </w:p>
        </w:tc>
        <w:tc>
          <w:tcPr>
            <w:tcW w:w="1279" w:type="dxa"/>
            <w:shd w:val="clear" w:color="auto" w:fill="F79646" w:themeFill="accent6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Reviewer</w:t>
            </w: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  <w:r w:rsidRPr="008F1FDF">
              <w:rPr>
                <w:szCs w:val="26"/>
              </w:rPr>
              <w:t>1</w:t>
            </w:r>
          </w:p>
        </w:tc>
        <w:tc>
          <w:tcPr>
            <w:tcW w:w="1701" w:type="dxa"/>
          </w:tcPr>
          <w:p w:rsidR="008F1FDF" w:rsidRPr="008F1FDF" w:rsidRDefault="009E628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Jan 25, 2018</w:t>
            </w:r>
          </w:p>
        </w:tc>
        <w:tc>
          <w:tcPr>
            <w:tcW w:w="1134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v01</w:t>
            </w:r>
          </w:p>
        </w:tc>
        <w:tc>
          <w:tcPr>
            <w:tcW w:w="993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Huu</w:t>
            </w:r>
          </w:p>
        </w:tc>
        <w:tc>
          <w:tcPr>
            <w:tcW w:w="2670" w:type="dxa"/>
          </w:tcPr>
          <w:p w:rsidR="008F1FDF" w:rsidRPr="008F1FDF" w:rsidRDefault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The first verson</w:t>
            </w: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8F1FDF" w:rsidRPr="008F1FDF" w:rsidTr="008F1FDF">
        <w:tc>
          <w:tcPr>
            <w:tcW w:w="562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701" w:type="dxa"/>
          </w:tcPr>
          <w:p w:rsidR="008F1FDF" w:rsidRPr="008F1FDF" w:rsidRDefault="008F1FDF" w:rsidP="009E628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134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993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670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79" w:type="dxa"/>
          </w:tcPr>
          <w:p w:rsidR="008F1FDF" w:rsidRPr="008F1FDF" w:rsidRDefault="008F1FDF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</w:tbl>
    <w:p w:rsidR="00B45977" w:rsidRDefault="00B45977">
      <w:pPr>
        <w:spacing w:line="240" w:lineRule="auto"/>
        <w:ind w:firstLine="0"/>
        <w:jc w:val="left"/>
      </w:pPr>
    </w:p>
    <w:p w:rsidR="008F1FDF" w:rsidRPr="00B45977" w:rsidRDefault="008F1FDF">
      <w:pPr>
        <w:spacing w:line="240" w:lineRule="auto"/>
        <w:ind w:firstLine="0"/>
        <w:jc w:val="left"/>
      </w:pPr>
      <w:r w:rsidRPr="00B45977">
        <w:br w:type="page"/>
      </w:r>
    </w:p>
    <w:bookmarkStart w:id="1" w:name="_Toc466653136" w:displacedByCustomXml="next"/>
    <w:bookmarkStart w:id="2" w:name="_Toc466653273" w:displacedByCustomXml="next"/>
    <w:bookmarkStart w:id="3" w:name="_Toc466657843" w:displacedByCustomXml="next"/>
    <w:bookmarkStart w:id="4" w:name="_Toc504903423" w:displacedByCustomXml="next"/>
    <w:sdt>
      <w:sdtPr>
        <w:rPr>
          <w:rFonts w:ascii="Times New Roman" w:hAnsi="Times New Roman" w:cs="Times New Roman"/>
          <w:b w:val="0"/>
          <w:bCs w:val="0"/>
          <w:caps w:val="0"/>
          <w:kern w:val="0"/>
          <w:sz w:val="36"/>
          <w:szCs w:val="36"/>
        </w:rPr>
        <w:id w:val="-876077129"/>
        <w:docPartObj>
          <w:docPartGallery w:val="Table of Contents"/>
          <w:docPartUnique/>
        </w:docPartObj>
      </w:sdtPr>
      <w:sdtEndPr>
        <w:rPr>
          <w:noProof/>
          <w:sz w:val="26"/>
          <w:szCs w:val="24"/>
        </w:rPr>
      </w:sdtEndPr>
      <w:sdtContent>
        <w:bookmarkEnd w:id="3" w:displacedByCustomXml="prev"/>
        <w:bookmarkEnd w:id="2" w:displacedByCustomXml="prev"/>
        <w:bookmarkEnd w:id="1" w:displacedByCustomXml="prev"/>
        <w:p w:rsidR="001E01F0" w:rsidRPr="007C7517" w:rsidRDefault="003F7EE6" w:rsidP="001E4311">
          <w:pPr>
            <w:pStyle w:val="Heading1"/>
            <w:numPr>
              <w:ilvl w:val="0"/>
              <w:numId w:val="0"/>
            </w:numPr>
            <w:spacing w:after="120"/>
            <w:rPr>
              <w:sz w:val="36"/>
              <w:szCs w:val="36"/>
            </w:rPr>
          </w:pPr>
          <w:r w:rsidRPr="007C7517">
            <w:rPr>
              <w:sz w:val="36"/>
              <w:szCs w:val="36"/>
            </w:rPr>
            <w:t>table of contents</w:t>
          </w:r>
          <w:bookmarkEnd w:id="4"/>
        </w:p>
        <w:p w:rsidR="00FE39B2" w:rsidRDefault="003F7EE6" w:rsidP="001E4311">
          <w:pPr>
            <w:ind w:firstLine="0"/>
            <w:jc w:val="right"/>
            <w:rPr>
              <w:noProof/>
            </w:rPr>
          </w:pPr>
          <w:r>
            <w:t>Page</w:t>
          </w:r>
          <w:r w:rsidR="001E01F0" w:rsidRPr="00A60A61">
            <w:fldChar w:fldCharType="begin"/>
          </w:r>
          <w:r w:rsidR="001E01F0" w:rsidRPr="00A60A61">
            <w:instrText xml:space="preserve"> TOC \o "1-3" \h \z \u </w:instrText>
          </w:r>
          <w:r w:rsidR="001E01F0" w:rsidRPr="00A60A61">
            <w:fldChar w:fldCharType="separate"/>
          </w:r>
        </w:p>
        <w:p w:rsidR="00FE39B2" w:rsidRDefault="00FE39B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3423" w:history="1">
            <w:r>
              <w:rPr>
                <w:rStyle w:val="Hyperlink"/>
              </w:rPr>
              <w:t>T</w:t>
            </w:r>
            <w:r w:rsidRPr="003849D7">
              <w:rPr>
                <w:rStyle w:val="Hyperlink"/>
              </w:rPr>
              <w:t>able of contents</w:t>
            </w:r>
            <w:r>
              <w:rPr>
                <w:webHidden/>
              </w:rPr>
              <w:tab/>
            </w:r>
          </w:hyperlink>
        </w:p>
        <w:p w:rsidR="00FE39B2" w:rsidRDefault="00FE39B2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3424" w:history="1">
            <w:r w:rsidRPr="003849D7">
              <w:rPr>
                <w:rStyle w:val="Hyperlink"/>
              </w:rPr>
              <w:t>DEFINITIONS, ACRONYMS AND ABBREVIATIONS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_Toc504903424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FE39B2" w:rsidRDefault="00FE39B2">
          <w:pPr>
            <w:pStyle w:val="TOC1"/>
            <w:tabs>
              <w:tab w:val="left" w:pos="567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504903425" w:history="1">
            <w:r w:rsidRPr="003849D7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>
              <w:rPr>
                <w:rStyle w:val="Hyperlink"/>
              </w:rPr>
              <w:t>G</w:t>
            </w:r>
            <w:r w:rsidRPr="003849D7">
              <w:rPr>
                <w:rStyle w:val="Hyperlink"/>
              </w:rPr>
              <w:t>eneral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_Toc504903425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FE39B2" w:rsidRDefault="00FE39B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3426" w:history="1">
            <w:r w:rsidRPr="003849D7">
              <w:rPr>
                <w:rStyle w:val="Hyperlink"/>
                <w:noProof/>
              </w:rPr>
              <w:t>1.1 Project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B2" w:rsidRDefault="00FE39B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3427" w:history="1">
            <w:r w:rsidRPr="003849D7">
              <w:rPr>
                <w:rStyle w:val="Hyperlink"/>
                <w:noProof/>
              </w:rPr>
              <w:t>1.2 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9B2" w:rsidRDefault="00FE39B2">
          <w:pPr>
            <w:pStyle w:val="TOC2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504903428" w:history="1">
            <w:r w:rsidRPr="003849D7">
              <w:rPr>
                <w:rStyle w:val="Hyperlink"/>
                <w:noProof/>
              </w:rPr>
              <w:t>1.3 System context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_Toc504903428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1F0" w:rsidRDefault="001E01F0" w:rsidP="001E4311">
          <w:pPr>
            <w:ind w:firstLine="0"/>
          </w:pPr>
          <w:r w:rsidRPr="00A60A61">
            <w:rPr>
              <w:bCs/>
              <w:noProof/>
            </w:rPr>
            <w:fldChar w:fldCharType="end"/>
          </w:r>
        </w:p>
      </w:sdtContent>
    </w:sdt>
    <w:p w:rsidR="00511681" w:rsidRDefault="00511681" w:rsidP="001E4311">
      <w:pPr>
        <w:ind w:firstLine="720"/>
      </w:pPr>
    </w:p>
    <w:p w:rsidR="00356097" w:rsidRDefault="00356097" w:rsidP="00A8132C">
      <w:pPr>
        <w:pStyle w:val="Heading1"/>
        <w:numPr>
          <w:ilvl w:val="0"/>
          <w:numId w:val="0"/>
        </w:numPr>
        <w:spacing w:after="120"/>
        <w:jc w:val="both"/>
        <w:sectPr w:rsidR="00356097" w:rsidSect="00BA77CC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701" w:left="1985" w:header="709" w:footer="709" w:gutter="0"/>
          <w:pgBorders w:display="firstPage">
            <w:top w:val="thinThickSmallGap" w:sz="24" w:space="10" w:color="auto"/>
            <w:left w:val="thinThickSmallGap" w:sz="24" w:space="1" w:color="auto"/>
            <w:bottom w:val="thickThinSmallGap" w:sz="24" w:space="10" w:color="auto"/>
            <w:right w:val="thickThinSmallGap" w:sz="24" w:space="1" w:color="auto"/>
          </w:pgBorders>
          <w:cols w:space="708"/>
          <w:docGrid w:linePitch="360"/>
        </w:sectPr>
      </w:pPr>
      <w:bookmarkStart w:id="5" w:name="_Ref262310752"/>
      <w:bookmarkStart w:id="6" w:name="_Toc398987982"/>
      <w:bookmarkStart w:id="7" w:name="_Ref262310598"/>
      <w:bookmarkStart w:id="8" w:name="_Ref262310605"/>
    </w:p>
    <w:p w:rsidR="0063367B" w:rsidRPr="00EB0E70" w:rsidRDefault="0063367B" w:rsidP="0063367B">
      <w:pPr>
        <w:pStyle w:val="Heading1"/>
        <w:numPr>
          <w:ilvl w:val="0"/>
          <w:numId w:val="0"/>
        </w:numPr>
        <w:jc w:val="both"/>
        <w:rPr>
          <w:sz w:val="28"/>
          <w:szCs w:val="28"/>
        </w:rPr>
      </w:pPr>
      <w:bookmarkStart w:id="9" w:name="_Toc504903424"/>
      <w:bookmarkEnd w:id="5"/>
      <w:bookmarkEnd w:id="6"/>
      <w:bookmarkEnd w:id="7"/>
      <w:bookmarkEnd w:id="8"/>
      <w:r w:rsidRPr="00EB0E70">
        <w:rPr>
          <w:sz w:val="28"/>
          <w:szCs w:val="28"/>
        </w:rPr>
        <w:lastRenderedPageBreak/>
        <w:t>DEFINITIONS, ACRONYMS AND ABBREVIATIONS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5103"/>
      </w:tblGrid>
      <w:tr w:rsidR="0063367B" w:rsidRPr="008F1FDF" w:rsidTr="00A232A9">
        <w:tc>
          <w:tcPr>
            <w:tcW w:w="846" w:type="dxa"/>
            <w:shd w:val="clear" w:color="auto" w:fill="F79646" w:themeFill="accent6"/>
          </w:tcPr>
          <w:p w:rsidR="0063367B" w:rsidRPr="008F1FDF" w:rsidRDefault="0063367B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 w:rsidRPr="008F1FDF">
              <w:rPr>
                <w:b/>
                <w:szCs w:val="26"/>
              </w:rPr>
              <w:t>No</w:t>
            </w:r>
          </w:p>
        </w:tc>
        <w:tc>
          <w:tcPr>
            <w:tcW w:w="2410" w:type="dxa"/>
            <w:shd w:val="clear" w:color="auto" w:fill="F79646" w:themeFill="accent6"/>
          </w:tcPr>
          <w:p w:rsidR="0063367B" w:rsidRPr="008F1FDF" w:rsidRDefault="008E6160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Def/Acr/Abb</w:t>
            </w:r>
          </w:p>
        </w:tc>
        <w:tc>
          <w:tcPr>
            <w:tcW w:w="5103" w:type="dxa"/>
            <w:shd w:val="clear" w:color="auto" w:fill="F79646" w:themeFill="accent6"/>
          </w:tcPr>
          <w:p w:rsidR="0063367B" w:rsidRPr="008F1FDF" w:rsidRDefault="00452060" w:rsidP="007A000D">
            <w:pPr>
              <w:spacing w:before="0" w:line="240" w:lineRule="auto"/>
              <w:ind w:firstLine="0"/>
              <w:jc w:val="left"/>
              <w:rPr>
                <w:b/>
                <w:szCs w:val="26"/>
              </w:rPr>
            </w:pPr>
            <w:r>
              <w:rPr>
                <w:b/>
                <w:szCs w:val="26"/>
              </w:rPr>
              <w:t>Expla</w:t>
            </w:r>
            <w:r w:rsidR="00AD065D">
              <w:rPr>
                <w:b/>
                <w:szCs w:val="26"/>
              </w:rPr>
              <w:t>nation</w:t>
            </w: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 w:rsidRPr="008F1FDF">
              <w:rPr>
                <w:szCs w:val="26"/>
              </w:rPr>
              <w:t>1</w:t>
            </w:r>
          </w:p>
        </w:tc>
        <w:tc>
          <w:tcPr>
            <w:tcW w:w="2410" w:type="dxa"/>
          </w:tcPr>
          <w:p w:rsidR="0063367B" w:rsidRPr="008F1FDF" w:rsidRDefault="009E48BE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URD</w:t>
            </w:r>
          </w:p>
        </w:tc>
        <w:tc>
          <w:tcPr>
            <w:tcW w:w="5103" w:type="dxa"/>
          </w:tcPr>
          <w:p w:rsidR="0063367B" w:rsidRPr="008F1FDF" w:rsidRDefault="009E48BE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  <w:r>
              <w:rPr>
                <w:szCs w:val="26"/>
              </w:rPr>
              <w:t>User Requirement Document</w:t>
            </w: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  <w:tr w:rsidR="0063367B" w:rsidRPr="008F1FDF" w:rsidTr="00A232A9">
        <w:tc>
          <w:tcPr>
            <w:tcW w:w="846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410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5103" w:type="dxa"/>
          </w:tcPr>
          <w:p w:rsidR="0063367B" w:rsidRPr="008F1FDF" w:rsidRDefault="0063367B" w:rsidP="00A232A9">
            <w:pPr>
              <w:spacing w:before="0" w:line="240" w:lineRule="auto"/>
              <w:ind w:firstLine="0"/>
              <w:jc w:val="left"/>
              <w:rPr>
                <w:szCs w:val="26"/>
              </w:rPr>
            </w:pPr>
          </w:p>
        </w:tc>
      </w:tr>
    </w:tbl>
    <w:p w:rsidR="0063367B" w:rsidRDefault="0063367B" w:rsidP="0063367B">
      <w:pPr>
        <w:spacing w:line="240" w:lineRule="auto"/>
        <w:ind w:firstLine="0"/>
        <w:jc w:val="left"/>
      </w:pPr>
    </w:p>
    <w:p w:rsidR="0063367B" w:rsidRDefault="0063367B" w:rsidP="001E4311">
      <w:pPr>
        <w:ind w:firstLine="0"/>
      </w:pPr>
    </w:p>
    <w:p w:rsidR="0063367B" w:rsidRDefault="0063367B" w:rsidP="0063367B"/>
    <w:p w:rsidR="0063367B" w:rsidRDefault="0063367B" w:rsidP="0063367B"/>
    <w:p w:rsidR="00A8132C" w:rsidRPr="0063367B" w:rsidRDefault="0063367B" w:rsidP="0063367B">
      <w:pPr>
        <w:tabs>
          <w:tab w:val="center" w:pos="4677"/>
        </w:tabs>
        <w:sectPr w:rsidR="00A8132C" w:rsidRPr="0063367B" w:rsidSect="000572E6">
          <w:headerReference w:type="default" r:id="rId12"/>
          <w:footerReference w:type="default" r:id="rId13"/>
          <w:pgSz w:w="11907" w:h="16840" w:code="9"/>
          <w:pgMar w:top="1701" w:right="1134" w:bottom="1701" w:left="1985" w:header="709" w:footer="709" w:gutter="0"/>
          <w:pgNumType w:start="1"/>
          <w:cols w:space="708"/>
          <w:docGrid w:linePitch="360"/>
        </w:sectPr>
      </w:pPr>
      <w:r>
        <w:tab/>
      </w:r>
    </w:p>
    <w:p w:rsidR="009E48BE" w:rsidRPr="00BB0637" w:rsidRDefault="009E48BE" w:rsidP="00A232A9">
      <w:pPr>
        <w:pStyle w:val="Heading1"/>
        <w:jc w:val="left"/>
      </w:pPr>
      <w:bookmarkStart w:id="10" w:name="_Toc504299647"/>
      <w:bookmarkStart w:id="11" w:name="_Toc504903425"/>
      <w:bookmarkEnd w:id="0"/>
      <w:r>
        <w:lastRenderedPageBreak/>
        <w:t>general description</w:t>
      </w:r>
      <w:bookmarkEnd w:id="11"/>
    </w:p>
    <w:p w:rsidR="009E48BE" w:rsidRDefault="009E48BE" w:rsidP="009E48BE">
      <w:pPr>
        <w:pStyle w:val="Heading2"/>
        <w:ind w:left="567" w:hanging="567"/>
      </w:pPr>
      <w:bookmarkStart w:id="12" w:name="_Toc504903426"/>
      <w:r>
        <w:t>Project purpose</w:t>
      </w:r>
      <w:bookmarkEnd w:id="12"/>
    </w:p>
    <w:p w:rsidR="009E48BE" w:rsidRPr="004C4C5F" w:rsidRDefault="009E48BE" w:rsidP="00A232A9">
      <w:pPr>
        <w:pStyle w:val="TextBodyStandard"/>
      </w:pPr>
      <w:r w:rsidRPr="00763489">
        <w:t xml:space="preserve">This project is aimed at developing a web-based system </w:t>
      </w:r>
      <w:r>
        <w:t>which allows viewing and processing of DICOM images, but must ensure the security of image information.</w:t>
      </w:r>
    </w:p>
    <w:p w:rsidR="009E48BE" w:rsidRPr="00FA5953" w:rsidRDefault="009E48BE" w:rsidP="009E48BE">
      <w:pPr>
        <w:pStyle w:val="Heading2"/>
        <w:ind w:left="567" w:hanging="567"/>
      </w:pPr>
      <w:bookmarkStart w:id="13" w:name="_Toc504903427"/>
      <w:r>
        <w:t>Project scope</w:t>
      </w:r>
      <w:bookmarkEnd w:id="13"/>
    </w:p>
    <w:p w:rsidR="009E48BE" w:rsidRDefault="009E48BE" w:rsidP="00A232A9">
      <w:pPr>
        <w:pStyle w:val="TextBodyStandard"/>
      </w:pPr>
      <w:r>
        <w:t>The system must have the following functions: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>Viewing DICOM images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>Show image infomation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>Decentralizing users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 xml:space="preserve">Have image processing functions: </w:t>
      </w:r>
    </w:p>
    <w:p w:rsidR="009E48BE" w:rsidRDefault="009E48BE" w:rsidP="009E48BE">
      <w:pPr>
        <w:pStyle w:val="TextBodyStandard"/>
        <w:numPr>
          <w:ilvl w:val="0"/>
          <w:numId w:val="25"/>
        </w:numPr>
        <w:spacing w:before="120"/>
      </w:pPr>
      <w:r>
        <w:t>Zoom in, zoom out, rotate…</w:t>
      </w:r>
    </w:p>
    <w:p w:rsidR="009E48BE" w:rsidRPr="00D056F4" w:rsidRDefault="009E48BE" w:rsidP="00A232A9">
      <w:pPr>
        <w:pStyle w:val="TextBodyStandard"/>
      </w:pPr>
      <w:r w:rsidRPr="00D056F4">
        <w:t xml:space="preserve">Building a web system which processes DICOM images. The system is built on Nodejs </w:t>
      </w:r>
      <w:r>
        <w:t>gets</w:t>
      </w:r>
      <w:r w:rsidRPr="00D056F4">
        <w:t xml:space="preserve"> image data from Orthanc</w:t>
      </w:r>
      <w:r>
        <w:t xml:space="preserve"> and processes image using Cornerstone</w:t>
      </w:r>
      <w:r w:rsidRPr="00D056F4">
        <w:t>. The doctor accesses to the site with authorities allowed.</w:t>
      </w:r>
    </w:p>
    <w:p w:rsidR="009E48BE" w:rsidRDefault="009E48BE" w:rsidP="009E48BE">
      <w:pPr>
        <w:pStyle w:val="Heading2"/>
        <w:ind w:left="567" w:hanging="567"/>
      </w:pPr>
      <w:bookmarkStart w:id="14" w:name="_Toc504903428"/>
      <w:r>
        <w:t>System context overview</w:t>
      </w:r>
      <w:bookmarkEnd w:id="14"/>
    </w:p>
    <w:p w:rsidR="009E48BE" w:rsidRPr="00F0458C" w:rsidRDefault="001C73E0" w:rsidP="001C73E0">
      <w:pPr>
        <w:ind w:firstLine="0"/>
      </w:pPr>
      <w:r>
        <w:rPr>
          <w:noProof/>
        </w:rPr>
        <w:drawing>
          <wp:inline distT="0" distB="0" distL="0" distR="0" wp14:anchorId="2B4AE6D9" wp14:editId="1957DDFD">
            <wp:extent cx="5580380" cy="1996440"/>
            <wp:effectExtent l="0" t="0" r="127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0"/>
    <w:p w:rsidR="00C8767C" w:rsidRPr="001C73E0" w:rsidRDefault="001C73E0" w:rsidP="001C73E0">
      <w:pPr>
        <w:pStyle w:val="HINH"/>
      </w:pPr>
      <w:r>
        <w:t>Figure 1: System context ov</w:t>
      </w:r>
      <w:bookmarkStart w:id="15" w:name="_GoBack"/>
      <w:bookmarkEnd w:id="15"/>
      <w:r>
        <w:t>erview</w:t>
      </w:r>
    </w:p>
    <w:sectPr w:rsidR="00C8767C" w:rsidRPr="001C73E0" w:rsidSect="000572E6">
      <w:headerReference w:type="even" r:id="rId15"/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7D7" w:rsidRDefault="00EB27D7">
      <w:r>
        <w:separator/>
      </w:r>
    </w:p>
    <w:p w:rsidR="00EB27D7" w:rsidRDefault="00EB27D7"/>
  </w:endnote>
  <w:endnote w:type="continuationSeparator" w:id="0">
    <w:p w:rsidR="00EB27D7" w:rsidRDefault="00EB27D7">
      <w:r>
        <w:continuationSeparator/>
      </w:r>
    </w:p>
    <w:p w:rsidR="00EB27D7" w:rsidRDefault="00EB2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Time">
    <w:altName w:val="Courier New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F40F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8D448A" w:rsidRDefault="008D448A" w:rsidP="008F3A7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356097">
    <w:pPr>
      <w:pStyle w:val="Footer"/>
      <w:ind w:right="36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9" w:type="dxa"/>
      <w:tblBorders>
        <w:top w:val="single" w:sz="4" w:space="0" w:color="auto"/>
      </w:tblBorders>
      <w:shd w:val="clear" w:color="auto" w:fill="FFFFFF" w:themeFill="background1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30"/>
      <w:gridCol w:w="134"/>
      <w:gridCol w:w="3525"/>
    </w:tblGrid>
    <w:tr w:rsidR="008D448A" w:rsidRPr="00CA08E1" w:rsidTr="00313D16">
      <w:tc>
        <w:tcPr>
          <w:tcW w:w="5130" w:type="dxa"/>
          <w:shd w:val="clear" w:color="auto" w:fill="FFFFFF" w:themeFill="background1"/>
        </w:tcPr>
        <w:p w:rsidR="008D448A" w:rsidRPr="00CA08E1" w:rsidRDefault="008D448A" w:rsidP="00B52CFD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360" w:firstLine="0"/>
            <w:rPr>
              <w:i/>
              <w:sz w:val="22"/>
              <w:szCs w:val="22"/>
            </w:rPr>
          </w:pPr>
          <w:r w:rsidRPr="00CA08E1">
            <w:rPr>
              <w:i/>
              <w:sz w:val="22"/>
              <w:szCs w:val="22"/>
            </w:rPr>
            <w:t>SUPERVISOR: PGS.TS. HUYNH TRUNG HIEU</w:t>
          </w:r>
        </w:p>
      </w:tc>
      <w:tc>
        <w:tcPr>
          <w:tcW w:w="134" w:type="dxa"/>
          <w:shd w:val="clear" w:color="auto" w:fill="FFFFFF" w:themeFill="background1"/>
        </w:tcPr>
        <w:p w:rsidR="008D448A" w:rsidRPr="00CA08E1" w:rsidRDefault="008D448A" w:rsidP="009165B5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firstLine="0"/>
            <w:jc w:val="center"/>
            <w:rPr>
              <w:sz w:val="22"/>
              <w:szCs w:val="22"/>
            </w:rPr>
          </w:pPr>
        </w:p>
      </w:tc>
      <w:tc>
        <w:tcPr>
          <w:tcW w:w="3525" w:type="dxa"/>
          <w:shd w:val="clear" w:color="auto" w:fill="FFFFFF" w:themeFill="background1"/>
        </w:tcPr>
        <w:p w:rsidR="008D448A" w:rsidRPr="00CA08E1" w:rsidRDefault="00313D16" w:rsidP="000119D1">
          <w:pPr>
            <w:pStyle w:val="Footer"/>
            <w:tabs>
              <w:tab w:val="clear" w:pos="4320"/>
              <w:tab w:val="clear" w:pos="8640"/>
            </w:tabs>
            <w:spacing w:line="240" w:lineRule="auto"/>
            <w:ind w:right="-1" w:firstLine="0"/>
            <w:jc w:val="right"/>
            <w:rPr>
              <w:i/>
              <w:sz w:val="22"/>
              <w:szCs w:val="22"/>
            </w:rPr>
          </w:pPr>
          <w:r w:rsidRPr="00CA08E1">
            <w:rPr>
              <w:rStyle w:val="PageNumber"/>
              <w:sz w:val="22"/>
              <w:szCs w:val="22"/>
            </w:rPr>
            <w:fldChar w:fldCharType="begin"/>
          </w:r>
          <w:r w:rsidRPr="00CA08E1">
            <w:rPr>
              <w:rStyle w:val="PageNumber"/>
              <w:sz w:val="22"/>
              <w:szCs w:val="22"/>
            </w:rPr>
            <w:instrText xml:space="preserve">PAGE  </w:instrText>
          </w:r>
          <w:r w:rsidRPr="00CA08E1">
            <w:rPr>
              <w:rStyle w:val="PageNumber"/>
              <w:sz w:val="22"/>
              <w:szCs w:val="22"/>
            </w:rPr>
            <w:fldChar w:fldCharType="separate"/>
          </w:r>
          <w:r w:rsidR="001C73E0">
            <w:rPr>
              <w:rStyle w:val="PageNumber"/>
              <w:noProof/>
              <w:sz w:val="22"/>
              <w:szCs w:val="22"/>
            </w:rPr>
            <w:t>2</w:t>
          </w:r>
          <w:r w:rsidRPr="00CA08E1">
            <w:rPr>
              <w:rStyle w:val="PageNumber"/>
              <w:sz w:val="22"/>
              <w:szCs w:val="22"/>
            </w:rPr>
            <w:fldChar w:fldCharType="end"/>
          </w:r>
        </w:p>
      </w:tc>
    </w:tr>
  </w:tbl>
  <w:p w:rsidR="008D448A" w:rsidRDefault="008D448A" w:rsidP="008F3A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7D7" w:rsidRDefault="00EB27D7">
      <w:r>
        <w:separator/>
      </w:r>
    </w:p>
    <w:p w:rsidR="00EB27D7" w:rsidRDefault="00EB27D7"/>
  </w:footnote>
  <w:footnote w:type="continuationSeparator" w:id="0">
    <w:p w:rsidR="00EB27D7" w:rsidRDefault="00EB27D7">
      <w:r>
        <w:continuationSeparator/>
      </w:r>
    </w:p>
    <w:p w:rsidR="00EB27D7" w:rsidRDefault="00EB27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Pr="00162939" w:rsidRDefault="008D448A" w:rsidP="00356097">
    <w:pPr>
      <w:pStyle w:val="Header"/>
      <w:spacing w:line="240" w:lineRule="auto"/>
      <w:ind w:firstLine="0"/>
      <w:rPr>
        <w:i/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 w:rsidP="00162939">
    <w:pPr>
      <w:pStyle w:val="Header"/>
    </w:pPr>
  </w:p>
  <w:tbl>
    <w:tblPr>
      <w:tblW w:w="0" w:type="auto"/>
      <w:tblBorders>
        <w:bottom w:val="single" w:sz="4" w:space="0" w:color="auto"/>
      </w:tblBorders>
      <w:shd w:val="clear" w:color="auto" w:fill="FFFFFF" w:themeFill="background1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788"/>
    </w:tblGrid>
    <w:tr w:rsidR="008D448A" w:rsidRPr="00CA08E1" w:rsidTr="00B4001D">
      <w:tc>
        <w:tcPr>
          <w:tcW w:w="9004" w:type="dxa"/>
          <w:shd w:val="clear" w:color="auto" w:fill="FFFFFF" w:themeFill="background1"/>
        </w:tcPr>
        <w:p w:rsidR="008D448A" w:rsidRPr="00CA08E1" w:rsidRDefault="008D448A" w:rsidP="009165B5">
          <w:pPr>
            <w:pStyle w:val="Header"/>
            <w:spacing w:line="240" w:lineRule="auto"/>
            <w:ind w:firstLine="0"/>
            <w:rPr>
              <w:i/>
              <w:sz w:val="24"/>
            </w:rPr>
          </w:pPr>
          <w:r w:rsidRPr="00CA08E1">
            <w:rPr>
              <w:i/>
              <w:sz w:val="24"/>
            </w:rPr>
            <w:t>Truong Trung Thien - Ha Trong Huu</w:t>
          </w:r>
          <w:r w:rsidR="00F047FB">
            <w:rPr>
              <w:i/>
              <w:sz w:val="24"/>
            </w:rPr>
            <w:ptab w:relativeTo="margin" w:alignment="right" w:leader="none"/>
          </w:r>
          <w:r w:rsidR="00F047FB">
            <w:rPr>
              <w:i/>
              <w:sz w:val="24"/>
            </w:rPr>
            <w:t>Graduation Thesis</w:t>
          </w:r>
        </w:p>
      </w:tc>
    </w:tr>
  </w:tbl>
  <w:p w:rsidR="008D448A" w:rsidRPr="00162939" w:rsidRDefault="008D448A" w:rsidP="00162939">
    <w:pPr>
      <w:pStyle w:val="Header"/>
      <w:spacing w:line="240" w:lineRule="auto"/>
      <w:rPr>
        <w:i/>
        <w:sz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48A" w:rsidRDefault="008D448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AC6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63042"/>
    <w:multiLevelType w:val="multilevel"/>
    <w:tmpl w:val="271CAAF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  <w:b/>
        <w:i w:val="0"/>
        <w:caps/>
        <w:color w:val="000000" w:themeColor="text1"/>
        <w:sz w:val="32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Times New Roman Bold" w:hAnsi="Times New Roman Bold" w:hint="default"/>
        <w:b/>
        <w:i w:val="0"/>
        <w:sz w:val="28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lowerLetter"/>
      <w:pStyle w:val="Heading6"/>
      <w:suff w:val="space"/>
      <w:lvlText w:val="%6)"/>
      <w:lvlJc w:val="left"/>
      <w:pPr>
        <w:ind w:left="0" w:firstLine="567"/>
      </w:pPr>
      <w:rPr>
        <w:rFonts w:hint="default"/>
        <w:b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02A10AF"/>
    <w:multiLevelType w:val="hybridMultilevel"/>
    <w:tmpl w:val="B7B41C0E"/>
    <w:lvl w:ilvl="0" w:tplc="6DE6A27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516718B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9C2DA7"/>
    <w:multiLevelType w:val="hybridMultilevel"/>
    <w:tmpl w:val="1F3CA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3656CA"/>
    <w:multiLevelType w:val="multilevel"/>
    <w:tmpl w:val="786AE8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6">
    <w:nsid w:val="46CB1230"/>
    <w:multiLevelType w:val="hybridMultilevel"/>
    <w:tmpl w:val="035645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99502E"/>
    <w:multiLevelType w:val="multilevel"/>
    <w:tmpl w:val="6A6E96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8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50813A18"/>
    <w:multiLevelType w:val="hybridMultilevel"/>
    <w:tmpl w:val="7D3E4AA8"/>
    <w:lvl w:ilvl="0" w:tplc="D6A2A73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0">
    <w:nsid w:val="560964F2"/>
    <w:multiLevelType w:val="hybridMultilevel"/>
    <w:tmpl w:val="E962117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8F230B"/>
    <w:multiLevelType w:val="hybridMultilevel"/>
    <w:tmpl w:val="D4F2EBBE"/>
    <w:lvl w:ilvl="0" w:tplc="9274DE36">
      <w:start w:val="1"/>
      <w:numFmt w:val="decimal"/>
      <w:pStyle w:val="Tailieuthamkhao"/>
      <w:suff w:val="space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10188"/>
    <w:multiLevelType w:val="hybridMultilevel"/>
    <w:tmpl w:val="EC58AA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E574499"/>
    <w:multiLevelType w:val="hybridMultilevel"/>
    <w:tmpl w:val="B4721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914566"/>
    <w:multiLevelType w:val="hybridMultilevel"/>
    <w:tmpl w:val="38DA5F48"/>
    <w:lvl w:ilvl="0" w:tplc="1C3A6666">
      <w:numFmt w:val="bullet"/>
      <w:lvlText w:val="-"/>
      <w:lvlJc w:val="left"/>
      <w:pPr>
        <w:ind w:left="24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15">
    <w:nsid w:val="713C5471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C768FD"/>
    <w:multiLevelType w:val="hybridMultilevel"/>
    <w:tmpl w:val="B2561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546C1F"/>
    <w:multiLevelType w:val="hybridMultilevel"/>
    <w:tmpl w:val="7F16D8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4"/>
  </w:num>
  <w:num w:numId="5">
    <w:abstractNumId w:val="0"/>
  </w:num>
  <w:num w:numId="6">
    <w:abstractNumId w:val="14"/>
  </w:num>
  <w:num w:numId="7">
    <w:abstractNumId w:val="17"/>
  </w:num>
  <w:num w:numId="8">
    <w:abstractNumId w:val="13"/>
  </w:num>
  <w:num w:numId="9">
    <w:abstractNumId w:val="12"/>
  </w:num>
  <w:num w:numId="10">
    <w:abstractNumId w:val="2"/>
  </w:num>
  <w:num w:numId="11">
    <w:abstractNumId w:val="10"/>
  </w:num>
  <w:num w:numId="12">
    <w:abstractNumId w:val="1"/>
  </w:num>
  <w:num w:numId="13">
    <w:abstractNumId w:val="15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5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6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hideSpellingErrors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55"/>
    <w:rsid w:val="0000420E"/>
    <w:rsid w:val="0001022F"/>
    <w:rsid w:val="000119D1"/>
    <w:rsid w:val="00014CC7"/>
    <w:rsid w:val="00024F8B"/>
    <w:rsid w:val="00032E6B"/>
    <w:rsid w:val="00040F93"/>
    <w:rsid w:val="0005366E"/>
    <w:rsid w:val="000572E6"/>
    <w:rsid w:val="00061855"/>
    <w:rsid w:val="00066A27"/>
    <w:rsid w:val="0007281B"/>
    <w:rsid w:val="0007352A"/>
    <w:rsid w:val="00076599"/>
    <w:rsid w:val="000936DA"/>
    <w:rsid w:val="000968D4"/>
    <w:rsid w:val="000A29BD"/>
    <w:rsid w:val="000B50B0"/>
    <w:rsid w:val="000B57D8"/>
    <w:rsid w:val="000B66C0"/>
    <w:rsid w:val="000B68D9"/>
    <w:rsid w:val="000B6B71"/>
    <w:rsid w:val="000B6FBD"/>
    <w:rsid w:val="000C20BF"/>
    <w:rsid w:val="000C59F7"/>
    <w:rsid w:val="000C5F09"/>
    <w:rsid w:val="000D0584"/>
    <w:rsid w:val="000D3391"/>
    <w:rsid w:val="000F1E18"/>
    <w:rsid w:val="000F1E4A"/>
    <w:rsid w:val="001028A1"/>
    <w:rsid w:val="0011474D"/>
    <w:rsid w:val="001178EF"/>
    <w:rsid w:val="00117B36"/>
    <w:rsid w:val="00121A77"/>
    <w:rsid w:val="0012221D"/>
    <w:rsid w:val="00125C7D"/>
    <w:rsid w:val="0013197A"/>
    <w:rsid w:val="00132F91"/>
    <w:rsid w:val="00134EFB"/>
    <w:rsid w:val="00162939"/>
    <w:rsid w:val="00164505"/>
    <w:rsid w:val="0018354F"/>
    <w:rsid w:val="001865BA"/>
    <w:rsid w:val="00187EB2"/>
    <w:rsid w:val="0019118D"/>
    <w:rsid w:val="00191387"/>
    <w:rsid w:val="00192836"/>
    <w:rsid w:val="00192969"/>
    <w:rsid w:val="001A0313"/>
    <w:rsid w:val="001A08FA"/>
    <w:rsid w:val="001A4589"/>
    <w:rsid w:val="001A4662"/>
    <w:rsid w:val="001C6057"/>
    <w:rsid w:val="001C73E0"/>
    <w:rsid w:val="001D0D77"/>
    <w:rsid w:val="001D730B"/>
    <w:rsid w:val="001E01F0"/>
    <w:rsid w:val="001E4311"/>
    <w:rsid w:val="001E4630"/>
    <w:rsid w:val="001E7251"/>
    <w:rsid w:val="001E769D"/>
    <w:rsid w:val="001F351F"/>
    <w:rsid w:val="00201B4D"/>
    <w:rsid w:val="00203639"/>
    <w:rsid w:val="00204248"/>
    <w:rsid w:val="00205495"/>
    <w:rsid w:val="00211478"/>
    <w:rsid w:val="00213E4E"/>
    <w:rsid w:val="00222D64"/>
    <w:rsid w:val="002235D1"/>
    <w:rsid w:val="002254C6"/>
    <w:rsid w:val="00227D14"/>
    <w:rsid w:val="00242CF0"/>
    <w:rsid w:val="00243BE7"/>
    <w:rsid w:val="00253413"/>
    <w:rsid w:val="002615FC"/>
    <w:rsid w:val="0026378F"/>
    <w:rsid w:val="00266945"/>
    <w:rsid w:val="00266E7C"/>
    <w:rsid w:val="002703A5"/>
    <w:rsid w:val="00272D18"/>
    <w:rsid w:val="0028560F"/>
    <w:rsid w:val="00292141"/>
    <w:rsid w:val="00292498"/>
    <w:rsid w:val="002A1281"/>
    <w:rsid w:val="002A3C11"/>
    <w:rsid w:val="002B3979"/>
    <w:rsid w:val="002C3177"/>
    <w:rsid w:val="002D1467"/>
    <w:rsid w:val="002D16F4"/>
    <w:rsid w:val="002D6ECA"/>
    <w:rsid w:val="002E6C36"/>
    <w:rsid w:val="002F5093"/>
    <w:rsid w:val="002F767B"/>
    <w:rsid w:val="00303768"/>
    <w:rsid w:val="003118D5"/>
    <w:rsid w:val="00313D16"/>
    <w:rsid w:val="00327603"/>
    <w:rsid w:val="00327F05"/>
    <w:rsid w:val="00332B2A"/>
    <w:rsid w:val="00337C58"/>
    <w:rsid w:val="00341D97"/>
    <w:rsid w:val="0034391F"/>
    <w:rsid w:val="00344655"/>
    <w:rsid w:val="003510E3"/>
    <w:rsid w:val="00356097"/>
    <w:rsid w:val="00356C8F"/>
    <w:rsid w:val="00366214"/>
    <w:rsid w:val="00367185"/>
    <w:rsid w:val="00367E92"/>
    <w:rsid w:val="00372545"/>
    <w:rsid w:val="003860BC"/>
    <w:rsid w:val="003918B2"/>
    <w:rsid w:val="00395895"/>
    <w:rsid w:val="003A2086"/>
    <w:rsid w:val="003A6197"/>
    <w:rsid w:val="003B30C7"/>
    <w:rsid w:val="003B3FAB"/>
    <w:rsid w:val="003C1390"/>
    <w:rsid w:val="003C7DF3"/>
    <w:rsid w:val="003D3311"/>
    <w:rsid w:val="003E53A0"/>
    <w:rsid w:val="003E7AF7"/>
    <w:rsid w:val="003F7EE6"/>
    <w:rsid w:val="0041556C"/>
    <w:rsid w:val="00421D12"/>
    <w:rsid w:val="004254F8"/>
    <w:rsid w:val="004314C3"/>
    <w:rsid w:val="00432318"/>
    <w:rsid w:val="00440DDD"/>
    <w:rsid w:val="0044393F"/>
    <w:rsid w:val="00444FF9"/>
    <w:rsid w:val="00445142"/>
    <w:rsid w:val="004500E2"/>
    <w:rsid w:val="00452060"/>
    <w:rsid w:val="00454B64"/>
    <w:rsid w:val="00455927"/>
    <w:rsid w:val="00466B47"/>
    <w:rsid w:val="00470A2C"/>
    <w:rsid w:val="004770B6"/>
    <w:rsid w:val="00477BB5"/>
    <w:rsid w:val="004A0287"/>
    <w:rsid w:val="004A3046"/>
    <w:rsid w:val="004B274E"/>
    <w:rsid w:val="004B32DA"/>
    <w:rsid w:val="004B4BF6"/>
    <w:rsid w:val="004C1D6A"/>
    <w:rsid w:val="004C1F0F"/>
    <w:rsid w:val="004C3C08"/>
    <w:rsid w:val="004C4B76"/>
    <w:rsid w:val="004C4C5F"/>
    <w:rsid w:val="004E3C21"/>
    <w:rsid w:val="005004E2"/>
    <w:rsid w:val="0050292A"/>
    <w:rsid w:val="00502AC4"/>
    <w:rsid w:val="00502CC0"/>
    <w:rsid w:val="00502FA9"/>
    <w:rsid w:val="00504803"/>
    <w:rsid w:val="0050764E"/>
    <w:rsid w:val="00510BA3"/>
    <w:rsid w:val="00511681"/>
    <w:rsid w:val="00511C02"/>
    <w:rsid w:val="00520BCB"/>
    <w:rsid w:val="005219DC"/>
    <w:rsid w:val="00522323"/>
    <w:rsid w:val="00526DC0"/>
    <w:rsid w:val="00535394"/>
    <w:rsid w:val="00535CEF"/>
    <w:rsid w:val="00554886"/>
    <w:rsid w:val="00557273"/>
    <w:rsid w:val="00570EF4"/>
    <w:rsid w:val="005728A6"/>
    <w:rsid w:val="00574BFC"/>
    <w:rsid w:val="00585F4E"/>
    <w:rsid w:val="00591085"/>
    <w:rsid w:val="00592250"/>
    <w:rsid w:val="00597ACF"/>
    <w:rsid w:val="005A01C8"/>
    <w:rsid w:val="005A79C7"/>
    <w:rsid w:val="005A7F68"/>
    <w:rsid w:val="005B7357"/>
    <w:rsid w:val="005C2261"/>
    <w:rsid w:val="005C29A7"/>
    <w:rsid w:val="005D68FF"/>
    <w:rsid w:val="005D6CF1"/>
    <w:rsid w:val="005E68C9"/>
    <w:rsid w:val="005F1A4D"/>
    <w:rsid w:val="005F443B"/>
    <w:rsid w:val="0060062A"/>
    <w:rsid w:val="00601E04"/>
    <w:rsid w:val="00607962"/>
    <w:rsid w:val="00616555"/>
    <w:rsid w:val="00620688"/>
    <w:rsid w:val="006208DA"/>
    <w:rsid w:val="00620F7B"/>
    <w:rsid w:val="00625D4A"/>
    <w:rsid w:val="00625E8F"/>
    <w:rsid w:val="006322F7"/>
    <w:rsid w:val="00632D4C"/>
    <w:rsid w:val="0063367B"/>
    <w:rsid w:val="006354F5"/>
    <w:rsid w:val="00641168"/>
    <w:rsid w:val="00642B41"/>
    <w:rsid w:val="0064655B"/>
    <w:rsid w:val="00664AE1"/>
    <w:rsid w:val="00665ECE"/>
    <w:rsid w:val="0066625C"/>
    <w:rsid w:val="006721BD"/>
    <w:rsid w:val="00674E7A"/>
    <w:rsid w:val="00676F83"/>
    <w:rsid w:val="00686042"/>
    <w:rsid w:val="00687D1A"/>
    <w:rsid w:val="00690D36"/>
    <w:rsid w:val="0069113E"/>
    <w:rsid w:val="00691AA0"/>
    <w:rsid w:val="006924B5"/>
    <w:rsid w:val="006A4FFB"/>
    <w:rsid w:val="006B6CA9"/>
    <w:rsid w:val="006C726C"/>
    <w:rsid w:val="006D1040"/>
    <w:rsid w:val="006D122E"/>
    <w:rsid w:val="006E0370"/>
    <w:rsid w:val="006E745E"/>
    <w:rsid w:val="006F3240"/>
    <w:rsid w:val="006F5A60"/>
    <w:rsid w:val="006F7F72"/>
    <w:rsid w:val="00701109"/>
    <w:rsid w:val="00713C57"/>
    <w:rsid w:val="00715016"/>
    <w:rsid w:val="00720FA3"/>
    <w:rsid w:val="0073001F"/>
    <w:rsid w:val="00734C2E"/>
    <w:rsid w:val="00736153"/>
    <w:rsid w:val="00753684"/>
    <w:rsid w:val="00760E25"/>
    <w:rsid w:val="00763489"/>
    <w:rsid w:val="00766566"/>
    <w:rsid w:val="0077247B"/>
    <w:rsid w:val="00774EA2"/>
    <w:rsid w:val="0078219F"/>
    <w:rsid w:val="00791320"/>
    <w:rsid w:val="00793C69"/>
    <w:rsid w:val="00796B5B"/>
    <w:rsid w:val="007A000D"/>
    <w:rsid w:val="007A37BD"/>
    <w:rsid w:val="007A663A"/>
    <w:rsid w:val="007C28B3"/>
    <w:rsid w:val="007C67D8"/>
    <w:rsid w:val="007C7517"/>
    <w:rsid w:val="007D61CA"/>
    <w:rsid w:val="007E553E"/>
    <w:rsid w:val="007E5B52"/>
    <w:rsid w:val="007F0419"/>
    <w:rsid w:val="007F202A"/>
    <w:rsid w:val="00802482"/>
    <w:rsid w:val="00803CB9"/>
    <w:rsid w:val="008129E1"/>
    <w:rsid w:val="008173BE"/>
    <w:rsid w:val="00830AF0"/>
    <w:rsid w:val="00830C28"/>
    <w:rsid w:val="00832E9E"/>
    <w:rsid w:val="00833757"/>
    <w:rsid w:val="00841662"/>
    <w:rsid w:val="00844B3E"/>
    <w:rsid w:val="008571E6"/>
    <w:rsid w:val="00872C22"/>
    <w:rsid w:val="00873E0F"/>
    <w:rsid w:val="00874002"/>
    <w:rsid w:val="008747CA"/>
    <w:rsid w:val="00881CC2"/>
    <w:rsid w:val="0089077B"/>
    <w:rsid w:val="00891AE1"/>
    <w:rsid w:val="008A25BA"/>
    <w:rsid w:val="008B51A0"/>
    <w:rsid w:val="008C2D3B"/>
    <w:rsid w:val="008D080A"/>
    <w:rsid w:val="008D201A"/>
    <w:rsid w:val="008D448A"/>
    <w:rsid w:val="008E55D8"/>
    <w:rsid w:val="008E6160"/>
    <w:rsid w:val="008F1FDF"/>
    <w:rsid w:val="008F3A79"/>
    <w:rsid w:val="008F6358"/>
    <w:rsid w:val="008F6806"/>
    <w:rsid w:val="008F7E2B"/>
    <w:rsid w:val="009165B5"/>
    <w:rsid w:val="00916D44"/>
    <w:rsid w:val="0092047C"/>
    <w:rsid w:val="00927237"/>
    <w:rsid w:val="00932D2C"/>
    <w:rsid w:val="00934F9E"/>
    <w:rsid w:val="00941149"/>
    <w:rsid w:val="0095236D"/>
    <w:rsid w:val="00957074"/>
    <w:rsid w:val="00973F86"/>
    <w:rsid w:val="0097645C"/>
    <w:rsid w:val="00976694"/>
    <w:rsid w:val="00976CB1"/>
    <w:rsid w:val="00977A38"/>
    <w:rsid w:val="00980CBB"/>
    <w:rsid w:val="00982FFA"/>
    <w:rsid w:val="00983CC8"/>
    <w:rsid w:val="00991BC2"/>
    <w:rsid w:val="009927CC"/>
    <w:rsid w:val="0099280A"/>
    <w:rsid w:val="009944C9"/>
    <w:rsid w:val="00996DFB"/>
    <w:rsid w:val="009C181C"/>
    <w:rsid w:val="009C18D1"/>
    <w:rsid w:val="009C6954"/>
    <w:rsid w:val="009C7087"/>
    <w:rsid w:val="009D35B9"/>
    <w:rsid w:val="009E48BE"/>
    <w:rsid w:val="009E628F"/>
    <w:rsid w:val="009E77CD"/>
    <w:rsid w:val="009E7E43"/>
    <w:rsid w:val="009F5757"/>
    <w:rsid w:val="00A03445"/>
    <w:rsid w:val="00A12DDA"/>
    <w:rsid w:val="00A144E9"/>
    <w:rsid w:val="00A14D85"/>
    <w:rsid w:val="00A16910"/>
    <w:rsid w:val="00A33BF0"/>
    <w:rsid w:val="00A33F5D"/>
    <w:rsid w:val="00A34B96"/>
    <w:rsid w:val="00A43D69"/>
    <w:rsid w:val="00A47036"/>
    <w:rsid w:val="00A520AB"/>
    <w:rsid w:val="00A54EB5"/>
    <w:rsid w:val="00A57645"/>
    <w:rsid w:val="00A60A61"/>
    <w:rsid w:val="00A64047"/>
    <w:rsid w:val="00A65CE1"/>
    <w:rsid w:val="00A65EB7"/>
    <w:rsid w:val="00A67D8E"/>
    <w:rsid w:val="00A75B8B"/>
    <w:rsid w:val="00A75E05"/>
    <w:rsid w:val="00A77777"/>
    <w:rsid w:val="00A8132C"/>
    <w:rsid w:val="00A873BC"/>
    <w:rsid w:val="00A93577"/>
    <w:rsid w:val="00A97FDD"/>
    <w:rsid w:val="00AB428E"/>
    <w:rsid w:val="00AB4446"/>
    <w:rsid w:val="00AB4DE3"/>
    <w:rsid w:val="00AC4081"/>
    <w:rsid w:val="00AD065D"/>
    <w:rsid w:val="00AD352C"/>
    <w:rsid w:val="00AD518C"/>
    <w:rsid w:val="00AE02ED"/>
    <w:rsid w:val="00AE6F9A"/>
    <w:rsid w:val="00AF2ED9"/>
    <w:rsid w:val="00AF5C14"/>
    <w:rsid w:val="00AF650E"/>
    <w:rsid w:val="00AF66B3"/>
    <w:rsid w:val="00AF71D9"/>
    <w:rsid w:val="00B06C47"/>
    <w:rsid w:val="00B0777B"/>
    <w:rsid w:val="00B11C20"/>
    <w:rsid w:val="00B16BC7"/>
    <w:rsid w:val="00B24EB6"/>
    <w:rsid w:val="00B3755E"/>
    <w:rsid w:val="00B37CF8"/>
    <w:rsid w:val="00B4001D"/>
    <w:rsid w:val="00B419C9"/>
    <w:rsid w:val="00B41A05"/>
    <w:rsid w:val="00B43BD0"/>
    <w:rsid w:val="00B45977"/>
    <w:rsid w:val="00B52CFD"/>
    <w:rsid w:val="00B53695"/>
    <w:rsid w:val="00B57E92"/>
    <w:rsid w:val="00B65E39"/>
    <w:rsid w:val="00B73F92"/>
    <w:rsid w:val="00B75129"/>
    <w:rsid w:val="00B86125"/>
    <w:rsid w:val="00B862BD"/>
    <w:rsid w:val="00B86E0A"/>
    <w:rsid w:val="00B8784B"/>
    <w:rsid w:val="00BA2ABF"/>
    <w:rsid w:val="00BA6365"/>
    <w:rsid w:val="00BA6B26"/>
    <w:rsid w:val="00BA77CC"/>
    <w:rsid w:val="00BA7A41"/>
    <w:rsid w:val="00BA7DCC"/>
    <w:rsid w:val="00BB0637"/>
    <w:rsid w:val="00BB4C10"/>
    <w:rsid w:val="00BB597E"/>
    <w:rsid w:val="00BB71A4"/>
    <w:rsid w:val="00BB7EDC"/>
    <w:rsid w:val="00BC2CA7"/>
    <w:rsid w:val="00BD43C1"/>
    <w:rsid w:val="00BF2B6B"/>
    <w:rsid w:val="00BF4AB9"/>
    <w:rsid w:val="00C06CF1"/>
    <w:rsid w:val="00C075B5"/>
    <w:rsid w:val="00C07DE7"/>
    <w:rsid w:val="00C11DED"/>
    <w:rsid w:val="00C1624A"/>
    <w:rsid w:val="00C1658A"/>
    <w:rsid w:val="00C24DC5"/>
    <w:rsid w:val="00C27AA3"/>
    <w:rsid w:val="00C361D5"/>
    <w:rsid w:val="00C36695"/>
    <w:rsid w:val="00C40BE3"/>
    <w:rsid w:val="00C4430F"/>
    <w:rsid w:val="00C53234"/>
    <w:rsid w:val="00C649B8"/>
    <w:rsid w:val="00C64DC7"/>
    <w:rsid w:val="00C76065"/>
    <w:rsid w:val="00C761A1"/>
    <w:rsid w:val="00C80DA8"/>
    <w:rsid w:val="00C8767C"/>
    <w:rsid w:val="00C87DA0"/>
    <w:rsid w:val="00C913CC"/>
    <w:rsid w:val="00C91DD7"/>
    <w:rsid w:val="00CA08E1"/>
    <w:rsid w:val="00CA13DD"/>
    <w:rsid w:val="00CB3A4E"/>
    <w:rsid w:val="00CB6D06"/>
    <w:rsid w:val="00CD2AA9"/>
    <w:rsid w:val="00CD46E6"/>
    <w:rsid w:val="00CF0B23"/>
    <w:rsid w:val="00D00BC9"/>
    <w:rsid w:val="00D053BA"/>
    <w:rsid w:val="00D056F4"/>
    <w:rsid w:val="00D0572A"/>
    <w:rsid w:val="00D067E3"/>
    <w:rsid w:val="00D12A2B"/>
    <w:rsid w:val="00D158F9"/>
    <w:rsid w:val="00D1641A"/>
    <w:rsid w:val="00D22FAE"/>
    <w:rsid w:val="00D514AE"/>
    <w:rsid w:val="00D64947"/>
    <w:rsid w:val="00D76167"/>
    <w:rsid w:val="00D830CE"/>
    <w:rsid w:val="00D91DE1"/>
    <w:rsid w:val="00D9695D"/>
    <w:rsid w:val="00DA1672"/>
    <w:rsid w:val="00DA6B44"/>
    <w:rsid w:val="00DA7316"/>
    <w:rsid w:val="00DB14CF"/>
    <w:rsid w:val="00DB2564"/>
    <w:rsid w:val="00DB46E6"/>
    <w:rsid w:val="00DB5FB8"/>
    <w:rsid w:val="00DB75F1"/>
    <w:rsid w:val="00DC0852"/>
    <w:rsid w:val="00DC667C"/>
    <w:rsid w:val="00DE1BC7"/>
    <w:rsid w:val="00DF50D3"/>
    <w:rsid w:val="00DF5208"/>
    <w:rsid w:val="00E05808"/>
    <w:rsid w:val="00E15C52"/>
    <w:rsid w:val="00E16C6E"/>
    <w:rsid w:val="00E16E41"/>
    <w:rsid w:val="00E17207"/>
    <w:rsid w:val="00E2207E"/>
    <w:rsid w:val="00E27D02"/>
    <w:rsid w:val="00E36664"/>
    <w:rsid w:val="00E37D4D"/>
    <w:rsid w:val="00E43225"/>
    <w:rsid w:val="00E509CB"/>
    <w:rsid w:val="00E53F49"/>
    <w:rsid w:val="00E55600"/>
    <w:rsid w:val="00E57C20"/>
    <w:rsid w:val="00E75407"/>
    <w:rsid w:val="00E7767D"/>
    <w:rsid w:val="00E800F6"/>
    <w:rsid w:val="00E82862"/>
    <w:rsid w:val="00E859C7"/>
    <w:rsid w:val="00E925EE"/>
    <w:rsid w:val="00E92699"/>
    <w:rsid w:val="00E928AE"/>
    <w:rsid w:val="00E961CB"/>
    <w:rsid w:val="00EA2187"/>
    <w:rsid w:val="00EA5DF1"/>
    <w:rsid w:val="00EA6798"/>
    <w:rsid w:val="00EA7CFA"/>
    <w:rsid w:val="00EB0E70"/>
    <w:rsid w:val="00EB27D7"/>
    <w:rsid w:val="00EB57EC"/>
    <w:rsid w:val="00EB634B"/>
    <w:rsid w:val="00EC0421"/>
    <w:rsid w:val="00EC125F"/>
    <w:rsid w:val="00EC28ED"/>
    <w:rsid w:val="00ED0400"/>
    <w:rsid w:val="00ED04CE"/>
    <w:rsid w:val="00ED0ED3"/>
    <w:rsid w:val="00ED6814"/>
    <w:rsid w:val="00EE03C3"/>
    <w:rsid w:val="00EE2600"/>
    <w:rsid w:val="00EF2A36"/>
    <w:rsid w:val="00F00174"/>
    <w:rsid w:val="00F01014"/>
    <w:rsid w:val="00F013CC"/>
    <w:rsid w:val="00F047FB"/>
    <w:rsid w:val="00F102A9"/>
    <w:rsid w:val="00F20A64"/>
    <w:rsid w:val="00F20CD4"/>
    <w:rsid w:val="00F21832"/>
    <w:rsid w:val="00F22934"/>
    <w:rsid w:val="00F23198"/>
    <w:rsid w:val="00F31E47"/>
    <w:rsid w:val="00F40FA3"/>
    <w:rsid w:val="00F44B0A"/>
    <w:rsid w:val="00F6055A"/>
    <w:rsid w:val="00F60826"/>
    <w:rsid w:val="00F658C7"/>
    <w:rsid w:val="00F722E3"/>
    <w:rsid w:val="00F7241D"/>
    <w:rsid w:val="00F77581"/>
    <w:rsid w:val="00F84CD0"/>
    <w:rsid w:val="00F94E26"/>
    <w:rsid w:val="00F9506E"/>
    <w:rsid w:val="00F9579B"/>
    <w:rsid w:val="00FA49FE"/>
    <w:rsid w:val="00FA5953"/>
    <w:rsid w:val="00FA6BCF"/>
    <w:rsid w:val="00FB4FF3"/>
    <w:rsid w:val="00FC3F49"/>
    <w:rsid w:val="00FC47DE"/>
    <w:rsid w:val="00FD1148"/>
    <w:rsid w:val="00FD4EC3"/>
    <w:rsid w:val="00FD5A00"/>
    <w:rsid w:val="00FE0B14"/>
    <w:rsid w:val="00FE39B2"/>
    <w:rsid w:val="00FE792D"/>
    <w:rsid w:val="00FF0FE8"/>
    <w:rsid w:val="00FF15BE"/>
    <w:rsid w:val="00FF6D88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A3D0EC-9CBE-4C7D-A84D-6399A89C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7FB"/>
    <w:pPr>
      <w:spacing w:after="120" w:line="360" w:lineRule="auto"/>
      <w:ind w:firstLine="567"/>
      <w:jc w:val="both"/>
    </w:pPr>
    <w:rPr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15BE"/>
    <w:pPr>
      <w:keepNext/>
      <w:numPr>
        <w:numId w:val="3"/>
      </w:numPr>
      <w:spacing w:after="240"/>
      <w:jc w:val="center"/>
      <w:outlineLvl w:val="0"/>
    </w:pPr>
    <w:rPr>
      <w:rFonts w:ascii="Times New Roman Bold" w:hAnsi="Times New Roman Bold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F31E47"/>
    <w:pPr>
      <w:keepNext/>
      <w:numPr>
        <w:ilvl w:val="1"/>
        <w:numId w:val="3"/>
      </w:numPr>
      <w:outlineLvl w:val="1"/>
    </w:pPr>
    <w:rPr>
      <w:rFonts w:ascii="Times New Roman Bold" w:hAnsi="Times New Roman Bold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E792D"/>
    <w:pPr>
      <w:keepNext/>
      <w:numPr>
        <w:ilvl w:val="2"/>
        <w:numId w:val="3"/>
      </w:numPr>
      <w:ind w:firstLine="720"/>
      <w:jc w:val="left"/>
      <w:outlineLvl w:val="2"/>
    </w:pPr>
    <w:rPr>
      <w:rFonts w:ascii="Times New Roman Bold" w:hAnsi="Times New Roman Bold"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FE792D"/>
    <w:pPr>
      <w:keepNext/>
      <w:numPr>
        <w:ilvl w:val="3"/>
        <w:numId w:val="3"/>
      </w:numPr>
      <w:ind w:left="0" w:firstLine="720"/>
      <w:outlineLvl w:val="3"/>
    </w:pPr>
    <w:rPr>
      <w:rFonts w:ascii="Times New Roman Bold" w:hAnsi="Times New Roman Bold"/>
      <w:b/>
      <w:bCs/>
      <w:szCs w:val="28"/>
    </w:rPr>
  </w:style>
  <w:style w:type="paragraph" w:styleId="Heading5">
    <w:name w:val="heading 5"/>
    <w:basedOn w:val="Normal"/>
    <w:next w:val="Normal"/>
    <w:qFormat/>
    <w:rsid w:val="00FE792D"/>
    <w:pPr>
      <w:numPr>
        <w:ilvl w:val="4"/>
        <w:numId w:val="3"/>
      </w:numPr>
      <w:ind w:left="0" w:firstLine="720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FE792D"/>
    <w:pPr>
      <w:numPr>
        <w:ilvl w:val="5"/>
        <w:numId w:val="3"/>
      </w:numPr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rsid w:val="00597ACF"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rsid w:val="00597ACF"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rsid w:val="00597ACF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3A7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F3A79"/>
  </w:style>
  <w:style w:type="paragraph" w:styleId="TOC1">
    <w:name w:val="toc 1"/>
    <w:basedOn w:val="Normal"/>
    <w:next w:val="Normal"/>
    <w:uiPriority w:val="39"/>
    <w:rsid w:val="00F21832"/>
    <w:pPr>
      <w:tabs>
        <w:tab w:val="right" w:leader="dot" w:pos="8778"/>
      </w:tabs>
      <w:spacing w:before="60"/>
      <w:ind w:firstLine="0"/>
    </w:pPr>
    <w:rPr>
      <w:b/>
      <w:noProof/>
    </w:rPr>
  </w:style>
  <w:style w:type="character" w:styleId="Hyperlink">
    <w:name w:val="Hyperlink"/>
    <w:basedOn w:val="DefaultParagraphFont"/>
    <w:uiPriority w:val="99"/>
    <w:rsid w:val="003510E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F21832"/>
    <w:pPr>
      <w:tabs>
        <w:tab w:val="right" w:leader="dot" w:pos="8778"/>
      </w:tabs>
      <w:spacing w:before="60" w:line="288" w:lineRule="auto"/>
      <w:ind w:left="284"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F21832"/>
    <w:pPr>
      <w:spacing w:before="60" w:line="288" w:lineRule="auto"/>
      <w:ind w:left="567" w:firstLine="0"/>
    </w:pPr>
    <w:rPr>
      <w:b/>
    </w:rPr>
  </w:style>
  <w:style w:type="paragraph" w:customStyle="1" w:styleId="RefList">
    <w:name w:val="RefList"/>
    <w:basedOn w:val="Normal"/>
    <w:link w:val="RefListChar"/>
    <w:rsid w:val="00337C58"/>
    <w:pPr>
      <w:tabs>
        <w:tab w:val="num" w:pos="510"/>
      </w:tabs>
      <w:spacing w:before="60"/>
      <w:ind w:left="510" w:hanging="510"/>
    </w:pPr>
    <w:rPr>
      <w:lang w:val="fr-FR"/>
    </w:rPr>
  </w:style>
  <w:style w:type="table" w:styleId="TableGrid">
    <w:name w:val="Table Grid"/>
    <w:basedOn w:val="TableNormal"/>
    <w:rsid w:val="00B41A05"/>
    <w:pPr>
      <w:spacing w:before="100" w:beforeAutospacing="1" w:after="100" w:afterAutospacing="1"/>
    </w:pPr>
    <w:rPr>
      <w:sz w:val="26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rPr>
      <w:jc w:val="center"/>
    </w:trPr>
    <w:tcPr>
      <w:shd w:val="clear" w:color="auto" w:fill="auto"/>
      <w:vAlign w:val="center"/>
    </w:tcPr>
  </w:style>
  <w:style w:type="paragraph" w:styleId="Caption">
    <w:name w:val="caption"/>
    <w:aliases w:val="Hinh"/>
    <w:next w:val="Normal"/>
    <w:rsid w:val="00E05808"/>
    <w:pPr>
      <w:spacing w:after="120" w:line="360" w:lineRule="auto"/>
      <w:jc w:val="center"/>
    </w:pPr>
    <w:rPr>
      <w:bCs/>
      <w:i/>
      <w:sz w:val="26"/>
    </w:rPr>
  </w:style>
  <w:style w:type="paragraph" w:customStyle="1" w:styleId="MTDisplayEquation">
    <w:name w:val="MTDisplayEquation"/>
    <w:basedOn w:val="Normal"/>
    <w:next w:val="Normal"/>
    <w:rsid w:val="00395895"/>
    <w:pPr>
      <w:tabs>
        <w:tab w:val="center" w:pos="4400"/>
        <w:tab w:val="right" w:pos="8780"/>
      </w:tabs>
      <w:ind w:firstLine="720"/>
    </w:pPr>
  </w:style>
  <w:style w:type="character" w:customStyle="1" w:styleId="MTEquationSection">
    <w:name w:val="MTEquationSection"/>
    <w:basedOn w:val="DefaultParagraphFont"/>
    <w:rsid w:val="00395895"/>
    <w:rPr>
      <w:vanish/>
      <w:color w:val="FF0000"/>
    </w:rPr>
  </w:style>
  <w:style w:type="paragraph" w:styleId="Header">
    <w:name w:val="header"/>
    <w:basedOn w:val="Normal"/>
    <w:link w:val="HeaderChar"/>
    <w:rsid w:val="005029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0292A"/>
    <w:rPr>
      <w:rFonts w:ascii=".VnTime" w:hAnsi=".VnTime"/>
      <w:sz w:val="28"/>
      <w:szCs w:val="24"/>
      <w:lang w:val="en-US" w:eastAsia="en-US"/>
    </w:rPr>
  </w:style>
  <w:style w:type="character" w:customStyle="1" w:styleId="atitle">
    <w:name w:val="atitle"/>
    <w:basedOn w:val="DefaultParagraphFont"/>
    <w:semiHidden/>
    <w:rsid w:val="00690D36"/>
  </w:style>
  <w:style w:type="paragraph" w:customStyle="1" w:styleId="NumberingStyle">
    <w:name w:val="Numbering Style"/>
    <w:next w:val="Normal"/>
    <w:link w:val="NumberingStyleChar"/>
    <w:qFormat/>
    <w:rsid w:val="00061855"/>
    <w:pPr>
      <w:numPr>
        <w:numId w:val="1"/>
      </w:numPr>
      <w:spacing w:before="120" w:line="312" w:lineRule="auto"/>
      <w:ind w:left="0" w:firstLine="0"/>
    </w:pPr>
    <w:rPr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A65EB7"/>
    <w:pPr>
      <w:ind w:left="720"/>
      <w:contextualSpacing/>
    </w:pPr>
  </w:style>
  <w:style w:type="paragraph" w:customStyle="1" w:styleId="StyleBefore3pt">
    <w:name w:val="Style Before:  3 pt"/>
    <w:basedOn w:val="Normal"/>
    <w:rsid w:val="00753684"/>
    <w:pPr>
      <w:spacing w:before="60"/>
    </w:pPr>
    <w:rPr>
      <w:szCs w:val="20"/>
    </w:rPr>
  </w:style>
  <w:style w:type="character" w:customStyle="1" w:styleId="NumberingStyleChar">
    <w:name w:val="Numbering Style Char"/>
    <w:basedOn w:val="DefaultParagraphFont"/>
    <w:link w:val="NumberingStyle"/>
    <w:rsid w:val="00061855"/>
    <w:rPr>
      <w:b/>
      <w:sz w:val="28"/>
      <w:szCs w:val="24"/>
    </w:rPr>
  </w:style>
  <w:style w:type="paragraph" w:styleId="TOC4">
    <w:name w:val="toc 4"/>
    <w:basedOn w:val="Normal"/>
    <w:next w:val="Normal"/>
    <w:autoRedefine/>
    <w:rsid w:val="002E6C36"/>
    <w:pPr>
      <w:spacing w:after="100"/>
      <w:ind w:left="839" w:firstLine="0"/>
    </w:pPr>
  </w:style>
  <w:style w:type="paragraph" w:styleId="TOC5">
    <w:name w:val="toc 5"/>
    <w:basedOn w:val="Normal"/>
    <w:next w:val="Normal"/>
    <w:autoRedefine/>
    <w:rsid w:val="002E6C36"/>
    <w:pPr>
      <w:spacing w:after="100"/>
      <w:ind w:left="1123" w:firstLine="0"/>
    </w:pPr>
  </w:style>
  <w:style w:type="paragraph" w:styleId="TOC6">
    <w:name w:val="toc 6"/>
    <w:basedOn w:val="Normal"/>
    <w:next w:val="Normal"/>
    <w:autoRedefine/>
    <w:rsid w:val="002E6C36"/>
    <w:pPr>
      <w:spacing w:after="100"/>
      <w:ind w:left="1400" w:firstLine="0"/>
    </w:pPr>
  </w:style>
  <w:style w:type="paragraph" w:styleId="TOC7">
    <w:name w:val="toc 7"/>
    <w:basedOn w:val="Normal"/>
    <w:next w:val="Normal"/>
    <w:autoRedefine/>
    <w:rsid w:val="002E6C36"/>
    <w:pPr>
      <w:spacing w:after="100"/>
      <w:ind w:left="1678" w:firstLine="0"/>
    </w:pPr>
  </w:style>
  <w:style w:type="paragraph" w:styleId="TOC8">
    <w:name w:val="toc 8"/>
    <w:basedOn w:val="Normal"/>
    <w:next w:val="Normal"/>
    <w:autoRedefine/>
    <w:rsid w:val="002E6C36"/>
    <w:pPr>
      <w:spacing w:after="100"/>
      <w:ind w:left="1962" w:firstLine="0"/>
    </w:pPr>
  </w:style>
  <w:style w:type="paragraph" w:styleId="TOC9">
    <w:name w:val="toc 9"/>
    <w:basedOn w:val="Normal"/>
    <w:next w:val="Normal"/>
    <w:autoRedefine/>
    <w:rsid w:val="002E6C36"/>
    <w:pPr>
      <w:spacing w:after="100"/>
      <w:ind w:left="2240" w:firstLine="0"/>
    </w:pPr>
  </w:style>
  <w:style w:type="paragraph" w:customStyle="1" w:styleId="Like-Numbering">
    <w:name w:val="Like-Numbering"/>
    <w:link w:val="Like-NumberingChar"/>
    <w:qFormat/>
    <w:rsid w:val="00A54EB5"/>
    <w:pPr>
      <w:spacing w:before="120" w:line="312" w:lineRule="auto"/>
    </w:pPr>
    <w:rPr>
      <w:b/>
      <w:sz w:val="26"/>
      <w:szCs w:val="24"/>
    </w:rPr>
  </w:style>
  <w:style w:type="paragraph" w:styleId="BalloonText">
    <w:name w:val="Balloon Text"/>
    <w:basedOn w:val="Normal"/>
    <w:link w:val="BalloonTextChar"/>
    <w:rsid w:val="000F1E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Like-NumberingChar">
    <w:name w:val="Like-Numbering Char"/>
    <w:basedOn w:val="DefaultParagraphFont"/>
    <w:link w:val="Like-Numbering"/>
    <w:rsid w:val="00A54EB5"/>
    <w:rPr>
      <w:b/>
      <w:sz w:val="26"/>
      <w:szCs w:val="24"/>
    </w:rPr>
  </w:style>
  <w:style w:type="character" w:customStyle="1" w:styleId="BalloonTextChar">
    <w:name w:val="Balloon Text Char"/>
    <w:basedOn w:val="DefaultParagraphFont"/>
    <w:link w:val="BalloonText"/>
    <w:rsid w:val="000F1E18"/>
    <w:rPr>
      <w:rFonts w:ascii="Tahoma" w:hAnsi="Tahoma" w:cs="Tahoma"/>
      <w:sz w:val="16"/>
      <w:szCs w:val="16"/>
    </w:rPr>
  </w:style>
  <w:style w:type="table" w:styleId="TableTheme">
    <w:name w:val="Table Theme"/>
    <w:basedOn w:val="TableNormal"/>
    <w:rsid w:val="00625D4A"/>
    <w:pPr>
      <w:spacing w:before="120" w:line="312" w:lineRule="auto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rsid w:val="008747CA"/>
    <w:pPr>
      <w:ind w:firstLine="0"/>
    </w:pPr>
  </w:style>
  <w:style w:type="character" w:styleId="PlaceholderText">
    <w:name w:val="Placeholder Text"/>
    <w:basedOn w:val="DefaultParagraphFont"/>
    <w:uiPriority w:val="99"/>
    <w:semiHidden/>
    <w:rsid w:val="00B11C20"/>
    <w:rPr>
      <w:color w:val="808080"/>
    </w:rPr>
  </w:style>
  <w:style w:type="paragraph" w:customStyle="1" w:styleId="Tailieuthamkhao">
    <w:name w:val="Tai lieu tham khao"/>
    <w:basedOn w:val="RefList"/>
    <w:link w:val="TailieuthamkhaoChar"/>
    <w:qFormat/>
    <w:rsid w:val="0000420E"/>
    <w:pPr>
      <w:numPr>
        <w:numId w:val="2"/>
      </w:numPr>
      <w:ind w:left="0" w:firstLine="0"/>
    </w:pPr>
  </w:style>
  <w:style w:type="character" w:customStyle="1" w:styleId="RefListChar">
    <w:name w:val="RefList Char"/>
    <w:basedOn w:val="DefaultParagraphFont"/>
    <w:link w:val="RefList"/>
    <w:rsid w:val="0000420E"/>
    <w:rPr>
      <w:sz w:val="26"/>
      <w:szCs w:val="24"/>
      <w:lang w:val="fr-FR"/>
    </w:rPr>
  </w:style>
  <w:style w:type="character" w:customStyle="1" w:styleId="TailieuthamkhaoChar">
    <w:name w:val="Tai lieu tham khao Char"/>
    <w:basedOn w:val="RefListChar"/>
    <w:link w:val="Tailieuthamkhao"/>
    <w:rsid w:val="0000420E"/>
    <w:rPr>
      <w:sz w:val="26"/>
      <w:szCs w:val="24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356097"/>
    <w:rPr>
      <w:sz w:val="26"/>
      <w:szCs w:val="24"/>
    </w:rPr>
  </w:style>
  <w:style w:type="paragraph" w:customStyle="1" w:styleId="Hnh">
    <w:name w:val="Hình"/>
    <w:basedOn w:val="Normal"/>
    <w:link w:val="HnhChar"/>
    <w:rsid w:val="00E05808"/>
    <w:pPr>
      <w:tabs>
        <w:tab w:val="left" w:pos="993"/>
      </w:tabs>
      <w:spacing w:beforeLines="70" w:before="168" w:afterLines="40" w:after="96" w:line="240" w:lineRule="auto"/>
      <w:ind w:firstLine="720"/>
      <w:jc w:val="center"/>
    </w:pPr>
    <w:rPr>
      <w:rFonts w:eastAsiaTheme="minorHAnsi"/>
      <w:i/>
      <w:szCs w:val="26"/>
    </w:rPr>
  </w:style>
  <w:style w:type="character" w:customStyle="1" w:styleId="HnhChar">
    <w:name w:val="Hình Char"/>
    <w:basedOn w:val="DefaultParagraphFont"/>
    <w:link w:val="Hnh"/>
    <w:rsid w:val="00E05808"/>
    <w:rPr>
      <w:rFonts w:eastAsiaTheme="minorHAnsi"/>
      <w:i/>
      <w:sz w:val="26"/>
      <w:szCs w:val="26"/>
    </w:rPr>
  </w:style>
  <w:style w:type="table" w:customStyle="1" w:styleId="TableGrid2">
    <w:name w:val="Table Grid2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39"/>
    <w:rsid w:val="00E058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E05808"/>
    <w:pPr>
      <w:ind w:firstLine="680"/>
    </w:pPr>
    <w:rPr>
      <w:sz w:val="28"/>
    </w:rPr>
  </w:style>
  <w:style w:type="character" w:customStyle="1" w:styleId="BodyTextChar">
    <w:name w:val="Body Text Char"/>
    <w:basedOn w:val="DefaultParagraphFont"/>
    <w:link w:val="BodyText"/>
    <w:rsid w:val="00E05808"/>
    <w:rPr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E05808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E05808"/>
    <w:pPr>
      <w:spacing w:beforeLines="70" w:before="70" w:afterLines="40" w:line="240" w:lineRule="auto"/>
      <w:ind w:firstLine="720"/>
      <w:jc w:val="left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rsid w:val="00125C7D"/>
    <w:rPr>
      <w:rFonts w:ascii="Times New Roman" w:hAnsi="Times New Roman"/>
      <w:i/>
      <w:iCs/>
      <w:sz w:val="26"/>
    </w:rPr>
  </w:style>
  <w:style w:type="paragraph" w:customStyle="1" w:styleId="HINH">
    <w:name w:val="HINH"/>
    <w:basedOn w:val="Normal"/>
    <w:link w:val="HINHChar"/>
    <w:qFormat/>
    <w:rsid w:val="008747CA"/>
    <w:pPr>
      <w:ind w:firstLine="0"/>
      <w:jc w:val="center"/>
    </w:pPr>
    <w:rPr>
      <w:i/>
    </w:rPr>
  </w:style>
  <w:style w:type="paragraph" w:styleId="NoSpacing">
    <w:name w:val="No Spacing"/>
    <w:uiPriority w:val="1"/>
    <w:qFormat/>
    <w:rsid w:val="00211478"/>
    <w:pPr>
      <w:ind w:firstLine="567"/>
      <w:jc w:val="both"/>
    </w:pPr>
    <w:rPr>
      <w:sz w:val="26"/>
      <w:szCs w:val="24"/>
    </w:rPr>
  </w:style>
  <w:style w:type="character" w:customStyle="1" w:styleId="HINHChar">
    <w:name w:val="HINH Char"/>
    <w:basedOn w:val="DefaultParagraphFont"/>
    <w:link w:val="HINH"/>
    <w:rsid w:val="008747CA"/>
    <w:rPr>
      <w:i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E792D"/>
    <w:pPr>
      <w:keepLines/>
      <w:numPr>
        <w:numId w:val="0"/>
      </w:numPr>
      <w:spacing w:before="240" w:after="0" w:line="312" w:lineRule="auto"/>
      <w:ind w:firstLine="567"/>
      <w:jc w:val="both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92250"/>
    <w:rPr>
      <w:rFonts w:ascii="Times New Roman Bold" w:hAnsi="Times New Roman Bold" w:cs="Arial"/>
      <w:b/>
      <w:bCs/>
      <w:caps/>
      <w:kern w:val="32"/>
      <w:sz w:val="32"/>
      <w:szCs w:val="32"/>
    </w:rPr>
  </w:style>
  <w:style w:type="paragraph" w:styleId="TOAHeading">
    <w:name w:val="toa heading"/>
    <w:basedOn w:val="Normal"/>
    <w:next w:val="Normal"/>
    <w:semiHidden/>
    <w:unhideWhenUsed/>
    <w:rsid w:val="000C20BF"/>
    <w:rPr>
      <w:rFonts w:asciiTheme="majorHAnsi" w:eastAsiaTheme="majorEastAsia" w:hAnsiTheme="majorHAnsi" w:cstheme="majorBidi"/>
      <w:b/>
      <w:bCs/>
      <w:sz w:val="24"/>
    </w:rPr>
  </w:style>
  <w:style w:type="character" w:styleId="FollowedHyperlink">
    <w:name w:val="FollowedHyperlink"/>
    <w:basedOn w:val="DefaultParagraphFont"/>
    <w:semiHidden/>
    <w:unhideWhenUsed/>
    <w:rsid w:val="00327603"/>
    <w:rPr>
      <w:color w:val="800080" w:themeColor="followedHyperlink"/>
      <w:u w:val="single"/>
    </w:rPr>
  </w:style>
  <w:style w:type="table" w:styleId="PlainTable4">
    <w:name w:val="Plain Table 4"/>
    <w:basedOn w:val="TableNormal"/>
    <w:uiPriority w:val="44"/>
    <w:rsid w:val="001A4662"/>
    <w:pPr>
      <w:spacing w:beforeLines="70" w:before="70" w:afterLines="40"/>
      <w:ind w:firstLine="720"/>
    </w:pPr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extBodyStandard">
    <w:name w:val="TextBody_Standard"/>
    <w:basedOn w:val="Normal"/>
    <w:link w:val="TextBodyStandardChar"/>
    <w:qFormat/>
    <w:rsid w:val="00F9579B"/>
    <w:pPr>
      <w:tabs>
        <w:tab w:val="left" w:pos="993"/>
      </w:tabs>
      <w:ind w:firstLine="720"/>
    </w:pPr>
    <w:rPr>
      <w:szCs w:val="26"/>
    </w:rPr>
  </w:style>
  <w:style w:type="character" w:customStyle="1" w:styleId="TextBodyStandardChar">
    <w:name w:val="TextBody_Standard Char"/>
    <w:basedOn w:val="DefaultParagraphFont"/>
    <w:link w:val="TextBodyStandard"/>
    <w:rsid w:val="00F9579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0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ran%20Trung%20Chuyen\Desktop\Mau-DATN_(Unicode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Book</b:SourceType>
    <b:Guid>{F585491E-5C73-43AA-947E-BAED50408CDA}</b:Guid>
    <b:LCID>vi-VN</b:LCID>
    <b:Author>
      <b:Author>
        <b:NameList>
          <b:Person>
            <b:Last>Yến</b:Last>
            <b:First>Trần</b:First>
            <b:Middle>Thị Hải</b:Middle>
          </b:Person>
        </b:NameList>
      </b:Author>
    </b:Author>
    <b:Title>Nghiên cứu kỹ thuật tái tạo ảnh 3 chiều trong y khoa và ứng dụng – Luận văn Thạc sĩ Công nghệ Thông tin – Đại học Lạc Hồng.</b:Title>
    <b:Year>2011</b:Year>
    <b:RefOrder>1</b:RefOrder>
  </b:Source>
  <b:Source>
    <b:Tag>LêM14</b:Tag>
    <b:SourceType>Book</b:SourceType>
    <b:Guid>{58245EC1-9971-4A1A-BD2B-8B35C4FC2989}</b:Guid>
    <b:Author>
      <b:Author>
        <b:NameList>
          <b:Person>
            <b:Last>Lê Minh Hiệp</b:Last>
            <b:First>Nguyễn</b:First>
            <b:Middle>Thiện Tâm</b:Middle>
          </b:Person>
        </b:NameList>
      </b:Author>
    </b:Author>
    <b:Title>Tìm hiểu VTK và xây dựng ứng dụng xử lí ảnh y khoa, Đồ án tốt nghiệp, Trường Đại học Công nghiệp Thành phố Hồ Chí Minh</b:Title>
    <b:Year>2014</b:Year>
    <b:LCID>vi-VN</b:LCID>
    <b:RefOrder>2</b:RefOrder>
  </b:Source>
  <b:Source>
    <b:Tag>VũC14</b:Tag>
    <b:SourceType>Book</b:SourceType>
    <b:Guid>{2F73CA29-F5E3-46D2-9EDA-C2D65BD594BA}</b:Guid>
    <b:Author>
      <b:Author>
        <b:NameList>
          <b:Person>
            <b:Last>Công</b:Last>
            <b:First>Vũ</b:First>
          </b:Person>
        </b:NameList>
      </b:Author>
    </b:Author>
    <b:Title>Tái tạo ảnh 3 chiều trong chẩn đoán hình ảnh y khoa , luận văn tốt nghiệp đại học, Đại học Bách khoa TP HCM</b:Title>
    <b:Year>2007</b:Year>
    <b:LCID>vi-VN</b:LCID>
    <b:RefOrder>3</b:RefOrder>
  </b:Source>
  <b:Source>
    <b:Tag>Dav15</b:Tag>
    <b:SourceType>Book</b:SourceType>
    <b:Guid>{8973950C-06B8-446F-8E52-8CA4354D67E7}</b:Guid>
    <b:LCID>en-US</b:LCID>
    <b:Author>
      <b:Author>
        <b:NameList>
          <b:Person>
            <b:Last>Gobbi</b:Last>
            <b:First>David</b:First>
            <b:Middle>G.</b:Middle>
          </b:Person>
        </b:NameList>
      </b:Author>
    </b:Author>
    <b:Title>VTK Classes for DICOM Data</b:Title>
    <b:Year>2015</b:Year>
    <b:RefOrder>4</b:RefOrder>
  </b:Source>
  <b:Source>
    <b:Tag>DIC16</b:Tag>
    <b:SourceType>Book</b:SourceType>
    <b:Guid>{1D993720-615E-43E4-9795-F9010FBFDE59}</b:Guid>
    <b:Author>
      <b:Author>
        <b:NameList>
          <b:Person>
            <b:Last>Committee</b:Last>
            <b:First>DICOM</b:First>
            <b:Middle>Standards</b:Middle>
          </b:Person>
        </b:NameList>
      </b:Author>
    </b:Author>
    <b:Title>DICOM PS3 - DICOM Standard</b:Title>
    <b:Year>2016</b:Year>
    <b:LCID>en-US</b:LCID>
    <b:RefOrder>5</b:RefOrder>
  </b:Source>
  <b:Source>
    <b:Tag>Har00</b:Tag>
    <b:SourceType>Book</b:SourceType>
    <b:Guid>{FFD05155-4A3E-40A0-B4E3-5CCFCE532B3A}</b:Guid>
    <b:LCID>en-US</b:LCID>
    <b:Author>
      <b:Author>
        <b:NameList>
          <b:Person>
            <b:Last>Harvey Ray</b:Last>
            <b:First>Hanspeter</b:First>
            <b:Middle>Pfister, Deborah Silver, Todd A. Cook</b:Middle>
          </b:Person>
        </b:NameList>
      </b:Author>
    </b:Author>
    <b:Title>Ray Casting Architectures for Volume Visualization”, IEEE Transactions on Visualization and Computer Graphics</b:Title>
    <b:Year>2000</b:Year>
    <b:RefOrder>6</b:RefOrder>
  </b:Source>
  <b:Source>
    <b:Tag>Har02</b:Tag>
    <b:SourceType>Book</b:SourceType>
    <b:Guid>{DF3130EB-D2D3-4953-8F55-2596E3FCFBD8}</b:Guid>
    <b:LCID>en-US</b:LCID>
    <b:Author>
      <b:Author>
        <b:NameList>
          <b:Person>
            <b:Last>Ray</b:Last>
            <b:First>Harvey</b:First>
          </b:Person>
        </b:NameList>
      </b:Author>
    </b:Author>
    <b:Title>Real-Time Ray Casting Architectures for Volume Graphics and Volume Rendering, Master’s thesis, The State University of New Jersey.</b:Title>
    <b:Year>2002</b:Year>
    <b:RefOrder>7</b:RefOrder>
  </b:Source>
  <b:Source>
    <b:Tag>Mar05</b:Tag>
    <b:SourceType>Book</b:SourceType>
    <b:Guid>{0363EF9A-F600-41C7-AEBF-A8A288EE2105}</b:Guid>
    <b:LCID>en-US</b:LCID>
    <b:Author>
      <b:Author>
        <b:NameList>
          <b:Person>
            <b:Last>Jonsson</b:Last>
            <b:First>Marcus</b:First>
          </b:Person>
        </b:NameList>
      </b:Author>
    </b:Author>
    <b:Title>Volume rendering, Master’s Thesis in Computing Science, Umea University.</b:Title>
    <b:Year>2005</b:Year>
    <b:RefOrder>8</b:RefOrder>
  </b:Source>
  <b:Source>
    <b:Tag>Mar051</b:Tag>
    <b:SourceType>Book</b:SourceType>
    <b:Guid>{E3FA5F35-B595-4864-AB04-8DBACF8B103B}</b:Guid>
    <b:LCID>en-US</b:LCID>
    <b:Author>
      <b:Author>
        <b:NameList>
          <b:Person>
            <b:Last>Artner</b:Last>
            <b:First>Martin</b:First>
          </b:Person>
        </b:NameList>
      </b:Author>
    </b:Author>
    <b:Title>High-Quality Volume Rendering with Resampling in the Frequency Domain, aster’s thesis, Vienna University of technology</b:Title>
    <b:Year>2005</b:Year>
    <b:RefOrder>9</b:RefOrder>
  </b:Source>
  <b:Source>
    <b:Tag>Mer11</b:Tag>
    <b:SourceType>Book</b:SourceType>
    <b:Guid>{8946FE4E-DDB0-4DD3-A012-CEC278647420}</b:Guid>
    <b:LCID>en-US</b:LCID>
    <b:Author>
      <b:Author>
        <b:NameList>
          <b:Person>
            <b:Last>Healthcare</b:Last>
            <b:First>Merge</b:First>
          </b:Person>
        </b:NameList>
      </b:Author>
    </b:Author>
    <b:Title>MergeCOM-3™ .NET/C# DICOM Toolkit</b:Title>
    <b:Year>2011</b:Year>
    <b:RefOrder>10</b:RefOrder>
  </b:Source>
  <b:Source>
    <b:Tag>Mic00</b:Tag>
    <b:SourceType>Book</b:SourceType>
    <b:Guid>{2B65258B-680C-4241-864C-21C5F7B5FFFA}</b:Guid>
    <b:LCID>en-US</b:LCID>
    <b:Author>
      <b:Author>
        <b:NameList>
          <b:Person>
            <b:Last>Michael Meissner</b:Last>
            <b:First>Jian</b:First>
            <b:Middle>Huang, Dirk Bartz , Klaus Mueller and Roger Crawfis</b:Middle>
          </b:Person>
        </b:NameList>
      </b:Author>
    </b:Author>
    <b:Title>Apractical valuation of popular volume rendering algorithms”, Proceedings of the 2000 IEEE symposium on Volume visualization, ACM Press.</b:Title>
    <b:Year>2000</b:Year>
    <b:RefOrder>11</b:RefOrder>
  </b:Source>
  <b:Source>
    <b:Tag>Pia08</b:Tag>
    <b:SourceType>Book</b:SourceType>
    <b:Guid>{9B088E06-F8D9-44FB-9DCB-32ED7D5B4062}</b:Guid>
    <b:LCID>en-US</b:LCID>
    <b:Author>
      <b:Author>
        <b:NameList>
          <b:Person>
            <b:Last>S</b:Last>
            <b:First>Pianykh</b:First>
            <b:Middle>O.</b:Middle>
          </b:Person>
        </b:NameList>
      </b:Author>
    </b:Author>
    <b:Title>Digital Imaging and Communications in Medicine (DICOM): A Practical Introduction and Survival Guide, Springer</b:Title>
    <b:Year>2008</b:Year>
    <b:RefOrder>12</b:RefOrder>
  </b:Source>
  <b:Source>
    <b:Tag>Tho06</b:Tag>
    <b:SourceType>Book</b:SourceType>
    <b:Guid>{F919FA76-2B6D-4C77-9571-89E19DF14369}</b:Guid>
    <b:LCID>en-US</b:LCID>
    <b:Author>
      <b:Author>
        <b:NameList>
          <b:Person>
            <b:Last>Lewiner</b:Last>
            <b:First>Thomas</b:First>
          </b:Person>
        </b:NameList>
      </b:Author>
    </b:Author>
    <b:Title>A very simple volume rendering implementation with 3D textures</b:Title>
    <b:Year>2006</b:Year>
    <b:RefOrder>13</b:RefOrder>
  </b:Source>
  <b:Source>
    <b:Tag>Tob06</b:Tag>
    <b:SourceType>Book</b:SourceType>
    <b:Guid>{74729C22-91F4-40B4-BA72-DF902328428C}</b:Guid>
    <b:LCID>en-US</b:LCID>
    <b:Author>
      <b:Author>
        <b:NameList>
          <b:Person>
            <b:Last>Breckon</b:Last>
            <b:First>Toby</b:First>
          </b:Person>
        </b:NameList>
      </b:Author>
    </b:Author>
    <b:Title>Visualization, UG4/M.Sc. Course – 2006. The university of Eidinburgh.</b:Title>
    <b:Year>2006</b:Year>
    <b:RefOrder>14</b:RefOrder>
  </b:Source>
  <b:Source>
    <b:Tag>Wil</b:Tag>
    <b:SourceType>Book</b:SourceType>
    <b:Guid>{D3B40791-71A2-4D06-9C0D-5F2E10867377}</b:Guid>
    <b:Author>
      <b:Author>
        <b:NameList>
          <b:Person>
            <b:Last>William E. Lorensen</b:Last>
            <b:First>Harvey</b:First>
            <b:Middle>E. Cline</b:Middle>
          </b:Person>
        </b:NameList>
      </b:Author>
    </b:Author>
    <b:Title>Marching Cubes: A High Resolution 3D Surface Construction Algorithm</b:Title>
    <b:LCID>en-US</b:LCID>
    <b:RefOrder>15</b:RefOrder>
  </b:Source>
</b:Sources>
</file>

<file path=customXml/itemProps1.xml><?xml version="1.0" encoding="utf-8"?>
<ds:datastoreItem xmlns:ds="http://schemas.openxmlformats.org/officeDocument/2006/customXml" ds:itemID="{5646F803-90F5-4A76-BBAC-9157F56C2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Mau-DATN_(Unicode).dot</Template>
  <TotalTime>3512</TotalTime>
  <Pages>5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Base>http://www.humg.edu.vn/cntt</HyperlinkBase>
  <HLinks>
    <vt:vector size="132" baseType="variant">
      <vt:variant>
        <vt:i4>7667771</vt:i4>
      </vt:variant>
      <vt:variant>
        <vt:i4>179</vt:i4>
      </vt:variant>
      <vt:variant>
        <vt:i4>0</vt:i4>
      </vt:variant>
      <vt:variant>
        <vt:i4>5</vt:i4>
      </vt:variant>
      <vt:variant>
        <vt:lpwstr>http://gis.chinhphu.vn/</vt:lpwstr>
      </vt:variant>
      <vt:variant>
        <vt:lpwstr/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_Toc169425035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_Toc169425034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_Toc169425033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_Toc169425032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_Toc169425031</vt:lpwstr>
      </vt:variant>
      <vt:variant>
        <vt:i4>1245242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_Toc169425030</vt:lpwstr>
      </vt:variant>
      <vt:variant>
        <vt:i4>1179706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_Toc169425029</vt:lpwstr>
      </vt:variant>
      <vt:variant>
        <vt:i4>1179706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_Toc169425028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_Toc169425027</vt:lpwstr>
      </vt:variant>
      <vt:variant>
        <vt:i4>1179706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_Toc169425026</vt:lpwstr>
      </vt:variant>
      <vt:variant>
        <vt:i4>1179706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_Toc169425025</vt:lpwstr>
      </vt:variant>
      <vt:variant>
        <vt:i4>1179706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_Toc169425024</vt:lpwstr>
      </vt:variant>
      <vt:variant>
        <vt:i4>1179706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_Toc169425023</vt:lpwstr>
      </vt:variant>
      <vt:variant>
        <vt:i4>1179706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_Toc169425022</vt:lpwstr>
      </vt:variant>
      <vt:variant>
        <vt:i4>1179706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_Toc169425021</vt:lpwstr>
      </vt:variant>
      <vt:variant>
        <vt:i4>1179706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_Toc169425020</vt:lpwstr>
      </vt:variant>
      <vt:variant>
        <vt:i4>1114170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_Toc169425019</vt:lpwstr>
      </vt:variant>
      <vt:variant>
        <vt:i4>1114170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_Toc169425018</vt:lpwstr>
      </vt:variant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_Toc169425017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_Toc169425016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_Toc169425015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Trong Huu</dc:creator>
  <cp:lastModifiedBy>Trong Huu</cp:lastModifiedBy>
  <cp:revision>51</cp:revision>
  <cp:lastPrinted>2018-01-21T03:18:00Z</cp:lastPrinted>
  <dcterms:created xsi:type="dcterms:W3CDTF">2017-11-12T16:22:00Z</dcterms:created>
  <dcterms:modified xsi:type="dcterms:W3CDTF">2018-01-29T01:03:00Z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