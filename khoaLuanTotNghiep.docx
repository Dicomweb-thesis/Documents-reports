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lang w:val="vi-VN" w:eastAsia="vi-VN"/>
            </w:rPr>
            <w:drawing>
              <wp:anchor distT="0" distB="0" distL="114300" distR="114300" simplePos="0" relativeHeight="251661312" behindDoc="0" locked="0" layoutInCell="1" allowOverlap="1">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lang w:val="vi-VN" w:eastAsia="vi-VN"/>
            </w:rPr>
            <mc:AlternateContent>
              <mc:Choice Requires="wps">
                <w:drawing>
                  <wp:anchor distT="0" distB="0" distL="114300" distR="114300" simplePos="0" relativeHeight="251657216" behindDoc="0" locked="0" layoutInCell="1" allowOverlap="1">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6163FE" w:rsidRPr="00484E67" w:rsidRDefault="006163FE" w:rsidP="00484E67">
                                <w:pPr>
                                  <w:spacing w:before="0" w:line="240" w:lineRule="auto"/>
                                  <w:ind w:firstLine="562"/>
                                  <w:jc w:val="center"/>
                                  <w:rPr>
                                    <w:b/>
                                    <w:sz w:val="32"/>
                                    <w:szCs w:val="32"/>
                                  </w:rPr>
                                </w:pPr>
                                <w:r w:rsidRPr="00484E67">
                                  <w:rPr>
                                    <w:b/>
                                    <w:sz w:val="32"/>
                                    <w:szCs w:val="32"/>
                                  </w:rPr>
                                  <w:t>BỘ CÔNG THƯƠNG</w:t>
                                </w:r>
                              </w:p>
                              <w:p w:rsidR="006163FE" w:rsidRPr="00484E67" w:rsidRDefault="006163FE"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16pt;margin-top:-9.9pt;width:452.25pt;height:7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6163FE" w:rsidRPr="00484E67" w:rsidRDefault="006163FE" w:rsidP="00484E67">
                          <w:pPr>
                            <w:spacing w:before="0" w:line="240" w:lineRule="auto"/>
                            <w:ind w:firstLine="562"/>
                            <w:jc w:val="center"/>
                            <w:rPr>
                              <w:b/>
                              <w:sz w:val="32"/>
                              <w:szCs w:val="32"/>
                            </w:rPr>
                          </w:pPr>
                          <w:r w:rsidRPr="00484E67">
                            <w:rPr>
                              <w:b/>
                              <w:sz w:val="32"/>
                              <w:szCs w:val="32"/>
                            </w:rPr>
                            <w:t>BỘ CÔNG THƯƠNG</w:t>
                          </w:r>
                        </w:p>
                        <w:p w:rsidR="006163FE" w:rsidRPr="00484E67" w:rsidRDefault="006163FE"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90157" w:rsidP="003F78CE">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sidRPr="00B72142">
                <w:rPr>
                  <w:rFonts w:asciiTheme="majorHAnsi" w:eastAsiaTheme="majorEastAsia" w:hAnsiTheme="majorHAnsi" w:cstheme="majorBidi"/>
                  <w:b/>
                  <w:caps/>
                  <w:color w:val="365F91" w:themeColor="accent1" w:themeShade="BF"/>
                  <w:sz w:val="72"/>
                  <w:szCs w:val="72"/>
                </w:rPr>
                <w:t>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F12107" w:rsidRPr="00D47D87" w:rsidRDefault="00F12107" w:rsidP="00F12107">
          <w:pPr>
            <w:spacing w:line="360" w:lineRule="auto"/>
            <w:rPr>
              <w:b/>
              <w:color w:val="FF0000"/>
              <w:sz w:val="52"/>
              <w:szCs w:val="52"/>
            </w:rPr>
          </w:pPr>
          <w:r w:rsidRPr="00D47D87">
            <w:rPr>
              <w:b/>
              <w:color w:val="FF0000"/>
              <w:sz w:val="52"/>
              <w:szCs w:val="52"/>
              <w:u w:val="single"/>
            </w:rPr>
            <w:t>Đề tài:</w:t>
          </w:r>
          <w:r w:rsidRPr="00D47D87">
            <w:rPr>
              <w:b/>
              <w:color w:val="FF0000"/>
              <w:sz w:val="52"/>
              <w:szCs w:val="52"/>
            </w:rPr>
            <w:t xml:space="preserve"> </w:t>
          </w:r>
          <w:r w:rsidR="005E2D3E" w:rsidRPr="00D47D87">
            <w:rPr>
              <w:b/>
              <w:color w:val="FF0000"/>
              <w:sz w:val="52"/>
              <w:szCs w:val="52"/>
            </w:rPr>
            <w:t xml:space="preserve">XÂY DỰNG ỨNG DỤNG TRUY </w:t>
          </w:r>
          <w:r w:rsidRPr="00D47D87">
            <w:rPr>
              <w:b/>
              <w:color w:val="FF0000"/>
              <w:sz w:val="52"/>
              <w:szCs w:val="52"/>
            </w:rPr>
            <w:t xml:space="preserve">XUẤT ẢNH DICOM QUA TRÌNH </w:t>
          </w:r>
          <w:r w:rsidR="00D47D87">
            <w:rPr>
              <w:b/>
              <w:color w:val="FF0000"/>
              <w:sz w:val="52"/>
              <w:szCs w:val="52"/>
            </w:rPr>
            <w:t xml:space="preserve"> </w:t>
          </w:r>
          <w:r w:rsidRPr="00D47D87">
            <w:rPr>
              <w:b/>
              <w:color w:val="FF0000"/>
              <w:sz w:val="52"/>
              <w:szCs w:val="52"/>
            </w:rPr>
            <w:t xml:space="preserve">DUYỆT </w:t>
          </w:r>
          <w:r w:rsidR="00D47D87">
            <w:rPr>
              <w:b/>
              <w:color w:val="FF0000"/>
              <w:sz w:val="52"/>
              <w:szCs w:val="52"/>
            </w:rPr>
            <w:t xml:space="preserve"> </w:t>
          </w:r>
          <w:r w:rsidRPr="00D47D87">
            <w:rPr>
              <w:b/>
              <w:color w:val="FF0000"/>
              <w:sz w:val="52"/>
              <w:szCs w:val="52"/>
            </w:rPr>
            <w:t>WEB</w:t>
          </w: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bookmarkStart w:id="2" w:name="_Toc512673757"/>
      <w:r>
        <w:lastRenderedPageBreak/>
        <w:t>MỤC LỤC</w:t>
      </w:r>
      <w:bookmarkEnd w:id="0"/>
      <w:bookmarkEnd w:id="2"/>
    </w:p>
    <w:p w:rsidR="006C4C5E" w:rsidRDefault="00791320">
      <w:pPr>
        <w:pStyle w:val="TOC1"/>
        <w:rPr>
          <w:rFonts w:asciiTheme="minorHAnsi" w:eastAsiaTheme="minorEastAsia" w:hAnsiTheme="minorHAnsi" w:cstheme="minorBidi"/>
          <w:sz w:val="22"/>
          <w:szCs w:val="22"/>
          <w:lang w:val="vi-VN" w:eastAsia="vi-VN"/>
        </w:rPr>
      </w:pPr>
      <w:r>
        <w:rPr>
          <w:b/>
          <w:bCs/>
          <w:sz w:val="28"/>
        </w:rPr>
        <w:fldChar w:fldCharType="begin"/>
      </w:r>
      <w:r w:rsidR="00511681">
        <w:rPr>
          <w:b/>
          <w:bCs/>
          <w:sz w:val="28"/>
        </w:rPr>
        <w:instrText xml:space="preserve"> TOC \o "1-3" \h \z \u </w:instrText>
      </w:r>
      <w:r>
        <w:rPr>
          <w:b/>
          <w:bCs/>
          <w:sz w:val="28"/>
        </w:rPr>
        <w:fldChar w:fldCharType="separate"/>
      </w:r>
      <w:hyperlink w:anchor="_Toc512673757" w:history="1">
        <w:r w:rsidR="006C4C5E" w:rsidRPr="00473153">
          <w:rPr>
            <w:rStyle w:val="Hyperlink"/>
          </w:rPr>
          <w:t>MỤC LỤC</w:t>
        </w:r>
        <w:r w:rsidR="006C4C5E">
          <w:rPr>
            <w:webHidden/>
          </w:rPr>
          <w:tab/>
        </w:r>
        <w:r w:rsidR="006C4C5E">
          <w:rPr>
            <w:webHidden/>
          </w:rPr>
          <w:fldChar w:fldCharType="begin"/>
        </w:r>
        <w:r w:rsidR="006C4C5E">
          <w:rPr>
            <w:webHidden/>
          </w:rPr>
          <w:instrText xml:space="preserve"> PAGEREF _Toc512673757 \h </w:instrText>
        </w:r>
        <w:r w:rsidR="006C4C5E">
          <w:rPr>
            <w:webHidden/>
          </w:rPr>
        </w:r>
        <w:r w:rsidR="006C4C5E">
          <w:rPr>
            <w:webHidden/>
          </w:rPr>
          <w:fldChar w:fldCharType="separate"/>
        </w:r>
        <w:r w:rsidR="006C4C5E">
          <w:rPr>
            <w:webHidden/>
          </w:rPr>
          <w:t>1</w:t>
        </w:r>
        <w:r w:rsidR="006C4C5E">
          <w:rPr>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58" w:history="1">
        <w:r w:rsidR="006C4C5E" w:rsidRPr="00473153">
          <w:rPr>
            <w:rStyle w:val="Hyperlink"/>
          </w:rPr>
          <w:t>DANH MỤC CÁC HÌNH VẼ</w:t>
        </w:r>
        <w:r w:rsidR="006C4C5E">
          <w:rPr>
            <w:webHidden/>
          </w:rPr>
          <w:tab/>
        </w:r>
        <w:r w:rsidR="006C4C5E">
          <w:rPr>
            <w:webHidden/>
          </w:rPr>
          <w:fldChar w:fldCharType="begin"/>
        </w:r>
        <w:r w:rsidR="006C4C5E">
          <w:rPr>
            <w:webHidden/>
          </w:rPr>
          <w:instrText xml:space="preserve"> PAGEREF _Toc512673758 \h </w:instrText>
        </w:r>
        <w:r w:rsidR="006C4C5E">
          <w:rPr>
            <w:webHidden/>
          </w:rPr>
        </w:r>
        <w:r w:rsidR="006C4C5E">
          <w:rPr>
            <w:webHidden/>
          </w:rPr>
          <w:fldChar w:fldCharType="separate"/>
        </w:r>
        <w:r w:rsidR="006C4C5E">
          <w:rPr>
            <w:webHidden/>
          </w:rPr>
          <w:t>3</w:t>
        </w:r>
        <w:r w:rsidR="006C4C5E">
          <w:rPr>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59" w:history="1">
        <w:r w:rsidR="006C4C5E" w:rsidRPr="00473153">
          <w:rPr>
            <w:rStyle w:val="Hyperlink"/>
          </w:rPr>
          <w:t>DANH MỤC CÁC BẢNG BIỂU</w:t>
        </w:r>
        <w:r w:rsidR="006C4C5E">
          <w:rPr>
            <w:webHidden/>
          </w:rPr>
          <w:tab/>
        </w:r>
        <w:r w:rsidR="006C4C5E">
          <w:rPr>
            <w:webHidden/>
          </w:rPr>
          <w:fldChar w:fldCharType="begin"/>
        </w:r>
        <w:r w:rsidR="006C4C5E">
          <w:rPr>
            <w:webHidden/>
          </w:rPr>
          <w:instrText xml:space="preserve"> PAGEREF _Toc512673759 \h </w:instrText>
        </w:r>
        <w:r w:rsidR="006C4C5E">
          <w:rPr>
            <w:webHidden/>
          </w:rPr>
        </w:r>
        <w:r w:rsidR="006C4C5E">
          <w:rPr>
            <w:webHidden/>
          </w:rPr>
          <w:fldChar w:fldCharType="separate"/>
        </w:r>
        <w:r w:rsidR="006C4C5E">
          <w:rPr>
            <w:webHidden/>
          </w:rPr>
          <w:t>3</w:t>
        </w:r>
        <w:r w:rsidR="006C4C5E">
          <w:rPr>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60" w:history="1">
        <w:r w:rsidR="006C4C5E" w:rsidRPr="00473153">
          <w:rPr>
            <w:rStyle w:val="Hyperlink"/>
          </w:rPr>
          <w:t>LỜI MỞ ĐẦU</w:t>
        </w:r>
        <w:r w:rsidR="006C4C5E">
          <w:rPr>
            <w:webHidden/>
          </w:rPr>
          <w:tab/>
        </w:r>
        <w:r w:rsidR="006C4C5E">
          <w:rPr>
            <w:webHidden/>
          </w:rPr>
          <w:fldChar w:fldCharType="begin"/>
        </w:r>
        <w:r w:rsidR="006C4C5E">
          <w:rPr>
            <w:webHidden/>
          </w:rPr>
          <w:instrText xml:space="preserve"> PAGEREF _Toc512673760 \h </w:instrText>
        </w:r>
        <w:r w:rsidR="006C4C5E">
          <w:rPr>
            <w:webHidden/>
          </w:rPr>
        </w:r>
        <w:r w:rsidR="006C4C5E">
          <w:rPr>
            <w:webHidden/>
          </w:rPr>
          <w:fldChar w:fldCharType="separate"/>
        </w:r>
        <w:r w:rsidR="006C4C5E">
          <w:rPr>
            <w:webHidden/>
          </w:rPr>
          <w:t>4</w:t>
        </w:r>
        <w:r w:rsidR="006C4C5E">
          <w:rPr>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61" w:history="1">
        <w:r w:rsidR="006C4C5E" w:rsidRPr="00473153">
          <w:rPr>
            <w:rStyle w:val="Hyperlink"/>
          </w:rPr>
          <w:t>CHƯƠNG 1 : GIỚI THIỆU</w:t>
        </w:r>
        <w:r w:rsidR="006C4C5E">
          <w:rPr>
            <w:webHidden/>
          </w:rPr>
          <w:tab/>
        </w:r>
        <w:r w:rsidR="006C4C5E">
          <w:rPr>
            <w:webHidden/>
          </w:rPr>
          <w:fldChar w:fldCharType="begin"/>
        </w:r>
        <w:r w:rsidR="006C4C5E">
          <w:rPr>
            <w:webHidden/>
          </w:rPr>
          <w:instrText xml:space="preserve"> PAGEREF _Toc512673761 \h </w:instrText>
        </w:r>
        <w:r w:rsidR="006C4C5E">
          <w:rPr>
            <w:webHidden/>
          </w:rPr>
        </w:r>
        <w:r w:rsidR="006C4C5E">
          <w:rPr>
            <w:webHidden/>
          </w:rPr>
          <w:fldChar w:fldCharType="separate"/>
        </w:r>
        <w:r w:rsidR="006C4C5E">
          <w:rPr>
            <w:webHidden/>
          </w:rPr>
          <w:t>6</w:t>
        </w:r>
        <w:r w:rsidR="006C4C5E">
          <w:rPr>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2" w:history="1">
        <w:r w:rsidR="006C4C5E" w:rsidRPr="00473153">
          <w:rPr>
            <w:rStyle w:val="Hyperlink"/>
            <w:noProof/>
          </w:rPr>
          <w:t>1.1 Tổng quan</w:t>
        </w:r>
        <w:r w:rsidR="006C4C5E">
          <w:rPr>
            <w:noProof/>
            <w:webHidden/>
          </w:rPr>
          <w:tab/>
        </w:r>
        <w:r w:rsidR="006C4C5E">
          <w:rPr>
            <w:noProof/>
            <w:webHidden/>
          </w:rPr>
          <w:fldChar w:fldCharType="begin"/>
        </w:r>
        <w:r w:rsidR="006C4C5E">
          <w:rPr>
            <w:noProof/>
            <w:webHidden/>
          </w:rPr>
          <w:instrText xml:space="preserve"> PAGEREF _Toc512673762 \h </w:instrText>
        </w:r>
        <w:r w:rsidR="006C4C5E">
          <w:rPr>
            <w:noProof/>
            <w:webHidden/>
          </w:rPr>
        </w:r>
        <w:r w:rsidR="006C4C5E">
          <w:rPr>
            <w:noProof/>
            <w:webHidden/>
          </w:rPr>
          <w:fldChar w:fldCharType="separate"/>
        </w:r>
        <w:r w:rsidR="006C4C5E">
          <w:rPr>
            <w:noProof/>
            <w:webHidden/>
          </w:rPr>
          <w:t>6</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3" w:history="1">
        <w:r w:rsidR="006C4C5E" w:rsidRPr="00473153">
          <w:rPr>
            <w:rStyle w:val="Hyperlink"/>
            <w:noProof/>
          </w:rPr>
          <w:t>1.2 Mục tiêu đề tài</w:t>
        </w:r>
        <w:r w:rsidR="006C4C5E">
          <w:rPr>
            <w:noProof/>
            <w:webHidden/>
          </w:rPr>
          <w:tab/>
        </w:r>
        <w:r w:rsidR="006C4C5E">
          <w:rPr>
            <w:noProof/>
            <w:webHidden/>
          </w:rPr>
          <w:fldChar w:fldCharType="begin"/>
        </w:r>
        <w:r w:rsidR="006C4C5E">
          <w:rPr>
            <w:noProof/>
            <w:webHidden/>
          </w:rPr>
          <w:instrText xml:space="preserve"> PAGEREF _Toc512673763 \h </w:instrText>
        </w:r>
        <w:r w:rsidR="006C4C5E">
          <w:rPr>
            <w:noProof/>
            <w:webHidden/>
          </w:rPr>
        </w:r>
        <w:r w:rsidR="006C4C5E">
          <w:rPr>
            <w:noProof/>
            <w:webHidden/>
          </w:rPr>
          <w:fldChar w:fldCharType="separate"/>
        </w:r>
        <w:r w:rsidR="006C4C5E">
          <w:rPr>
            <w:noProof/>
            <w:webHidden/>
          </w:rPr>
          <w:t>6</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4" w:history="1">
        <w:r w:rsidR="006C4C5E" w:rsidRPr="00473153">
          <w:rPr>
            <w:rStyle w:val="Hyperlink"/>
            <w:noProof/>
          </w:rPr>
          <w:t>1.3 Phạm vi đề tài</w:t>
        </w:r>
        <w:r w:rsidR="006C4C5E">
          <w:rPr>
            <w:noProof/>
            <w:webHidden/>
          </w:rPr>
          <w:tab/>
        </w:r>
        <w:r w:rsidR="006C4C5E">
          <w:rPr>
            <w:noProof/>
            <w:webHidden/>
          </w:rPr>
          <w:fldChar w:fldCharType="begin"/>
        </w:r>
        <w:r w:rsidR="006C4C5E">
          <w:rPr>
            <w:noProof/>
            <w:webHidden/>
          </w:rPr>
          <w:instrText xml:space="preserve"> PAGEREF _Toc512673764 \h </w:instrText>
        </w:r>
        <w:r w:rsidR="006C4C5E">
          <w:rPr>
            <w:noProof/>
            <w:webHidden/>
          </w:rPr>
        </w:r>
        <w:r w:rsidR="006C4C5E">
          <w:rPr>
            <w:noProof/>
            <w:webHidden/>
          </w:rPr>
          <w:fldChar w:fldCharType="separate"/>
        </w:r>
        <w:r w:rsidR="006C4C5E">
          <w:rPr>
            <w:noProof/>
            <w:webHidden/>
          </w:rPr>
          <w:t>6</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5" w:history="1">
        <w:r w:rsidR="006C4C5E" w:rsidRPr="00473153">
          <w:rPr>
            <w:rStyle w:val="Hyperlink"/>
            <w:noProof/>
          </w:rPr>
          <w:t>1.4 Mô tả yêu cầu chức năng</w:t>
        </w:r>
        <w:r w:rsidR="006C4C5E">
          <w:rPr>
            <w:noProof/>
            <w:webHidden/>
          </w:rPr>
          <w:tab/>
        </w:r>
        <w:r w:rsidR="006C4C5E">
          <w:rPr>
            <w:noProof/>
            <w:webHidden/>
          </w:rPr>
          <w:fldChar w:fldCharType="begin"/>
        </w:r>
        <w:r w:rsidR="006C4C5E">
          <w:rPr>
            <w:noProof/>
            <w:webHidden/>
          </w:rPr>
          <w:instrText xml:space="preserve"> PAGEREF _Toc512673765 \h </w:instrText>
        </w:r>
        <w:r w:rsidR="006C4C5E">
          <w:rPr>
            <w:noProof/>
            <w:webHidden/>
          </w:rPr>
        </w:r>
        <w:r w:rsidR="006C4C5E">
          <w:rPr>
            <w:noProof/>
            <w:webHidden/>
          </w:rPr>
          <w:fldChar w:fldCharType="separate"/>
        </w:r>
        <w:r w:rsidR="006C4C5E">
          <w:rPr>
            <w:noProof/>
            <w:webHidden/>
          </w:rPr>
          <w:t>6</w:t>
        </w:r>
        <w:r w:rsidR="006C4C5E">
          <w:rPr>
            <w:noProof/>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66" w:history="1">
        <w:r w:rsidR="006C4C5E" w:rsidRPr="00473153">
          <w:rPr>
            <w:rStyle w:val="Hyperlink"/>
          </w:rPr>
          <w:t>CHƯƠNG 2 : CƠ SỞ LÝ THUYẾT</w:t>
        </w:r>
        <w:r w:rsidR="006C4C5E">
          <w:rPr>
            <w:webHidden/>
          </w:rPr>
          <w:tab/>
        </w:r>
        <w:r w:rsidR="006C4C5E">
          <w:rPr>
            <w:webHidden/>
          </w:rPr>
          <w:fldChar w:fldCharType="begin"/>
        </w:r>
        <w:r w:rsidR="006C4C5E">
          <w:rPr>
            <w:webHidden/>
          </w:rPr>
          <w:instrText xml:space="preserve"> PAGEREF _Toc512673766 \h </w:instrText>
        </w:r>
        <w:r w:rsidR="006C4C5E">
          <w:rPr>
            <w:webHidden/>
          </w:rPr>
        </w:r>
        <w:r w:rsidR="006C4C5E">
          <w:rPr>
            <w:webHidden/>
          </w:rPr>
          <w:fldChar w:fldCharType="separate"/>
        </w:r>
        <w:r w:rsidR="006C4C5E">
          <w:rPr>
            <w:webHidden/>
          </w:rPr>
          <w:t>6</w:t>
        </w:r>
        <w:r w:rsidR="006C4C5E">
          <w:rPr>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7" w:history="1">
        <w:r w:rsidR="006C4C5E" w:rsidRPr="00473153">
          <w:rPr>
            <w:rStyle w:val="Hyperlink"/>
            <w:noProof/>
          </w:rPr>
          <w:t>2.1 Hệ thống Pacs và ORTHANC</w:t>
        </w:r>
        <w:r w:rsidR="006C4C5E">
          <w:rPr>
            <w:noProof/>
            <w:webHidden/>
          </w:rPr>
          <w:tab/>
        </w:r>
        <w:r w:rsidR="006C4C5E">
          <w:rPr>
            <w:noProof/>
            <w:webHidden/>
          </w:rPr>
          <w:fldChar w:fldCharType="begin"/>
        </w:r>
        <w:r w:rsidR="006C4C5E">
          <w:rPr>
            <w:noProof/>
            <w:webHidden/>
          </w:rPr>
          <w:instrText xml:space="preserve"> PAGEREF _Toc512673767 \h </w:instrText>
        </w:r>
        <w:r w:rsidR="006C4C5E">
          <w:rPr>
            <w:noProof/>
            <w:webHidden/>
          </w:rPr>
        </w:r>
        <w:r w:rsidR="006C4C5E">
          <w:rPr>
            <w:noProof/>
            <w:webHidden/>
          </w:rPr>
          <w:fldChar w:fldCharType="separate"/>
        </w:r>
        <w:r w:rsidR="006C4C5E">
          <w:rPr>
            <w:noProof/>
            <w:webHidden/>
          </w:rPr>
          <w:t>6</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8" w:history="1">
        <w:r w:rsidR="006C4C5E" w:rsidRPr="00473153">
          <w:rPr>
            <w:rStyle w:val="Hyperlink"/>
            <w:noProof/>
          </w:rPr>
          <w:t>2.2 Công nghệ sử dụng(Angular Nodejs)</w:t>
        </w:r>
        <w:r w:rsidR="006C4C5E">
          <w:rPr>
            <w:noProof/>
            <w:webHidden/>
          </w:rPr>
          <w:tab/>
        </w:r>
        <w:r w:rsidR="006C4C5E">
          <w:rPr>
            <w:noProof/>
            <w:webHidden/>
          </w:rPr>
          <w:fldChar w:fldCharType="begin"/>
        </w:r>
        <w:r w:rsidR="006C4C5E">
          <w:rPr>
            <w:noProof/>
            <w:webHidden/>
          </w:rPr>
          <w:instrText xml:space="preserve"> PAGEREF _Toc512673768 \h </w:instrText>
        </w:r>
        <w:r w:rsidR="006C4C5E">
          <w:rPr>
            <w:noProof/>
            <w:webHidden/>
          </w:rPr>
        </w:r>
        <w:r w:rsidR="006C4C5E">
          <w:rPr>
            <w:noProof/>
            <w:webHidden/>
          </w:rPr>
          <w:fldChar w:fldCharType="separate"/>
        </w:r>
        <w:r w:rsidR="006C4C5E">
          <w:rPr>
            <w:noProof/>
            <w:webHidden/>
          </w:rPr>
          <w:t>8</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69" w:history="1">
        <w:r w:rsidR="006C4C5E" w:rsidRPr="00473153">
          <w:rPr>
            <w:rStyle w:val="Hyperlink"/>
            <w:noProof/>
          </w:rPr>
          <w:t>2.3 Thư viện javascript</w:t>
        </w:r>
        <w:r w:rsidR="006C4C5E">
          <w:rPr>
            <w:noProof/>
            <w:webHidden/>
          </w:rPr>
          <w:tab/>
        </w:r>
        <w:r w:rsidR="006C4C5E">
          <w:rPr>
            <w:noProof/>
            <w:webHidden/>
          </w:rPr>
          <w:fldChar w:fldCharType="begin"/>
        </w:r>
        <w:r w:rsidR="006C4C5E">
          <w:rPr>
            <w:noProof/>
            <w:webHidden/>
          </w:rPr>
          <w:instrText xml:space="preserve"> PAGEREF _Toc512673769 \h </w:instrText>
        </w:r>
        <w:r w:rsidR="006C4C5E">
          <w:rPr>
            <w:noProof/>
            <w:webHidden/>
          </w:rPr>
        </w:r>
        <w:r w:rsidR="006C4C5E">
          <w:rPr>
            <w:noProof/>
            <w:webHidden/>
          </w:rPr>
          <w:fldChar w:fldCharType="separate"/>
        </w:r>
        <w:r w:rsidR="006C4C5E">
          <w:rPr>
            <w:noProof/>
            <w:webHidden/>
          </w:rPr>
          <w:t>10</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70" w:history="1">
        <w:r w:rsidR="006C4C5E" w:rsidRPr="00473153">
          <w:rPr>
            <w:rStyle w:val="Hyperlink"/>
            <w:noProof/>
          </w:rPr>
          <w:t>2.4 Kiến trúc DICOM</w:t>
        </w:r>
        <w:r w:rsidR="006C4C5E">
          <w:rPr>
            <w:noProof/>
            <w:webHidden/>
          </w:rPr>
          <w:tab/>
        </w:r>
        <w:r w:rsidR="006C4C5E">
          <w:rPr>
            <w:noProof/>
            <w:webHidden/>
          </w:rPr>
          <w:fldChar w:fldCharType="begin"/>
        </w:r>
        <w:r w:rsidR="006C4C5E">
          <w:rPr>
            <w:noProof/>
            <w:webHidden/>
          </w:rPr>
          <w:instrText xml:space="preserve"> PAGEREF _Toc512673770 \h </w:instrText>
        </w:r>
        <w:r w:rsidR="006C4C5E">
          <w:rPr>
            <w:noProof/>
            <w:webHidden/>
          </w:rPr>
        </w:r>
        <w:r w:rsidR="006C4C5E">
          <w:rPr>
            <w:noProof/>
            <w:webHidden/>
          </w:rPr>
          <w:fldChar w:fldCharType="separate"/>
        </w:r>
        <w:r w:rsidR="006C4C5E">
          <w:rPr>
            <w:noProof/>
            <w:webHidden/>
          </w:rPr>
          <w:t>10</w:t>
        </w:r>
        <w:r w:rsidR="006C4C5E">
          <w:rPr>
            <w:noProof/>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71" w:history="1">
        <w:r w:rsidR="006C4C5E" w:rsidRPr="00473153">
          <w:rPr>
            <w:rStyle w:val="Hyperlink"/>
          </w:rPr>
          <w:t>CHƯƠNG 3 : PHÂN TÍCH</w:t>
        </w:r>
        <w:r w:rsidR="006C4C5E">
          <w:rPr>
            <w:webHidden/>
          </w:rPr>
          <w:tab/>
        </w:r>
        <w:r w:rsidR="006C4C5E">
          <w:rPr>
            <w:webHidden/>
          </w:rPr>
          <w:fldChar w:fldCharType="begin"/>
        </w:r>
        <w:r w:rsidR="006C4C5E">
          <w:rPr>
            <w:webHidden/>
          </w:rPr>
          <w:instrText xml:space="preserve"> PAGEREF _Toc512673771 \h </w:instrText>
        </w:r>
        <w:r w:rsidR="006C4C5E">
          <w:rPr>
            <w:webHidden/>
          </w:rPr>
        </w:r>
        <w:r w:rsidR="006C4C5E">
          <w:rPr>
            <w:webHidden/>
          </w:rPr>
          <w:fldChar w:fldCharType="separate"/>
        </w:r>
        <w:r w:rsidR="006C4C5E">
          <w:rPr>
            <w:webHidden/>
          </w:rPr>
          <w:t>13</w:t>
        </w:r>
        <w:r w:rsidR="006C4C5E">
          <w:rPr>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72" w:history="1">
        <w:r w:rsidR="006C4C5E" w:rsidRPr="00473153">
          <w:rPr>
            <w:rStyle w:val="Hyperlink"/>
            <w:noProof/>
          </w:rPr>
          <w:t>3.1 Lược đồ tổng quan</w:t>
        </w:r>
        <w:r w:rsidR="006C4C5E">
          <w:rPr>
            <w:noProof/>
            <w:webHidden/>
          </w:rPr>
          <w:tab/>
        </w:r>
        <w:r w:rsidR="006C4C5E">
          <w:rPr>
            <w:noProof/>
            <w:webHidden/>
          </w:rPr>
          <w:fldChar w:fldCharType="begin"/>
        </w:r>
        <w:r w:rsidR="006C4C5E">
          <w:rPr>
            <w:noProof/>
            <w:webHidden/>
          </w:rPr>
          <w:instrText xml:space="preserve"> PAGEREF _Toc512673772 \h </w:instrText>
        </w:r>
        <w:r w:rsidR="006C4C5E">
          <w:rPr>
            <w:noProof/>
            <w:webHidden/>
          </w:rPr>
        </w:r>
        <w:r w:rsidR="006C4C5E">
          <w:rPr>
            <w:noProof/>
            <w:webHidden/>
          </w:rPr>
          <w:fldChar w:fldCharType="separate"/>
        </w:r>
        <w:r w:rsidR="006C4C5E">
          <w:rPr>
            <w:noProof/>
            <w:webHidden/>
          </w:rPr>
          <w:t>13</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73" w:history="1">
        <w:r w:rsidR="006C4C5E" w:rsidRPr="00473153">
          <w:rPr>
            <w:rStyle w:val="Hyperlink"/>
            <w:noProof/>
          </w:rPr>
          <w:t>3.1.1 Lược đồ USE CASE</w:t>
        </w:r>
        <w:r w:rsidR="006C4C5E">
          <w:rPr>
            <w:noProof/>
            <w:webHidden/>
          </w:rPr>
          <w:tab/>
        </w:r>
        <w:r w:rsidR="006C4C5E">
          <w:rPr>
            <w:noProof/>
            <w:webHidden/>
          </w:rPr>
          <w:fldChar w:fldCharType="begin"/>
        </w:r>
        <w:r w:rsidR="006C4C5E">
          <w:rPr>
            <w:noProof/>
            <w:webHidden/>
          </w:rPr>
          <w:instrText xml:space="preserve"> PAGEREF _Toc512673773 \h </w:instrText>
        </w:r>
        <w:r w:rsidR="006C4C5E">
          <w:rPr>
            <w:noProof/>
            <w:webHidden/>
          </w:rPr>
        </w:r>
        <w:r w:rsidR="006C4C5E">
          <w:rPr>
            <w:noProof/>
            <w:webHidden/>
          </w:rPr>
          <w:fldChar w:fldCharType="separate"/>
        </w:r>
        <w:r w:rsidR="006C4C5E">
          <w:rPr>
            <w:noProof/>
            <w:webHidden/>
          </w:rPr>
          <w:t>13</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74" w:history="1">
        <w:r w:rsidR="006C4C5E" w:rsidRPr="00473153">
          <w:rPr>
            <w:rStyle w:val="Hyperlink"/>
            <w:noProof/>
          </w:rPr>
          <w:t>3.1.2 Lược đồ phân cấp chức năng của ứng dụng</w:t>
        </w:r>
        <w:r w:rsidR="006C4C5E">
          <w:rPr>
            <w:noProof/>
            <w:webHidden/>
          </w:rPr>
          <w:tab/>
        </w:r>
        <w:r w:rsidR="006C4C5E">
          <w:rPr>
            <w:noProof/>
            <w:webHidden/>
          </w:rPr>
          <w:fldChar w:fldCharType="begin"/>
        </w:r>
        <w:r w:rsidR="006C4C5E">
          <w:rPr>
            <w:noProof/>
            <w:webHidden/>
          </w:rPr>
          <w:instrText xml:space="preserve"> PAGEREF _Toc512673774 \h </w:instrText>
        </w:r>
        <w:r w:rsidR="006C4C5E">
          <w:rPr>
            <w:noProof/>
            <w:webHidden/>
          </w:rPr>
        </w:r>
        <w:r w:rsidR="006C4C5E">
          <w:rPr>
            <w:noProof/>
            <w:webHidden/>
          </w:rPr>
          <w:fldChar w:fldCharType="separate"/>
        </w:r>
        <w:r w:rsidR="006C4C5E">
          <w:rPr>
            <w:noProof/>
            <w:webHidden/>
          </w:rPr>
          <w:t>16</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75" w:history="1">
        <w:r w:rsidR="006C4C5E" w:rsidRPr="00473153">
          <w:rPr>
            <w:rStyle w:val="Hyperlink"/>
            <w:noProof/>
          </w:rPr>
          <w:t>3.2 Giao thức truyền tải</w:t>
        </w:r>
        <w:r w:rsidR="006C4C5E">
          <w:rPr>
            <w:noProof/>
            <w:webHidden/>
          </w:rPr>
          <w:tab/>
        </w:r>
        <w:r w:rsidR="006C4C5E">
          <w:rPr>
            <w:noProof/>
            <w:webHidden/>
          </w:rPr>
          <w:fldChar w:fldCharType="begin"/>
        </w:r>
        <w:r w:rsidR="006C4C5E">
          <w:rPr>
            <w:noProof/>
            <w:webHidden/>
          </w:rPr>
          <w:instrText xml:space="preserve"> PAGEREF _Toc512673775 \h </w:instrText>
        </w:r>
        <w:r w:rsidR="006C4C5E">
          <w:rPr>
            <w:noProof/>
            <w:webHidden/>
          </w:rPr>
        </w:r>
        <w:r w:rsidR="006C4C5E">
          <w:rPr>
            <w:noProof/>
            <w:webHidden/>
          </w:rPr>
          <w:fldChar w:fldCharType="separate"/>
        </w:r>
        <w:r w:rsidR="006C4C5E">
          <w:rPr>
            <w:noProof/>
            <w:webHidden/>
          </w:rPr>
          <w:t>17</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76" w:history="1">
        <w:r w:rsidR="006C4C5E" w:rsidRPr="00473153">
          <w:rPr>
            <w:rStyle w:val="Hyperlink"/>
            <w:noProof/>
          </w:rPr>
          <w:t>3.2.1 WADO</w:t>
        </w:r>
        <w:r w:rsidR="006C4C5E">
          <w:rPr>
            <w:noProof/>
            <w:webHidden/>
          </w:rPr>
          <w:tab/>
        </w:r>
        <w:r w:rsidR="006C4C5E">
          <w:rPr>
            <w:noProof/>
            <w:webHidden/>
          </w:rPr>
          <w:fldChar w:fldCharType="begin"/>
        </w:r>
        <w:r w:rsidR="006C4C5E">
          <w:rPr>
            <w:noProof/>
            <w:webHidden/>
          </w:rPr>
          <w:instrText xml:space="preserve"> PAGEREF _Toc512673776 \h </w:instrText>
        </w:r>
        <w:r w:rsidR="006C4C5E">
          <w:rPr>
            <w:noProof/>
            <w:webHidden/>
          </w:rPr>
        </w:r>
        <w:r w:rsidR="006C4C5E">
          <w:rPr>
            <w:noProof/>
            <w:webHidden/>
          </w:rPr>
          <w:fldChar w:fldCharType="separate"/>
        </w:r>
        <w:r w:rsidR="006C4C5E">
          <w:rPr>
            <w:noProof/>
            <w:webHidden/>
          </w:rPr>
          <w:t>17</w:t>
        </w:r>
        <w:r w:rsidR="006C4C5E">
          <w:rPr>
            <w:noProof/>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77" w:history="1">
        <w:r w:rsidR="006C4C5E" w:rsidRPr="00473153">
          <w:rPr>
            <w:rStyle w:val="Hyperlink"/>
          </w:rPr>
          <w:t>CHƯƠNG 4 : THIẾT KẾ VÀ HIỆN THỰC</w:t>
        </w:r>
        <w:r w:rsidR="006C4C5E">
          <w:rPr>
            <w:webHidden/>
          </w:rPr>
          <w:tab/>
        </w:r>
        <w:r w:rsidR="006C4C5E">
          <w:rPr>
            <w:webHidden/>
          </w:rPr>
          <w:fldChar w:fldCharType="begin"/>
        </w:r>
        <w:r w:rsidR="006C4C5E">
          <w:rPr>
            <w:webHidden/>
          </w:rPr>
          <w:instrText xml:space="preserve"> PAGEREF _Toc512673777 \h </w:instrText>
        </w:r>
        <w:r w:rsidR="006C4C5E">
          <w:rPr>
            <w:webHidden/>
          </w:rPr>
        </w:r>
        <w:r w:rsidR="006C4C5E">
          <w:rPr>
            <w:webHidden/>
          </w:rPr>
          <w:fldChar w:fldCharType="separate"/>
        </w:r>
        <w:r w:rsidR="006C4C5E">
          <w:rPr>
            <w:webHidden/>
          </w:rPr>
          <w:t>18</w:t>
        </w:r>
        <w:r w:rsidR="006C4C5E">
          <w:rPr>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78" w:history="1">
        <w:r w:rsidR="006C4C5E" w:rsidRPr="00473153">
          <w:rPr>
            <w:rStyle w:val="Hyperlink"/>
            <w:noProof/>
          </w:rPr>
          <w:t>4.1 Tổ chức, thiết kế component</w:t>
        </w:r>
        <w:r w:rsidR="006C4C5E">
          <w:rPr>
            <w:noProof/>
            <w:webHidden/>
          </w:rPr>
          <w:tab/>
        </w:r>
        <w:r w:rsidR="006C4C5E">
          <w:rPr>
            <w:noProof/>
            <w:webHidden/>
          </w:rPr>
          <w:fldChar w:fldCharType="begin"/>
        </w:r>
        <w:r w:rsidR="006C4C5E">
          <w:rPr>
            <w:noProof/>
            <w:webHidden/>
          </w:rPr>
          <w:instrText xml:space="preserve"> PAGEREF _Toc512673778 \h </w:instrText>
        </w:r>
        <w:r w:rsidR="006C4C5E">
          <w:rPr>
            <w:noProof/>
            <w:webHidden/>
          </w:rPr>
        </w:r>
        <w:r w:rsidR="006C4C5E">
          <w:rPr>
            <w:noProof/>
            <w:webHidden/>
          </w:rPr>
          <w:fldChar w:fldCharType="separate"/>
        </w:r>
        <w:r w:rsidR="006C4C5E">
          <w:rPr>
            <w:noProof/>
            <w:webHidden/>
          </w:rPr>
          <w:t>18</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79" w:history="1">
        <w:r w:rsidR="006C4C5E" w:rsidRPr="00473153">
          <w:rPr>
            <w:rStyle w:val="Hyperlink"/>
            <w:noProof/>
          </w:rPr>
          <w:t>4.1.1 Cấu hình ORTHANC</w:t>
        </w:r>
        <w:r w:rsidR="006C4C5E">
          <w:rPr>
            <w:noProof/>
            <w:webHidden/>
          </w:rPr>
          <w:tab/>
        </w:r>
        <w:r w:rsidR="006C4C5E">
          <w:rPr>
            <w:noProof/>
            <w:webHidden/>
          </w:rPr>
          <w:fldChar w:fldCharType="begin"/>
        </w:r>
        <w:r w:rsidR="006C4C5E">
          <w:rPr>
            <w:noProof/>
            <w:webHidden/>
          </w:rPr>
          <w:instrText xml:space="preserve"> PAGEREF _Toc512673779 \h </w:instrText>
        </w:r>
        <w:r w:rsidR="006C4C5E">
          <w:rPr>
            <w:noProof/>
            <w:webHidden/>
          </w:rPr>
        </w:r>
        <w:r w:rsidR="006C4C5E">
          <w:rPr>
            <w:noProof/>
            <w:webHidden/>
          </w:rPr>
          <w:fldChar w:fldCharType="separate"/>
        </w:r>
        <w:r w:rsidR="006C4C5E">
          <w:rPr>
            <w:noProof/>
            <w:webHidden/>
          </w:rPr>
          <w:t>18</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80" w:history="1">
        <w:r w:rsidR="006C4C5E" w:rsidRPr="00473153">
          <w:rPr>
            <w:rStyle w:val="Hyperlink"/>
            <w:noProof/>
          </w:rPr>
          <w:t>4.1.2 Back-end(NODEJS)</w:t>
        </w:r>
        <w:r w:rsidR="006C4C5E">
          <w:rPr>
            <w:noProof/>
            <w:webHidden/>
          </w:rPr>
          <w:tab/>
        </w:r>
        <w:r w:rsidR="006C4C5E">
          <w:rPr>
            <w:noProof/>
            <w:webHidden/>
          </w:rPr>
          <w:fldChar w:fldCharType="begin"/>
        </w:r>
        <w:r w:rsidR="006C4C5E">
          <w:rPr>
            <w:noProof/>
            <w:webHidden/>
          </w:rPr>
          <w:instrText xml:space="preserve"> PAGEREF _Toc512673780 \h </w:instrText>
        </w:r>
        <w:r w:rsidR="006C4C5E">
          <w:rPr>
            <w:noProof/>
            <w:webHidden/>
          </w:rPr>
        </w:r>
        <w:r w:rsidR="006C4C5E">
          <w:rPr>
            <w:noProof/>
            <w:webHidden/>
          </w:rPr>
          <w:fldChar w:fldCharType="separate"/>
        </w:r>
        <w:r w:rsidR="006C4C5E">
          <w:rPr>
            <w:noProof/>
            <w:webHidden/>
          </w:rPr>
          <w:t>19</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81" w:history="1">
        <w:r w:rsidR="006C4C5E" w:rsidRPr="00473153">
          <w:rPr>
            <w:rStyle w:val="Hyperlink"/>
            <w:noProof/>
          </w:rPr>
          <w:t>4.1.3 Front-end(Angular)</w:t>
        </w:r>
        <w:r w:rsidR="006C4C5E">
          <w:rPr>
            <w:noProof/>
            <w:webHidden/>
          </w:rPr>
          <w:tab/>
        </w:r>
        <w:r w:rsidR="006C4C5E">
          <w:rPr>
            <w:noProof/>
            <w:webHidden/>
          </w:rPr>
          <w:fldChar w:fldCharType="begin"/>
        </w:r>
        <w:r w:rsidR="006C4C5E">
          <w:rPr>
            <w:noProof/>
            <w:webHidden/>
          </w:rPr>
          <w:instrText xml:space="preserve"> PAGEREF _Toc512673781 \h </w:instrText>
        </w:r>
        <w:r w:rsidR="006C4C5E">
          <w:rPr>
            <w:noProof/>
            <w:webHidden/>
          </w:rPr>
        </w:r>
        <w:r w:rsidR="006C4C5E">
          <w:rPr>
            <w:noProof/>
            <w:webHidden/>
          </w:rPr>
          <w:fldChar w:fldCharType="separate"/>
        </w:r>
        <w:r w:rsidR="006C4C5E">
          <w:rPr>
            <w:noProof/>
            <w:webHidden/>
          </w:rPr>
          <w:t>21</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82" w:history="1">
        <w:r w:rsidR="006C4C5E" w:rsidRPr="00473153">
          <w:rPr>
            <w:rStyle w:val="Hyperlink"/>
            <w:noProof/>
          </w:rPr>
          <w:t>4.2 Thư viện hỗ trợ load thành ảnh</w:t>
        </w:r>
        <w:r w:rsidR="006C4C5E">
          <w:rPr>
            <w:noProof/>
            <w:webHidden/>
          </w:rPr>
          <w:tab/>
        </w:r>
        <w:r w:rsidR="006C4C5E">
          <w:rPr>
            <w:noProof/>
            <w:webHidden/>
          </w:rPr>
          <w:fldChar w:fldCharType="begin"/>
        </w:r>
        <w:r w:rsidR="006C4C5E">
          <w:rPr>
            <w:noProof/>
            <w:webHidden/>
          </w:rPr>
          <w:instrText xml:space="preserve"> PAGEREF _Toc512673782 \h </w:instrText>
        </w:r>
        <w:r w:rsidR="006C4C5E">
          <w:rPr>
            <w:noProof/>
            <w:webHidden/>
          </w:rPr>
        </w:r>
        <w:r w:rsidR="006C4C5E">
          <w:rPr>
            <w:noProof/>
            <w:webHidden/>
          </w:rPr>
          <w:fldChar w:fldCharType="separate"/>
        </w:r>
        <w:r w:rsidR="006C4C5E">
          <w:rPr>
            <w:noProof/>
            <w:webHidden/>
          </w:rPr>
          <w:t>25</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83" w:history="1">
        <w:r w:rsidR="006C4C5E" w:rsidRPr="00473153">
          <w:rPr>
            <w:rStyle w:val="Hyperlink"/>
            <w:noProof/>
          </w:rPr>
          <w:t>4.2.1 DICOM Parser</w:t>
        </w:r>
        <w:r w:rsidR="006C4C5E">
          <w:rPr>
            <w:noProof/>
            <w:webHidden/>
          </w:rPr>
          <w:tab/>
        </w:r>
        <w:r w:rsidR="006C4C5E">
          <w:rPr>
            <w:noProof/>
            <w:webHidden/>
          </w:rPr>
          <w:fldChar w:fldCharType="begin"/>
        </w:r>
        <w:r w:rsidR="006C4C5E">
          <w:rPr>
            <w:noProof/>
            <w:webHidden/>
          </w:rPr>
          <w:instrText xml:space="preserve"> PAGEREF _Toc512673783 \h </w:instrText>
        </w:r>
        <w:r w:rsidR="006C4C5E">
          <w:rPr>
            <w:noProof/>
            <w:webHidden/>
          </w:rPr>
        </w:r>
        <w:r w:rsidR="006C4C5E">
          <w:rPr>
            <w:noProof/>
            <w:webHidden/>
          </w:rPr>
          <w:fldChar w:fldCharType="separate"/>
        </w:r>
        <w:r w:rsidR="006C4C5E">
          <w:rPr>
            <w:noProof/>
            <w:webHidden/>
          </w:rPr>
          <w:t>25</w:t>
        </w:r>
        <w:r w:rsidR="006C4C5E">
          <w:rPr>
            <w:noProof/>
            <w:webHidden/>
          </w:rPr>
          <w:fldChar w:fldCharType="end"/>
        </w:r>
      </w:hyperlink>
    </w:p>
    <w:p w:rsidR="006C4C5E" w:rsidRDefault="002A72DB">
      <w:pPr>
        <w:pStyle w:val="TOC3"/>
        <w:tabs>
          <w:tab w:val="right" w:leader="dot" w:pos="8778"/>
        </w:tabs>
        <w:rPr>
          <w:rFonts w:asciiTheme="minorHAnsi" w:eastAsiaTheme="minorEastAsia" w:hAnsiTheme="minorHAnsi" w:cstheme="minorBidi"/>
          <w:noProof/>
          <w:sz w:val="22"/>
          <w:szCs w:val="22"/>
          <w:lang w:val="vi-VN" w:eastAsia="vi-VN"/>
        </w:rPr>
      </w:pPr>
      <w:hyperlink w:anchor="_Toc512673784" w:history="1">
        <w:r w:rsidR="006C4C5E" w:rsidRPr="00473153">
          <w:rPr>
            <w:rStyle w:val="Hyperlink"/>
            <w:noProof/>
          </w:rPr>
          <w:t>4.2.2 Cornerstone-core</w:t>
        </w:r>
        <w:r w:rsidR="006C4C5E">
          <w:rPr>
            <w:noProof/>
            <w:webHidden/>
          </w:rPr>
          <w:tab/>
        </w:r>
        <w:r w:rsidR="006C4C5E">
          <w:rPr>
            <w:noProof/>
            <w:webHidden/>
          </w:rPr>
          <w:fldChar w:fldCharType="begin"/>
        </w:r>
        <w:r w:rsidR="006C4C5E">
          <w:rPr>
            <w:noProof/>
            <w:webHidden/>
          </w:rPr>
          <w:instrText xml:space="preserve"> PAGEREF _Toc512673784 \h </w:instrText>
        </w:r>
        <w:r w:rsidR="006C4C5E">
          <w:rPr>
            <w:noProof/>
            <w:webHidden/>
          </w:rPr>
        </w:r>
        <w:r w:rsidR="006C4C5E">
          <w:rPr>
            <w:noProof/>
            <w:webHidden/>
          </w:rPr>
          <w:fldChar w:fldCharType="separate"/>
        </w:r>
        <w:r w:rsidR="006C4C5E">
          <w:rPr>
            <w:noProof/>
            <w:webHidden/>
          </w:rPr>
          <w:t>25</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85" w:history="1">
        <w:r w:rsidR="006C4C5E" w:rsidRPr="00473153">
          <w:rPr>
            <w:rStyle w:val="Hyperlink"/>
            <w:noProof/>
          </w:rPr>
          <w:t>4.3 Thư viện hỗ trợ thao tác với ảnh DICOM trên web</w:t>
        </w:r>
        <w:r w:rsidR="006C4C5E">
          <w:rPr>
            <w:noProof/>
            <w:webHidden/>
          </w:rPr>
          <w:tab/>
        </w:r>
        <w:r w:rsidR="006C4C5E">
          <w:rPr>
            <w:noProof/>
            <w:webHidden/>
          </w:rPr>
          <w:fldChar w:fldCharType="begin"/>
        </w:r>
        <w:r w:rsidR="006C4C5E">
          <w:rPr>
            <w:noProof/>
            <w:webHidden/>
          </w:rPr>
          <w:instrText xml:space="preserve"> PAGEREF _Toc512673785 \h </w:instrText>
        </w:r>
        <w:r w:rsidR="006C4C5E">
          <w:rPr>
            <w:noProof/>
            <w:webHidden/>
          </w:rPr>
        </w:r>
        <w:r w:rsidR="006C4C5E">
          <w:rPr>
            <w:noProof/>
            <w:webHidden/>
          </w:rPr>
          <w:fldChar w:fldCharType="separate"/>
        </w:r>
        <w:r w:rsidR="006C4C5E">
          <w:rPr>
            <w:noProof/>
            <w:webHidden/>
          </w:rPr>
          <w:t>26</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86" w:history="1">
        <w:r w:rsidR="006C4C5E" w:rsidRPr="00473153">
          <w:rPr>
            <w:rStyle w:val="Hyperlink"/>
            <w:noProof/>
          </w:rPr>
          <w:t>4.4 Giao diện tương tác</w:t>
        </w:r>
        <w:r w:rsidR="006C4C5E">
          <w:rPr>
            <w:noProof/>
            <w:webHidden/>
          </w:rPr>
          <w:tab/>
        </w:r>
        <w:r w:rsidR="006C4C5E">
          <w:rPr>
            <w:noProof/>
            <w:webHidden/>
          </w:rPr>
          <w:fldChar w:fldCharType="begin"/>
        </w:r>
        <w:r w:rsidR="006C4C5E">
          <w:rPr>
            <w:noProof/>
            <w:webHidden/>
          </w:rPr>
          <w:instrText xml:space="preserve"> PAGEREF _Toc512673786 \h </w:instrText>
        </w:r>
        <w:r w:rsidR="006C4C5E">
          <w:rPr>
            <w:noProof/>
            <w:webHidden/>
          </w:rPr>
        </w:r>
        <w:r w:rsidR="006C4C5E">
          <w:rPr>
            <w:noProof/>
            <w:webHidden/>
          </w:rPr>
          <w:fldChar w:fldCharType="separate"/>
        </w:r>
        <w:r w:rsidR="006C4C5E">
          <w:rPr>
            <w:noProof/>
            <w:webHidden/>
          </w:rPr>
          <w:t>26</w:t>
        </w:r>
        <w:r w:rsidR="006C4C5E">
          <w:rPr>
            <w:noProof/>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87" w:history="1">
        <w:r w:rsidR="006C4C5E" w:rsidRPr="00473153">
          <w:rPr>
            <w:rStyle w:val="Hyperlink"/>
          </w:rPr>
          <w:t>CHƯƠNG 5 : KẾT LUẬN</w:t>
        </w:r>
        <w:r w:rsidR="006C4C5E">
          <w:rPr>
            <w:webHidden/>
          </w:rPr>
          <w:tab/>
        </w:r>
        <w:r w:rsidR="006C4C5E">
          <w:rPr>
            <w:webHidden/>
          </w:rPr>
          <w:fldChar w:fldCharType="begin"/>
        </w:r>
        <w:r w:rsidR="006C4C5E">
          <w:rPr>
            <w:webHidden/>
          </w:rPr>
          <w:instrText xml:space="preserve"> PAGEREF _Toc512673787 \h </w:instrText>
        </w:r>
        <w:r w:rsidR="006C4C5E">
          <w:rPr>
            <w:webHidden/>
          </w:rPr>
        </w:r>
        <w:r w:rsidR="006C4C5E">
          <w:rPr>
            <w:webHidden/>
          </w:rPr>
          <w:fldChar w:fldCharType="separate"/>
        </w:r>
        <w:r w:rsidR="006C4C5E">
          <w:rPr>
            <w:webHidden/>
          </w:rPr>
          <w:t>29</w:t>
        </w:r>
        <w:r w:rsidR="006C4C5E">
          <w:rPr>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88" w:history="1">
        <w:r w:rsidR="006C4C5E" w:rsidRPr="00473153">
          <w:rPr>
            <w:rStyle w:val="Hyperlink"/>
            <w:noProof/>
          </w:rPr>
          <w:t>5.1 Kết quả đạt được</w:t>
        </w:r>
        <w:r w:rsidR="006C4C5E">
          <w:rPr>
            <w:noProof/>
            <w:webHidden/>
          </w:rPr>
          <w:tab/>
        </w:r>
        <w:r w:rsidR="006C4C5E">
          <w:rPr>
            <w:noProof/>
            <w:webHidden/>
          </w:rPr>
          <w:fldChar w:fldCharType="begin"/>
        </w:r>
        <w:r w:rsidR="006C4C5E">
          <w:rPr>
            <w:noProof/>
            <w:webHidden/>
          </w:rPr>
          <w:instrText xml:space="preserve"> PAGEREF _Toc512673788 \h </w:instrText>
        </w:r>
        <w:r w:rsidR="006C4C5E">
          <w:rPr>
            <w:noProof/>
            <w:webHidden/>
          </w:rPr>
        </w:r>
        <w:r w:rsidR="006C4C5E">
          <w:rPr>
            <w:noProof/>
            <w:webHidden/>
          </w:rPr>
          <w:fldChar w:fldCharType="separate"/>
        </w:r>
        <w:r w:rsidR="006C4C5E">
          <w:rPr>
            <w:noProof/>
            <w:webHidden/>
          </w:rPr>
          <w:t>29</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89" w:history="1">
        <w:r w:rsidR="006C4C5E" w:rsidRPr="00473153">
          <w:rPr>
            <w:rStyle w:val="Hyperlink"/>
            <w:noProof/>
          </w:rPr>
          <w:t>5.2 Hạn chế của đồ án</w:t>
        </w:r>
        <w:r w:rsidR="006C4C5E">
          <w:rPr>
            <w:noProof/>
            <w:webHidden/>
          </w:rPr>
          <w:tab/>
        </w:r>
        <w:r w:rsidR="006C4C5E">
          <w:rPr>
            <w:noProof/>
            <w:webHidden/>
          </w:rPr>
          <w:fldChar w:fldCharType="begin"/>
        </w:r>
        <w:r w:rsidR="006C4C5E">
          <w:rPr>
            <w:noProof/>
            <w:webHidden/>
          </w:rPr>
          <w:instrText xml:space="preserve"> PAGEREF _Toc512673789 \h </w:instrText>
        </w:r>
        <w:r w:rsidR="006C4C5E">
          <w:rPr>
            <w:noProof/>
            <w:webHidden/>
          </w:rPr>
        </w:r>
        <w:r w:rsidR="006C4C5E">
          <w:rPr>
            <w:noProof/>
            <w:webHidden/>
          </w:rPr>
          <w:fldChar w:fldCharType="separate"/>
        </w:r>
        <w:r w:rsidR="006C4C5E">
          <w:rPr>
            <w:noProof/>
            <w:webHidden/>
          </w:rPr>
          <w:t>29</w:t>
        </w:r>
        <w:r w:rsidR="006C4C5E">
          <w:rPr>
            <w:noProof/>
            <w:webHidden/>
          </w:rPr>
          <w:fldChar w:fldCharType="end"/>
        </w:r>
      </w:hyperlink>
    </w:p>
    <w:p w:rsidR="006C4C5E" w:rsidRDefault="002A72DB">
      <w:pPr>
        <w:pStyle w:val="TOC2"/>
        <w:rPr>
          <w:rFonts w:asciiTheme="minorHAnsi" w:eastAsiaTheme="minorEastAsia" w:hAnsiTheme="minorHAnsi" w:cstheme="minorBidi"/>
          <w:noProof/>
          <w:sz w:val="22"/>
          <w:szCs w:val="22"/>
          <w:lang w:val="vi-VN" w:eastAsia="vi-VN"/>
        </w:rPr>
      </w:pPr>
      <w:hyperlink w:anchor="_Toc512673790" w:history="1">
        <w:r w:rsidR="006C4C5E" w:rsidRPr="00473153">
          <w:rPr>
            <w:rStyle w:val="Hyperlink"/>
            <w:noProof/>
          </w:rPr>
          <w:t>5.3 Hướng phát triển</w:t>
        </w:r>
        <w:r w:rsidR="006C4C5E">
          <w:rPr>
            <w:noProof/>
            <w:webHidden/>
          </w:rPr>
          <w:tab/>
        </w:r>
        <w:r w:rsidR="006C4C5E">
          <w:rPr>
            <w:noProof/>
            <w:webHidden/>
          </w:rPr>
          <w:fldChar w:fldCharType="begin"/>
        </w:r>
        <w:r w:rsidR="006C4C5E">
          <w:rPr>
            <w:noProof/>
            <w:webHidden/>
          </w:rPr>
          <w:instrText xml:space="preserve"> PAGEREF _Toc512673790 \h </w:instrText>
        </w:r>
        <w:r w:rsidR="006C4C5E">
          <w:rPr>
            <w:noProof/>
            <w:webHidden/>
          </w:rPr>
        </w:r>
        <w:r w:rsidR="006C4C5E">
          <w:rPr>
            <w:noProof/>
            <w:webHidden/>
          </w:rPr>
          <w:fldChar w:fldCharType="separate"/>
        </w:r>
        <w:r w:rsidR="006C4C5E">
          <w:rPr>
            <w:noProof/>
            <w:webHidden/>
          </w:rPr>
          <w:t>29</w:t>
        </w:r>
        <w:r w:rsidR="006C4C5E">
          <w:rPr>
            <w:noProof/>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91" w:history="1">
        <w:r w:rsidR="006C4C5E" w:rsidRPr="00473153">
          <w:rPr>
            <w:rStyle w:val="Hyperlink"/>
          </w:rPr>
          <w:t>TÀI LIỆU THAM KHẢO</w:t>
        </w:r>
        <w:r w:rsidR="006C4C5E">
          <w:rPr>
            <w:webHidden/>
          </w:rPr>
          <w:tab/>
        </w:r>
        <w:r w:rsidR="006C4C5E">
          <w:rPr>
            <w:webHidden/>
          </w:rPr>
          <w:fldChar w:fldCharType="begin"/>
        </w:r>
        <w:r w:rsidR="006C4C5E">
          <w:rPr>
            <w:webHidden/>
          </w:rPr>
          <w:instrText xml:space="preserve"> PAGEREF _Toc512673791 \h </w:instrText>
        </w:r>
        <w:r w:rsidR="006C4C5E">
          <w:rPr>
            <w:webHidden/>
          </w:rPr>
        </w:r>
        <w:r w:rsidR="006C4C5E">
          <w:rPr>
            <w:webHidden/>
          </w:rPr>
          <w:fldChar w:fldCharType="separate"/>
        </w:r>
        <w:r w:rsidR="006C4C5E">
          <w:rPr>
            <w:webHidden/>
          </w:rPr>
          <w:t>29</w:t>
        </w:r>
        <w:r w:rsidR="006C4C5E">
          <w:rPr>
            <w:webHidden/>
          </w:rPr>
          <w:fldChar w:fldCharType="end"/>
        </w:r>
      </w:hyperlink>
    </w:p>
    <w:p w:rsidR="006C4C5E" w:rsidRDefault="002A72DB">
      <w:pPr>
        <w:pStyle w:val="TOC1"/>
        <w:rPr>
          <w:rFonts w:asciiTheme="minorHAnsi" w:eastAsiaTheme="minorEastAsia" w:hAnsiTheme="minorHAnsi" w:cstheme="minorBidi"/>
          <w:sz w:val="22"/>
          <w:szCs w:val="22"/>
          <w:lang w:val="vi-VN" w:eastAsia="vi-VN"/>
        </w:rPr>
      </w:pPr>
      <w:hyperlink w:anchor="_Toc512673792" w:history="1">
        <w:r w:rsidR="006C4C5E" w:rsidRPr="00473153">
          <w:rPr>
            <w:rStyle w:val="Hyperlink"/>
          </w:rPr>
          <w:t>PHỤ LỤC</w:t>
        </w:r>
        <w:r w:rsidR="006C4C5E">
          <w:rPr>
            <w:webHidden/>
          </w:rPr>
          <w:tab/>
        </w:r>
        <w:r w:rsidR="006C4C5E">
          <w:rPr>
            <w:webHidden/>
          </w:rPr>
          <w:fldChar w:fldCharType="begin"/>
        </w:r>
        <w:r w:rsidR="006C4C5E">
          <w:rPr>
            <w:webHidden/>
          </w:rPr>
          <w:instrText xml:space="preserve"> PAGEREF _Toc512673792 \h </w:instrText>
        </w:r>
        <w:r w:rsidR="006C4C5E">
          <w:rPr>
            <w:webHidden/>
          </w:rPr>
        </w:r>
        <w:r w:rsidR="006C4C5E">
          <w:rPr>
            <w:webHidden/>
          </w:rPr>
          <w:fldChar w:fldCharType="separate"/>
        </w:r>
        <w:r w:rsidR="006C4C5E">
          <w:rPr>
            <w:webHidden/>
          </w:rPr>
          <w:t>31</w:t>
        </w:r>
        <w:r w:rsidR="006C4C5E">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512673758"/>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2A72DB">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2A72DB">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2A72DB">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512673759"/>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512673760"/>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35B8B" w:rsidRDefault="00935B8B" w:rsidP="00935B8B">
      <w:r w:rsidRPr="00935B8B">
        <w:t xml:space="preserve">Công nghệ thông tin (CNTT) đang dần chứng tỏ tầm ảnh hưởng rất lớn đến mọi mặt của đời sống xã hội. Đối với hoạt động của ngành y tế, có thể thấy rằng, CNTT ngày càng đóng vai trò quan trọng, không chỉ </w:t>
      </w:r>
      <w:r w:rsidR="001A601D">
        <w:t>ứng dụng</w:t>
      </w:r>
      <w:r w:rsidRPr="00935B8B">
        <w:t xml:space="preserve"> cho quá trình cải cách hành chính trong công tác quản lý, điều hành của cơ quan quản lý mà còn </w:t>
      </w:r>
      <w:r w:rsidR="00B675E6">
        <w:t>là đầu tàu</w:t>
      </w:r>
      <w:r w:rsidRPr="00935B8B">
        <w:t xml:space="preserve"> cho việc triển khai và ứng dụng thành công các kỹ thuật cao trong công tác </w:t>
      </w:r>
      <w:r w:rsidR="001A601D">
        <w:t>khám chữa bệnh</w:t>
      </w:r>
      <w:r w:rsidRPr="00935B8B">
        <w:t xml:space="preserve"> như chụp cắt lớp, mổ nội soi… trong công tác giảng dạy, đào tạo, giám sát dịch bệnh, nghiên</w:t>
      </w:r>
      <w:r>
        <w:t xml:space="preserve"> cứu phát triển thuốc, nhu cầu về đào tạo các kỹ thuật viên hiểu biết về ứng dụng công nghệ thông tin vào y tế đang rất cần thiết.</w:t>
      </w:r>
    </w:p>
    <w:p w:rsidR="00935B8B" w:rsidRDefault="00935B8B" w:rsidP="00935B8B">
      <w:r w:rsidRPr="00935B8B">
        <w:t> Mặc dù CNTT đã có những đóng góp thiết thực đối với sự phát triển trên nhiều mặt hoạt động của</w:t>
      </w:r>
      <w:r>
        <w:t xml:space="preserve"> ngành y tế trong thời gian qua</w:t>
      </w:r>
      <w:r w:rsidRPr="00935B8B">
        <w:t xml:space="preserve">, nhưng thực tế cho thấy đầu tư cho CNTT trong ngành y tế vẫn </w:t>
      </w:r>
      <w:r w:rsidR="005B6B48">
        <w:t xml:space="preserve">chưa triển khai toàn vẹn </w:t>
      </w:r>
      <w:r w:rsidRPr="00935B8B">
        <w:t xml:space="preserve">, dàn trải và chưa có kiến trúc tổng thể </w:t>
      </w:r>
      <w:r w:rsidR="009F0E66">
        <w:t>về ứng dụng CNTT của toàn ngành,</w:t>
      </w:r>
      <w:r w:rsidRPr="00935B8B">
        <w:t xml:space="preserve"> các chuẩn thông tin y tế chưa hoàn chỉnh, đồng bộ do đó nhiều đơn vị đã không thành công khi tr</w:t>
      </w:r>
      <w:r w:rsidR="009F0E66">
        <w:t>iển khai ứng dụng CNTT ở cơ sở,các cơ sở y tế vùng miền còn nhiều bất cập về việc phát triển nguồn nhân lực, vật tư, thiết bị y tế</w:t>
      </w:r>
      <w:r w:rsidR="007A7CD9">
        <w:t>.</w:t>
      </w:r>
    </w:p>
    <w:p w:rsidR="00F20F5F" w:rsidRDefault="00F20F5F" w:rsidP="00935B8B">
      <w:r>
        <w:t>Công</w:t>
      </w:r>
      <w:r w:rsidR="00E5793C">
        <w:t xml:space="preserve"> trình gần đây nhất là VNPT-HIS. </w:t>
      </w:r>
      <w:r w:rsidRPr="00F20F5F">
        <w:t>Đây là giải pháp quản lý tổng thể Bệnh viện</w:t>
      </w:r>
      <w:r w:rsidR="00374C4D">
        <w:t xml:space="preserve"> của VNPT</w:t>
      </w:r>
      <w:r w:rsidRPr="00F20F5F">
        <w:t xml:space="preserve">, giúp tối ưu hóa quy trình khám chữa bệnh, tiết kiệm thời gian, nhân lực y tế. VNPT HIS được xây dựng tuân theo các tiêu chuẩn của </w:t>
      </w:r>
      <w:r w:rsidR="00E5793C">
        <w:t>Bộ Y tế</w:t>
      </w:r>
      <w:r w:rsidRPr="00F20F5F">
        <w:t xml:space="preserve">, tiêu chuẩn của thế giới, có khả năng tích hợp với các hệ thống </w:t>
      </w:r>
      <w:r w:rsidR="000E356F">
        <w:t>hiện đại</w:t>
      </w:r>
      <w:r w:rsidRPr="00F20F5F">
        <w:t xml:space="preserve"> và hoàn toàn đáp ứng được yêu cầu chuyên môn y tế cũng như công việc quản lý bệnh viện.</w:t>
      </w:r>
    </w:p>
    <w:p w:rsidR="00F20F5F" w:rsidRDefault="00F20F5F" w:rsidP="00935B8B">
      <w:r>
        <w:t xml:space="preserve">Nhược điểm là phần mềm </w:t>
      </w:r>
      <w:r w:rsidR="00041B8A">
        <w:t xml:space="preserve">chạy trên máy tính cá nhân </w:t>
      </w:r>
      <w:r>
        <w:t>và phát hành phiên bản cho một số đối tượng sử dụng ví dụ nh</w:t>
      </w:r>
      <w:r w:rsidR="002B6864">
        <w:t>ư các bệnh viện tỉnh,trung ương và phải cử người thi công lắp đặt,bảo trì,vận hành,sửa chữa.</w:t>
      </w:r>
    </w:p>
    <w:p w:rsidR="00F20F5F" w:rsidRDefault="00C96590" w:rsidP="00935B8B">
      <w:r>
        <w:t xml:space="preserve">Qua nghiên cứu cho thấy cần có một giải pháp </w:t>
      </w:r>
      <w:r w:rsidR="00F20F5F">
        <w:t>xây dựng app theo web app t</w:t>
      </w:r>
      <w:r w:rsidR="00682E21">
        <w:t>ruy xuất qua browser, đây là đề xuất cải tiến cho việc giảm tải rào cản về kinh tế,thời gian,vận hành</w:t>
      </w:r>
      <w:r w:rsidR="00C4155A">
        <w:t>.</w:t>
      </w:r>
    </w:p>
    <w:p w:rsidR="0035338A" w:rsidRDefault="0035338A" w:rsidP="00935B8B"/>
    <w:p w:rsidR="0035338A" w:rsidRDefault="0035338A" w:rsidP="00935B8B"/>
    <w:p w:rsidR="00F20F5F" w:rsidRDefault="00980CBB" w:rsidP="008559F1">
      <w:pPr>
        <w:pStyle w:val="Like-Numbering"/>
      </w:pPr>
      <w:r>
        <w:lastRenderedPageBreak/>
        <w:t xml:space="preserve">2. </w:t>
      </w:r>
      <w:r w:rsidR="008D201A">
        <w:t xml:space="preserve">Ý </w:t>
      </w:r>
      <w:r w:rsidRPr="00243BE7">
        <w:t>nghĩa khoa học và thực tiễn của đề tài</w:t>
      </w:r>
    </w:p>
    <w:p w:rsidR="00A54E1A" w:rsidRDefault="00F20F5F" w:rsidP="00A54E1A">
      <w:pPr>
        <w:pStyle w:val="Like-Numbering"/>
        <w:ind w:firstLine="720"/>
        <w:rPr>
          <w:b w:val="0"/>
        </w:rPr>
      </w:pPr>
      <w:r>
        <w:rPr>
          <w:b w:val="0"/>
        </w:rPr>
        <w:t>Đề tài xây dựn</w:t>
      </w:r>
      <w:r w:rsidR="0035338A">
        <w:rPr>
          <w:b w:val="0"/>
        </w:rPr>
        <w:t>g ứng dụng thông qua môi trường Internet</w:t>
      </w:r>
      <w:r>
        <w:rPr>
          <w:b w:val="0"/>
        </w:rPr>
        <w:t xml:space="preserve"> giúp tiện dụng truy cập,</w:t>
      </w:r>
      <w:r w:rsidR="001F2B23">
        <w:rPr>
          <w:b w:val="0"/>
        </w:rPr>
        <w:t xml:space="preserve"> với tốc độ truyền tải ngày càng tăng cao giúp </w:t>
      </w:r>
      <w:r>
        <w:rPr>
          <w:b w:val="0"/>
        </w:rPr>
        <w:t xml:space="preserve">giảm tài thời gian </w:t>
      </w:r>
      <w:r w:rsidR="00A54E1A">
        <w:rPr>
          <w:b w:val="0"/>
        </w:rPr>
        <w:t>truyền,truy xuất bất kỳ nơi đâu, thuận lợi vận hành,bảo trì sửa chữa.</w:t>
      </w:r>
    </w:p>
    <w:p w:rsidR="00980CBB" w:rsidRPr="00A54E1A" w:rsidRDefault="00A54E1A" w:rsidP="008559F1">
      <w:pPr>
        <w:pStyle w:val="Like-Numbering"/>
        <w:rPr>
          <w:b w:val="0"/>
        </w:rPr>
      </w:pPr>
      <w:r>
        <w:rPr>
          <w:b w:val="0"/>
        </w:rPr>
        <w:tab/>
        <w:t>Kỹ thuật viên dễ dàng tiếp thu công nghệ nhờ quá trình tương tác nhanh.</w:t>
      </w:r>
      <w:r w:rsidR="00980CBB">
        <w:rPr>
          <w:rFonts w:cs="Arial"/>
          <w:bCs/>
          <w:kern w:val="32"/>
          <w:sz w:val="32"/>
          <w:szCs w:val="32"/>
        </w:rPr>
        <w:br w:type="page"/>
      </w:r>
    </w:p>
    <w:p w:rsidR="002E6C36" w:rsidRPr="00BB0637" w:rsidRDefault="00BB0637" w:rsidP="00876090">
      <w:pPr>
        <w:pStyle w:val="Heading1"/>
        <w:jc w:val="left"/>
      </w:pPr>
      <w:bookmarkStart w:id="9" w:name="_Toc512673761"/>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512673762"/>
      <w:r>
        <w:t>Tổng quan</w:t>
      </w:r>
      <w:bookmarkEnd w:id="10"/>
      <w:r w:rsidR="006F7F72">
        <w:t xml:space="preserve"> </w:t>
      </w:r>
    </w:p>
    <w:p w:rsidR="00D00BC9" w:rsidRPr="00D00BC9" w:rsidRDefault="00D00BC9" w:rsidP="00D00BC9"/>
    <w:p w:rsidR="00A65EB7" w:rsidRDefault="00A65EB7" w:rsidP="00BB0637">
      <w:pPr>
        <w:pStyle w:val="Heading2"/>
      </w:pPr>
      <w:bookmarkStart w:id="11" w:name="_Toc512673763"/>
      <w:r w:rsidRPr="004563FE">
        <w:t>Mục tiêu</w:t>
      </w:r>
      <w:r w:rsidR="00BB0637">
        <w:t xml:space="preserve"> đề tài</w:t>
      </w:r>
      <w:bookmarkEnd w:id="11"/>
    </w:p>
    <w:p w:rsidR="00F20F5F" w:rsidRPr="00F20F5F" w:rsidRDefault="00505FC3" w:rsidP="00F20F5F">
      <w:r>
        <w:t>Xây dựng được ứng dụng truy xuất dữ liệu của bệnh nhân</w:t>
      </w:r>
      <w:r w:rsidR="0017205F">
        <w:t xml:space="preserve"> thông qua môi trường Internet và người dùng có thể dễ dàng thao tác với dữ liệu bệnh nhân trên trình duyệt hiện đại(+IE10)</w:t>
      </w:r>
      <w:r w:rsidR="00BC1006">
        <w:t>.</w:t>
      </w:r>
    </w:p>
    <w:p w:rsidR="00A65EB7" w:rsidRDefault="00BB0637" w:rsidP="00BB0637">
      <w:pPr>
        <w:pStyle w:val="Heading2"/>
      </w:pPr>
      <w:bookmarkStart w:id="12" w:name="_Toc512673764"/>
      <w:r>
        <w:t>Phạm vi đề tài</w:t>
      </w:r>
      <w:bookmarkEnd w:id="12"/>
    </w:p>
    <w:p w:rsidR="00A54E1A" w:rsidRDefault="00A54E1A" w:rsidP="00A54E1A">
      <w:r>
        <w:t>Chạy trên nên tảng web</w:t>
      </w:r>
    </w:p>
    <w:p w:rsidR="00A54E1A" w:rsidRDefault="00A54E1A" w:rsidP="00A54E1A">
      <w:r>
        <w:t>Khả năng lưu trữ thông tin bệnh nhân</w:t>
      </w:r>
    </w:p>
    <w:p w:rsidR="00A54E1A" w:rsidRDefault="00A54E1A" w:rsidP="00A54E1A">
      <w:r>
        <w:t>Khả năng truy xuất thông tin bệnh nhân</w:t>
      </w:r>
    </w:p>
    <w:p w:rsidR="00A54E1A" w:rsidRDefault="00A54E1A" w:rsidP="00A54E1A">
      <w:r>
        <w:t>Khả năng thao tác trên tập ảnh của bệnh nhân.</w:t>
      </w:r>
    </w:p>
    <w:p w:rsidR="00C37EBA" w:rsidRPr="00A54E1A" w:rsidRDefault="00C37EBA" w:rsidP="00A54E1A">
      <w:r>
        <w:t>An toàn khi truy xuất</w:t>
      </w:r>
    </w:p>
    <w:p w:rsidR="00A65EB7" w:rsidRDefault="008D201A" w:rsidP="00BB0637">
      <w:pPr>
        <w:pStyle w:val="Heading2"/>
      </w:pPr>
      <w:bookmarkStart w:id="13" w:name="_Toc512673765"/>
      <w:r>
        <w:t>Mô tả y</w:t>
      </w:r>
      <w:r w:rsidR="00BB0637">
        <w:t>êu cầu chức năng</w:t>
      </w:r>
      <w:bookmarkEnd w:id="13"/>
    </w:p>
    <w:p w:rsidR="0007128D" w:rsidRPr="0007128D" w:rsidRDefault="0007128D" w:rsidP="0007128D">
      <w:r>
        <w:t>Có 3 yêu cầu chính cho ứng dụng là login,xem,thao tác</w:t>
      </w:r>
    </w:p>
    <w:p w:rsidR="003510E3" w:rsidRDefault="008D201A" w:rsidP="00876090">
      <w:pPr>
        <w:pStyle w:val="Heading1"/>
        <w:jc w:val="left"/>
      </w:pPr>
      <w:bookmarkStart w:id="14" w:name="_Toc512673766"/>
      <w:bookmarkEnd w:id="1"/>
      <w:r>
        <w:t>: CƠ SỞ LÝ THUYẾT</w:t>
      </w:r>
      <w:bookmarkEnd w:id="14"/>
    </w:p>
    <w:p w:rsidR="008857C8" w:rsidRDefault="008857C8" w:rsidP="008857C8">
      <w:pPr>
        <w:pStyle w:val="Heading2"/>
      </w:pPr>
      <w:bookmarkStart w:id="15" w:name="_Toc512673767"/>
      <w:r>
        <w:t xml:space="preserve">Hệ thống Pacs </w:t>
      </w:r>
      <w:r w:rsidR="009F57CA">
        <w:t>và ORTHANC</w:t>
      </w:r>
      <w:bookmarkEnd w:id="15"/>
    </w:p>
    <w:p w:rsidR="00364BFA" w:rsidRDefault="00364BFA" w:rsidP="00364BFA">
      <w:r w:rsidRPr="00364BFA">
        <w:t>PACS viết tắt của Picture Archiving and Communication Systems - hệ thống lưu trữ và truyền hình ảnh. Trong lĩnh vực chẩn đoán hình ảnh y khoa, PACS đã được phát triển nhằm để cung cấp khả năng truy xuất nhanh chóng và lưu trữ kinh tế nhất.</w:t>
      </w:r>
    </w:p>
    <w:p w:rsidR="00364BFA" w:rsidRDefault="00364BFA" w:rsidP="00364BFA">
      <w:r>
        <w:t>PACS bao gồm ít nhất bốn thành phần chính:</w:t>
      </w:r>
    </w:p>
    <w:p w:rsidR="000F7ECB" w:rsidRDefault="00364BFA" w:rsidP="000F7ECB">
      <w:pPr>
        <w:pStyle w:val="ListParagraph"/>
        <w:numPr>
          <w:ilvl w:val="0"/>
          <w:numId w:val="37"/>
        </w:numPr>
      </w:pPr>
      <w:r>
        <w:t>Các phương thức tạo hình ảnh như CT, MRI, X-quang số, siêu âm...</w:t>
      </w:r>
    </w:p>
    <w:p w:rsidR="000F7ECB" w:rsidRDefault="00364BFA" w:rsidP="000F7ECB">
      <w:pPr>
        <w:pStyle w:val="ListParagraph"/>
        <w:numPr>
          <w:ilvl w:val="0"/>
          <w:numId w:val="37"/>
        </w:numPr>
      </w:pPr>
      <w:r>
        <w:t>Một mạng máy tính an toàn cho việc truyền tải thông tin bệnh nhân.</w:t>
      </w:r>
    </w:p>
    <w:p w:rsidR="000F7ECB" w:rsidRDefault="00364BFA" w:rsidP="000F7ECB">
      <w:pPr>
        <w:pStyle w:val="ListParagraph"/>
        <w:numPr>
          <w:ilvl w:val="0"/>
          <w:numId w:val="37"/>
        </w:numPr>
      </w:pPr>
      <w:r>
        <w:t>Các máy tính trạm để xem, tối ưu hình ảnh, viết báo cáo và điều khiển thiết bị.</w:t>
      </w:r>
    </w:p>
    <w:p w:rsidR="00364BFA" w:rsidRDefault="00364BFA" w:rsidP="000F7ECB">
      <w:pPr>
        <w:pStyle w:val="ListParagraph"/>
        <w:numPr>
          <w:ilvl w:val="0"/>
          <w:numId w:val="37"/>
        </w:numPr>
      </w:pPr>
      <w:r>
        <w:t>Trung tâm dữ liệu để lưu trữ và cho phép truy cập với tính năng bảo mật</w:t>
      </w:r>
    </w:p>
    <w:p w:rsidR="00266E70" w:rsidRDefault="00266E70" w:rsidP="00364BFA">
      <w:r>
        <w:lastRenderedPageBreak/>
        <w:t>Những lợi ích khi sử dụng hệ thống Pacs cho bệnh viện:</w:t>
      </w:r>
    </w:p>
    <w:p w:rsidR="00266E70" w:rsidRDefault="00266E70" w:rsidP="00364BFA">
      <w:r w:rsidRPr="00266E70">
        <w:t>Lưu trữ và thay thế cho giấy hoặc phim dùng trong y khoa, tiết kiệm rất nhiều do chi phí cho việc lưu trữ dữ liệu số trên máy tính hoặc đĩa CD/DVD rẻ hơn</w:t>
      </w:r>
    </w:p>
    <w:p w:rsidR="00266E70" w:rsidRDefault="00266E70" w:rsidP="00364BFA">
      <w:r w:rsidRPr="00266E70">
        <w:t>Kết hợp với các hệ thống phần mềm khác như HIS (Hospital Information System – Hệ thống thông tin bệnh viện), RIS (Radiology Information System – Hệ thống thông tin chẩn đoán hình ảnh), EMR (Electronic Medical Record – Bệnh án điện tử).</w:t>
      </w:r>
    </w:p>
    <w:p w:rsidR="00266E70" w:rsidRDefault="00266E70" w:rsidP="00266E70">
      <w:r w:rsidRPr="00266E70">
        <w:t>Quản lý quy trình và lịch trình khám của bệnh nhân ở khoa chẩn đoán hình ảnh. Thời gian, số lần chụp phim, xét nghiệm, lịch hẹn…</w:t>
      </w:r>
    </w:p>
    <w:p w:rsidR="00364BFA" w:rsidRDefault="00364BFA" w:rsidP="00364BFA"/>
    <w:p w:rsidR="00266E70" w:rsidRDefault="00266E70" w:rsidP="00364BFA"/>
    <w:p w:rsidR="00266E70" w:rsidRDefault="00416907" w:rsidP="00364BFA">
      <w:r>
        <w:rPr>
          <w:noProof/>
          <w:lang w:val="vi-VN" w:eastAsia="vi-VN"/>
        </w:rPr>
        <w:drawing>
          <wp:inline distT="0" distB="0" distL="0" distR="0" wp14:anchorId="1F4043F7" wp14:editId="7EAE2256">
            <wp:extent cx="5580380" cy="276479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2764790"/>
                    </a:xfrm>
                    <a:prstGeom prst="rect">
                      <a:avLst/>
                    </a:prstGeom>
                  </pic:spPr>
                </pic:pic>
              </a:graphicData>
            </a:graphic>
          </wp:inline>
        </w:drawing>
      </w:r>
    </w:p>
    <w:p w:rsidR="00266E70" w:rsidRDefault="00266E70" w:rsidP="00364BFA">
      <w:r>
        <w:tab/>
        <w:t>Hình hệ thống pacs</w:t>
      </w:r>
    </w:p>
    <w:p w:rsidR="00266E70" w:rsidRDefault="00266E70" w:rsidP="00364BFA"/>
    <w:p w:rsidR="00266E70" w:rsidRDefault="00266E70" w:rsidP="00364BFA">
      <w:r>
        <w:t xml:space="preserve">Orthanc là một giải pháp open-source </w:t>
      </w:r>
      <w:r w:rsidR="00A8566E">
        <w:t xml:space="preserve">viết bằng C++ </w:t>
      </w:r>
      <w:r w:rsidR="00E51986">
        <w:t xml:space="preserve">của Bỉ </w:t>
      </w:r>
      <w:r w:rsidR="00CB4186">
        <w:t xml:space="preserve">và có thể xem là một mini PACS </w:t>
      </w:r>
      <w:r w:rsidR="00E51986">
        <w:t>với mục đích là cung cấp một máy chủ DICOM độc lập,mạnh mẽ và đơn giản,phục vụ cho công tác phân tích và nghiên cứu ảnh y khoa,giúp cho đối tượng nghiên cứu tập trung vào nhiệm vụ phân tích ảnh,file DICOM,giảm bớt sự phức tạp về cấu trúc,định dạng ảnh cũng như giao thức truyền tải ảnh trong một hệ thống.</w:t>
      </w:r>
    </w:p>
    <w:p w:rsidR="00E51986" w:rsidRPr="00364BFA" w:rsidRDefault="00E51986" w:rsidP="00364BFA">
      <w:r>
        <w:lastRenderedPageBreak/>
        <w:t>Một tính năng thiết yếu giúp Orthanc trở thành công cụ nổi bật là tính năng hỗ trợ RESTfulAPI - ảnh DICOM có thể truyền tải gọn nhẹ dưới định dạng json</w:t>
      </w:r>
    </w:p>
    <w:p w:rsidR="00B11C20" w:rsidRDefault="008559F1" w:rsidP="008559F1">
      <w:pPr>
        <w:pStyle w:val="Heading2"/>
      </w:pPr>
      <w:bookmarkStart w:id="16" w:name="_Toc512673768"/>
      <w:r>
        <w:t>Công nghệ sử dụng</w:t>
      </w:r>
      <w:r w:rsidR="008857C8">
        <w:t>(Angular Nodejs)</w:t>
      </w:r>
      <w:bookmarkEnd w:id="16"/>
    </w:p>
    <w:p w:rsidR="00861925" w:rsidRDefault="00DF659B" w:rsidP="00861925">
      <w:r>
        <w:t xml:space="preserve">NodeJS là một nền tảng </w:t>
      </w:r>
      <w:r w:rsidRPr="00DF659B">
        <w:t>chạy trên môi trường V8 JavaScript runtime - một trình thông dịch JavaScript cực nhanh chạy trên trình duyệt Chrome.</w:t>
      </w:r>
    </w:p>
    <w:p w:rsidR="00DF659B" w:rsidRDefault="00DF659B" w:rsidP="00861925">
      <w:r w:rsidRPr="00DF659B">
        <w:t>Một khái niệm cốt lõi của Node.js đó là các function bất đồng bộ (asynchronous functions) - vì vậy về cơ bản thì mọi thứ chạy trên nền tảng này. Với hầu hết các ngôn ngữ kịch bản máy chủ, chương trình phải đợi mỗi function thực thi xong trước khi có thể tiếp tục chạy tiếp.</w:t>
      </w:r>
    </w:p>
    <w:p w:rsidR="00DF659B" w:rsidRDefault="00DF659B" w:rsidP="00861925">
      <w:r>
        <w:t>Lợi ích khi sử dụng nodejs:</w:t>
      </w:r>
    </w:p>
    <w:p w:rsidR="00DF659B" w:rsidRDefault="00DF659B" w:rsidP="00861925">
      <w:r>
        <w:tab/>
      </w:r>
      <w:r w:rsidRPr="00DF659B">
        <w:t>Đầu tiên là ưu điểm về tốc độ thực thi và khả năng mở rộng. Node.js có tốc độ rất nhanh.</w:t>
      </w:r>
    </w:p>
    <w:p w:rsidR="001F3D15" w:rsidRDefault="00DF659B" w:rsidP="001F3D15">
      <w:r>
        <w:t>Khả năng mở rông thêm các module, tích hợp database…</w:t>
      </w:r>
      <w:r w:rsidR="001F3D15">
        <w:t xml:space="preserve">điều này khiến nodejs trở nên ngày càng phổ biến hơn trong web </w:t>
      </w:r>
      <w:r w:rsidR="00AC1E51">
        <w:t>đặc biệt là kết hợp với Angular</w:t>
      </w:r>
    </w:p>
    <w:p w:rsidR="001F3D15" w:rsidRDefault="001F3D15" w:rsidP="001F3D15">
      <w:pPr>
        <w:ind w:firstLine="0"/>
      </w:pPr>
      <w:r>
        <w:tab/>
      </w:r>
      <w:r w:rsidRPr="001F3D15">
        <w:t>Angular là một Framwork mạnh mẽ được phát triển bởi Google. Nó được sử dụng để xây dựng các ứng dụng tương tác với người dùng thông qua giao diện Web. Angular cho cung cấp cho lập trình viên nền tảng công nghệ hiện đại dựa trên kiến trúc Hướng dịch vụ SOA và cho phép tích hợp với hàng loạt các nền tảng công nghệ lập trình hiện đại như .Net, Java, Php …</w:t>
      </w:r>
    </w:p>
    <w:p w:rsidR="001F3D15" w:rsidRDefault="001F3D15" w:rsidP="001F3D15">
      <w:r>
        <w:t>Với đặc trưng mạnh mẽ của các phiên bản trước kia như Angular 1.x, từ phiên bản Angular 2 (Hiện nay là phiên bản Angular 5) trở đi , nền tảng công nghệ có sự thay đổi lớn, ở đây ngôn ngữ lập trình được thực hiện đó là TypeScrip (Ngôn ngữ lập trình hiện đại và hướng đối tượng), và framework này cũng phân chia việc phát triển ứng dụng thành nhiều các module riêng biệt, điều này giúp cho lập trình viên có thể tiếp cận theo cách hướng mô hình một cách dễ dàng hơn.</w:t>
      </w:r>
    </w:p>
    <w:p w:rsidR="00DF659B" w:rsidRDefault="001F3D15" w:rsidP="001F3D15">
      <w:r>
        <w:t>Ngoài ra theo hướng tiếp cận này giúp cho lập trình viên phát triển và nâng cấp ứng dụng dễ dàng và đỡ tốn kém hơn.</w:t>
      </w:r>
    </w:p>
    <w:p w:rsidR="001F3D15" w:rsidRDefault="001F3D15" w:rsidP="001F3D15">
      <w:pPr>
        <w:rPr>
          <w:noProof/>
          <w:lang w:val="vi-VN" w:eastAsia="vi-VN"/>
        </w:rPr>
      </w:pPr>
    </w:p>
    <w:p w:rsidR="004C2874" w:rsidRDefault="004C2874" w:rsidP="001F3D15">
      <w:pPr>
        <w:rPr>
          <w:noProof/>
          <w:lang w:val="vi-VN" w:eastAsia="vi-VN"/>
        </w:rPr>
      </w:pPr>
    </w:p>
    <w:p w:rsidR="004C2874" w:rsidRDefault="004C2874" w:rsidP="001F3D15"/>
    <w:p w:rsidR="003F0052" w:rsidRDefault="003F0052" w:rsidP="001F3D15"/>
    <w:p w:rsidR="004C2874" w:rsidRDefault="004C2874" w:rsidP="001F3D15"/>
    <w:p w:rsidR="004C2874" w:rsidRDefault="00416907" w:rsidP="001F3D15">
      <w:r>
        <w:rPr>
          <w:noProof/>
          <w:lang w:val="vi-VN" w:eastAsia="vi-VN"/>
        </w:rPr>
        <w:drawing>
          <wp:anchor distT="0" distB="0" distL="114300" distR="114300" simplePos="0" relativeHeight="251677696" behindDoc="0" locked="0" layoutInCell="1" allowOverlap="1">
            <wp:simplePos x="0" y="0"/>
            <wp:positionH relativeFrom="column">
              <wp:posOffset>358775</wp:posOffset>
            </wp:positionH>
            <wp:positionV relativeFrom="page">
              <wp:posOffset>2095500</wp:posOffset>
            </wp:positionV>
            <wp:extent cx="5457825" cy="52578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57825" cy="5257800"/>
                    </a:xfrm>
                    <a:prstGeom prst="rect">
                      <a:avLst/>
                    </a:prstGeom>
                  </pic:spPr>
                </pic:pic>
              </a:graphicData>
            </a:graphic>
            <wp14:sizeRelV relativeFrom="margin">
              <wp14:pctHeight>0</wp14:pctHeight>
            </wp14:sizeRelV>
          </wp:anchor>
        </w:drawing>
      </w:r>
    </w:p>
    <w:p w:rsidR="003F0052" w:rsidRDefault="003F0052" w:rsidP="001F3D15"/>
    <w:p w:rsidR="000400B9" w:rsidRDefault="000400B9" w:rsidP="001F3D15"/>
    <w:p w:rsidR="000400B9" w:rsidRDefault="000400B9" w:rsidP="001F3D15"/>
    <w:p w:rsidR="000400B9" w:rsidRDefault="000400B9" w:rsidP="001F3D15"/>
    <w:p w:rsidR="000400B9" w:rsidRDefault="000400B9" w:rsidP="001F3D15"/>
    <w:p w:rsidR="000400B9" w:rsidRDefault="000400B9" w:rsidP="001F3D15"/>
    <w:p w:rsidR="00416907" w:rsidRPr="00861925" w:rsidRDefault="00416907" w:rsidP="00416907">
      <w:pPr>
        <w:ind w:firstLine="0"/>
      </w:pPr>
    </w:p>
    <w:p w:rsidR="008559F1" w:rsidRDefault="008559F1" w:rsidP="008559F1">
      <w:pPr>
        <w:pStyle w:val="Heading2"/>
      </w:pPr>
      <w:bookmarkStart w:id="17" w:name="_Toc512673769"/>
      <w:r>
        <w:lastRenderedPageBreak/>
        <w:t>Thư viện javascript</w:t>
      </w:r>
      <w:bookmarkEnd w:id="17"/>
    </w:p>
    <w:p w:rsidR="003F0052" w:rsidRDefault="003F0052" w:rsidP="003F0052">
      <w:r>
        <w:t>Trong quá trình xây dựng ứng dụng thì điều cốt lõi cần thiết là có sự giúp sức của những thư viện hỗ trợ tương tác người dùng bao gồm:</w:t>
      </w:r>
    </w:p>
    <w:p w:rsidR="006F4FF8" w:rsidRDefault="003F0052" w:rsidP="003F0052">
      <w:r>
        <w:t>-Cornerstone-Core:</w:t>
      </w:r>
      <w:r w:rsidR="006F4FF8">
        <w:t>là thư viện javascript nguồn mở với mục đích triển khai và cung cấp nền tảng xem ảnh y khoa trên trình duyệt web hiện đại hỗ trợ HTML5.Cornerstone core chưa phải là một thư viện hoàn chỉnh mà là một thành phần trong họ thư viện cornerstone tập họp lại tạo thành ứng dụng hoàn chỉnh phức tạp hơn trong đồ án này chúng em sử dụng họ thư viện cornerstone</w:t>
      </w:r>
    </w:p>
    <w:p w:rsidR="00A948D8" w:rsidRDefault="00063479" w:rsidP="00A948D8">
      <w:r>
        <w:t>-Cornerstone-WADO-ImageLoader:</w:t>
      </w:r>
      <w:r w:rsidRPr="00063479">
        <w:t xml:space="preserve"> </w:t>
      </w:r>
      <w:r w:rsidR="00A948D8">
        <w:t>thư viện họ cornerstone với mục đích tích hợp vào cornerstone-core hỗ trợ truyền tải ảnh DICOM qua giao thức HTTP hoặc WADO.</w:t>
      </w:r>
    </w:p>
    <w:p w:rsidR="00063479" w:rsidRDefault="00063479" w:rsidP="00C42555">
      <w:r>
        <w:t>-</w:t>
      </w:r>
      <w:r w:rsidRPr="00063479">
        <w:t>dicomParser</w:t>
      </w:r>
      <w:r>
        <w:t>:</w:t>
      </w:r>
      <w:r w:rsidR="00D27645">
        <w:t>thư viện javascript nguồn mở gọn nhẹ với mục đích chuyển đổi ảnh DICOM thành luồng ký tự(byte) để đưa vào trình duyệt web(IE10+)</w:t>
      </w:r>
      <w:r w:rsidR="00290D91">
        <w:t xml:space="preserve"> hỗ trợ HTML5, hoặc Nodejs và Meteor</w:t>
      </w:r>
      <w:r w:rsidR="00C42555">
        <w:t>.dicomParser mang lại hiệu quả cao,nhanh và dễ sử dụng,không yêu cầu phải kèm theo gói cài phụ thuộc</w:t>
      </w:r>
    </w:p>
    <w:p w:rsidR="00C42555" w:rsidRDefault="00063479" w:rsidP="00063479">
      <w:pPr>
        <w:ind w:firstLine="0"/>
      </w:pPr>
      <w:r>
        <w:t>-Cornerstone-Tools:</w:t>
      </w:r>
      <w:r w:rsidRPr="00063479">
        <w:t xml:space="preserve"> </w:t>
      </w:r>
      <w:r w:rsidR="00C42555">
        <w:t>thư viện họ cornerstone kèm theo với Cornerstone-core,là một thư viện chứa tập hợp một số tools phổ biến cần thiết cho phân tích ảnh y khoa với nghiệp vụ của chuyên gia y</w:t>
      </w:r>
      <w:r w:rsidR="00782FB8">
        <w:t xml:space="preserve"> tế,kỹ thuật viên.</w:t>
      </w:r>
    </w:p>
    <w:p w:rsidR="008559F1" w:rsidRDefault="008857C8" w:rsidP="008857C8">
      <w:pPr>
        <w:pStyle w:val="Heading2"/>
      </w:pPr>
      <w:bookmarkStart w:id="18" w:name="_Toc512673770"/>
      <w:r>
        <w:t>Kiến trúc DICOM</w:t>
      </w:r>
      <w:bookmarkEnd w:id="18"/>
    </w:p>
    <w:p w:rsidR="00063479" w:rsidRDefault="008D35F3" w:rsidP="008D35F3">
      <w:r>
        <w:t>Ảnh</w:t>
      </w:r>
      <w:r w:rsidR="00C0773A">
        <w:t xml:space="preserve"> DICOM</w:t>
      </w:r>
      <w:r w:rsidR="00D86EA0">
        <w:t>(</w:t>
      </w:r>
      <w:r w:rsidR="00D86EA0" w:rsidRPr="00522180">
        <w:t>Digital Imaging and Communications in Medicine</w:t>
      </w:r>
      <w:r w:rsidR="00D86EA0">
        <w:t>)</w:t>
      </w:r>
      <w:r w:rsidR="00C0773A">
        <w:t xml:space="preserve"> vốn tương tự như các định dạng ảnh phổ biến lưu trữ trong máy tính cá nhận hiện nay. Tuy nhiên ảnh phổ thông có đặc trưng duy nhất là ma trận dữ liệu điểm ảnh(data pixel) còn ảnh DICOM thì không, tức là data pixel đã được mã hóa thay vào đó là một tệp nhúng các header là thông tin của một bệnh nhân và lưu dưới dạng file DICOM (.dcm).</w:t>
      </w:r>
    </w:p>
    <w:p w:rsidR="00C0773A" w:rsidRPr="00C0773A" w:rsidRDefault="008D20C9" w:rsidP="008D35F3">
      <w:r>
        <w:rPr>
          <w:noProof/>
          <w:lang w:val="vi-VN" w:eastAsia="vi-VN"/>
        </w:rPr>
        <w:lastRenderedPageBreak/>
        <mc:AlternateContent>
          <mc:Choice Requires="wps">
            <w:drawing>
              <wp:anchor distT="0" distB="0" distL="114300" distR="114300" simplePos="0" relativeHeight="251676672" behindDoc="0" locked="0" layoutInCell="1" allowOverlap="1">
                <wp:simplePos x="0" y="0"/>
                <wp:positionH relativeFrom="column">
                  <wp:posOffset>415925</wp:posOffset>
                </wp:positionH>
                <wp:positionV relativeFrom="paragraph">
                  <wp:posOffset>4697095</wp:posOffset>
                </wp:positionV>
                <wp:extent cx="1752600" cy="1714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75260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23A9A4" id="Rectangle 21" o:spid="_x0000_s1026" style="position:absolute;margin-left:32.75pt;margin-top:369.85pt;width:138pt;height: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" filled="f" strokecolor="red" strokeweight="2pt"/>
            </w:pict>
          </mc:Fallback>
        </mc:AlternateContent>
      </w:r>
      <w:r w:rsidR="00C0773A">
        <w:rPr>
          <w:noProof/>
          <w:lang w:val="vi-VN" w:eastAsia="vi-VN"/>
        </w:rPr>
        <w:drawing>
          <wp:anchor distT="0" distB="0" distL="114300" distR="114300" simplePos="0" relativeHeight="251673600" behindDoc="0" locked="0" layoutInCell="1" allowOverlap="1">
            <wp:simplePos x="0" y="0"/>
            <wp:positionH relativeFrom="column">
              <wp:posOffset>349250</wp:posOffset>
            </wp:positionH>
            <wp:positionV relativeFrom="paragraph">
              <wp:posOffset>972820</wp:posOffset>
            </wp:positionV>
            <wp:extent cx="4800600" cy="458088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800600" cy="4580886"/>
                    </a:xfrm>
                    <a:prstGeom prst="rect">
                      <a:avLst/>
                    </a:prstGeom>
                  </pic:spPr>
                </pic:pic>
              </a:graphicData>
            </a:graphic>
          </wp:anchor>
        </w:drawing>
      </w:r>
      <w:r w:rsidR="00C0773A">
        <w:t>Trong một ảnh DICOM có rất nhiều Header và mỗi header được gọi là một thẻ(tag) mỗi</w:t>
      </w:r>
      <w:r w:rsidR="000F7ECB">
        <w:t xml:space="preserve"> thẻ được đánh số nhận biết bởi </w:t>
      </w:r>
      <w:r w:rsidR="00C0773A">
        <w:t>hai</w:t>
      </w:r>
      <w:r w:rsidR="000F7ECB">
        <w:t xml:space="preserve"> dãy</w:t>
      </w:r>
      <w:r w:rsidR="00C0773A">
        <w:t xml:space="preserve"> số 16bit chẳng hạn như thẻ </w:t>
      </w:r>
      <w:r w:rsidR="00ED23CB">
        <w:t>Tên bệnh nhân</w:t>
      </w:r>
      <w:r w:rsidR="00C0773A">
        <w:t xml:space="preserve"> có vị trí là </w:t>
      </w:r>
      <w:r w:rsidR="00C0773A" w:rsidRPr="00C0773A">
        <w:rPr>
          <w:i/>
        </w:rPr>
        <w:t>0x0010, 0x00</w:t>
      </w:r>
      <w:r w:rsidR="00ED23CB">
        <w:rPr>
          <w:i/>
        </w:rPr>
        <w:t>1</w:t>
      </w:r>
      <w:r w:rsidR="00C0773A" w:rsidRPr="00C0773A">
        <w:rPr>
          <w:i/>
        </w:rPr>
        <w:t>0</w:t>
      </w:r>
      <w:r w:rsidR="00C0773A">
        <w:rPr>
          <w:i/>
        </w:rPr>
        <w:t xml:space="preserve"> </w:t>
      </w:r>
      <w:r w:rsidR="00C0773A">
        <w:t xml:space="preserve">có thể ghi gọn lại là </w:t>
      </w:r>
      <w:r w:rsidR="00C0773A" w:rsidRPr="00C0773A">
        <w:rPr>
          <w:i/>
        </w:rPr>
        <w:t>0010, 00</w:t>
      </w:r>
      <w:r w:rsidR="00ED23CB">
        <w:rPr>
          <w:i/>
        </w:rPr>
        <w:t>1</w:t>
      </w:r>
      <w:r w:rsidR="00C0773A" w:rsidRPr="00C0773A">
        <w:rPr>
          <w:i/>
        </w:rPr>
        <w:t>0</w:t>
      </w:r>
      <w:r w:rsidR="00C0773A">
        <w:rPr>
          <w:i/>
        </w:rPr>
        <w:t xml:space="preserve"> </w:t>
      </w:r>
    </w:p>
    <w:p w:rsidR="003D67B2" w:rsidRDefault="003D67B2" w:rsidP="008D35F3"/>
    <w:p w:rsidR="008D20C9" w:rsidRPr="003D67B2" w:rsidRDefault="008D20C9" w:rsidP="008D35F3"/>
    <w:p w:rsidR="00063479" w:rsidRDefault="00C0773A" w:rsidP="00063479">
      <w:r>
        <w:rPr>
          <w:noProof/>
          <w:lang w:val="vi-VN" w:eastAsia="vi-VN"/>
        </w:rPr>
        <w:lastRenderedPageBreak/>
        <w:drawing>
          <wp:inline distT="0" distB="0" distL="0" distR="0" wp14:anchorId="05FAE8F8" wp14:editId="05C82F04">
            <wp:extent cx="4781550" cy="3333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1550" cy="3333750"/>
                    </a:xfrm>
                    <a:prstGeom prst="rect">
                      <a:avLst/>
                    </a:prstGeom>
                  </pic:spPr>
                </pic:pic>
              </a:graphicData>
            </a:graphic>
          </wp:inline>
        </w:drawing>
      </w:r>
    </w:p>
    <w:p w:rsidR="00943182" w:rsidRDefault="00943182" w:rsidP="00943182">
      <w:pPr>
        <w:ind w:firstLine="0"/>
      </w:pPr>
    </w:p>
    <w:p w:rsidR="00943182" w:rsidRDefault="00943182" w:rsidP="00943182">
      <w:pPr>
        <w:ind w:firstLine="0"/>
      </w:pPr>
      <w:r>
        <w:t>Lược đồ UML này mô tả cấu trúc thứ bậc một bộ hồ sơ của một bệnh nhân cụ thể được nhập vào hệ thống</w:t>
      </w:r>
      <w:r w:rsidR="00DA0BDA">
        <w:t>. Mỗi bệnh nhân sẽ có những lần đi đến bệnh viện khám điều trị(study). Mỗi study được tạo bởi một tập các series</w:t>
      </w:r>
      <w:r w:rsidR="00CE2103">
        <w:t xml:space="preserve"> </w:t>
      </w:r>
      <w:r w:rsidR="00CE2103" w:rsidRPr="00CE2103">
        <w:t>có thể được coi là một hình ảnh 2D (như trong chụp X quang kỹ thuật số tiêu chuẩn), một khối lượng 3D đơn (như trong CT-scan)</w:t>
      </w:r>
      <w:r w:rsidR="00DA0BDA">
        <w:t>, Mỗi series được tạo bởi tập các instances</w:t>
      </w:r>
      <w:r w:rsidR="00CE2103">
        <w:t>. Và theo chuẩn như vậy sau này khi nói đến một file DICOM thì người dùng sẽ liên tưởng đến tất cả những thứ trên.</w:t>
      </w:r>
    </w:p>
    <w:p w:rsidR="00770E2E" w:rsidRPr="00063479" w:rsidRDefault="00770E2E" w:rsidP="00943182">
      <w:pPr>
        <w:ind w:firstLine="0"/>
      </w:pPr>
      <w:r>
        <w:t>Và thực tế đã cho thấy dung lượng dữ liệu của một tập tin bệnh nhân hoàn chỉnh có khối lượng rất lớn</w:t>
      </w:r>
      <w:r w:rsidR="00E323BE">
        <w:t xml:space="preserve">(lên đến vài Gigabyte). Chính điều đó </w:t>
      </w:r>
      <w:r w:rsidR="00C64C17">
        <w:t>O</w:t>
      </w:r>
      <w:r w:rsidR="00E323BE">
        <w:t xml:space="preserve">rthanc tổ chức lưu trữ một bộ hồ sơ thành hằng trăm tiệp nhỏ </w:t>
      </w:r>
      <w:r w:rsidR="00E323BE" w:rsidRPr="00E323BE">
        <w:t xml:space="preserve">dung lượng vài megabyte, mỗi tệp có thể hoàn toàn phù hợp với bộ nhớ máy tính, </w:t>
      </w:r>
      <w:r w:rsidR="00E323BE">
        <w:t>các</w:t>
      </w:r>
      <w:r w:rsidR="00E323BE" w:rsidRPr="00E323BE">
        <w:t xml:space="preserve"> thông tin y tế được nhúng trong các tệp này.</w:t>
      </w:r>
      <w:r w:rsidR="00E323BE">
        <w:tab/>
      </w:r>
    </w:p>
    <w:p w:rsidR="00CF77C8" w:rsidRDefault="00CF77C8" w:rsidP="00CF77C8">
      <w:pPr>
        <w:ind w:firstLine="0"/>
        <w:jc w:val="left"/>
      </w:pPr>
    </w:p>
    <w:p w:rsidR="00F658C7" w:rsidRDefault="00F658C7" w:rsidP="00CF77C8">
      <w:pPr>
        <w:ind w:firstLine="0"/>
        <w:jc w:val="left"/>
      </w:pPr>
    </w:p>
    <w:p w:rsidR="00991BC2" w:rsidRDefault="00991BC2" w:rsidP="00991BC2">
      <w:pPr>
        <w:keepNext/>
        <w:ind w:firstLine="0"/>
        <w:jc w:val="center"/>
      </w:pPr>
    </w:p>
    <w:p w:rsidR="00796B5B" w:rsidRDefault="00796B5B" w:rsidP="00E36664"/>
    <w:p w:rsidR="00CB3A4E" w:rsidRDefault="00CB3A4E" w:rsidP="00CB3A4E">
      <w:pPr>
        <w:keepNext/>
        <w:ind w:firstLine="0"/>
        <w:jc w:val="center"/>
      </w:pPr>
    </w:p>
    <w:p w:rsidR="005A01C8" w:rsidRDefault="005A01C8" w:rsidP="005A01C8">
      <w:pPr>
        <w:keepNext/>
        <w:ind w:firstLine="0"/>
        <w:jc w:val="center"/>
      </w:pPr>
    </w:p>
    <w:p w:rsidR="00510BA3" w:rsidRDefault="00510BA3" w:rsidP="005D68FF"/>
    <w:p w:rsidR="00510BA3" w:rsidRPr="005D68FF" w:rsidRDefault="00510BA3" w:rsidP="005D68FF"/>
    <w:p w:rsidR="00466B47" w:rsidRDefault="008D201A" w:rsidP="00876090">
      <w:pPr>
        <w:pStyle w:val="Heading1"/>
        <w:jc w:val="left"/>
        <w:rPr>
          <w:color w:val="FF0000"/>
        </w:rPr>
      </w:pPr>
      <w:bookmarkStart w:id="19" w:name="_Toc512673771"/>
      <w:bookmarkStart w:id="20" w:name="_Toc169424247"/>
      <w:r>
        <w:t>: PHÂN TÍCH</w:t>
      </w:r>
      <w:bookmarkEnd w:id="19"/>
      <w:r w:rsidR="006F7F72">
        <w:t xml:space="preserve"> </w:t>
      </w:r>
    </w:p>
    <w:p w:rsidR="001A08FA" w:rsidRPr="00A16910" w:rsidRDefault="008857C8" w:rsidP="001A08FA">
      <w:pPr>
        <w:pStyle w:val="Heading2"/>
      </w:pPr>
      <w:bookmarkStart w:id="21" w:name="_Toc512673772"/>
      <w:bookmarkEnd w:id="20"/>
      <w:r>
        <w:t>Lược đồ tổng quan</w:t>
      </w:r>
      <w:bookmarkEnd w:id="21"/>
    </w:p>
    <w:p w:rsidR="001A08FA" w:rsidRDefault="008857C8" w:rsidP="001A08FA">
      <w:pPr>
        <w:pStyle w:val="Heading3"/>
      </w:pPr>
      <w:bookmarkStart w:id="22" w:name="_Toc512673773"/>
      <w:r>
        <w:t>Lược đồ USE CASE</w:t>
      </w:r>
      <w:bookmarkEnd w:id="22"/>
    </w:p>
    <w:p w:rsidR="00416907" w:rsidRDefault="00416907" w:rsidP="00DD1C21">
      <w:r>
        <w:rPr>
          <w:noProof/>
          <w:lang w:val="vi-VN" w:eastAsia="vi-VN"/>
        </w:rPr>
        <w:drawing>
          <wp:inline distT="0" distB="0" distL="0" distR="0" wp14:anchorId="40A2111C" wp14:editId="0C3D807D">
            <wp:extent cx="3943350" cy="5048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3350" cy="5048250"/>
                    </a:xfrm>
                    <a:prstGeom prst="rect">
                      <a:avLst/>
                    </a:prstGeom>
                  </pic:spPr>
                </pic:pic>
              </a:graphicData>
            </a:graphic>
          </wp:inline>
        </w:drawing>
      </w:r>
      <w:r w:rsidR="00DD1C21">
        <w:br/>
      </w:r>
    </w:p>
    <w:p w:rsidR="008D20C9" w:rsidRDefault="00DD1C21" w:rsidP="00063479">
      <w:r>
        <w:lastRenderedPageBreak/>
        <w:br/>
      </w:r>
      <w:r>
        <w:br/>
      </w:r>
      <w:r w:rsidR="008D20C9">
        <w:t>Đặc tả chức năng:</w:t>
      </w:r>
    </w:p>
    <w:p w:rsidR="00063479" w:rsidRDefault="00063479" w:rsidP="00063479">
      <w:r>
        <w:tab/>
        <w:t xml:space="preserve"> LOGIN</w:t>
      </w:r>
    </w:p>
    <w:p w:rsidR="00063479" w:rsidRDefault="00063479" w:rsidP="00063479">
      <w:r>
        <w:t>Mục đích: Đảm bảo xác thực thông tin người sử dụng và an toàn bảo mật hệ thống</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khi muốn thao tác với hệ thống như xem,tính toán,hội chuẩn,thay đổi thông tin, quản lý thông tin,… phải đăng nhập vào hệ thống.</w:t>
      </w:r>
    </w:p>
    <w:p w:rsidR="00063479" w:rsidRDefault="00063479" w:rsidP="00063479">
      <w:r>
        <w:tab/>
        <w:t>Luồng sự kiện:</w:t>
      </w:r>
    </w:p>
    <w:p w:rsidR="00063479" w:rsidRDefault="00063479" w:rsidP="00063479">
      <w:r>
        <w:tab/>
        <w:t>Chọn chức năng đăng nhập</w:t>
      </w:r>
    </w:p>
    <w:p w:rsidR="00063479" w:rsidRDefault="00063479" w:rsidP="00063479">
      <w:r>
        <w:tab/>
        <w:t>Hiển thị form đăng nhập</w:t>
      </w:r>
    </w:p>
    <w:p w:rsidR="00063479" w:rsidRDefault="00063479" w:rsidP="00063479">
      <w:r>
        <w:tab/>
        <w:t>Nhập thông tin đăng nhập</w:t>
      </w:r>
    </w:p>
    <w:p w:rsidR="00063479" w:rsidRDefault="00063479" w:rsidP="00063479">
      <w:r>
        <w:tab/>
        <w:t>Gửi thông tin đã nhập đến hệ thống</w:t>
      </w:r>
    </w:p>
    <w:p w:rsidR="00063479" w:rsidRDefault="00063479" w:rsidP="00063479">
      <w:r>
        <w:tab/>
        <w:t xml:space="preserve"> Kiểm tra thông tin đăng nhập, nếu đúng thì cho phép truy cập, sai thì thông báo yêu cầu nhập lại</w:t>
      </w:r>
    </w:p>
    <w:p w:rsidR="00063479" w:rsidRDefault="00063479" w:rsidP="00063479">
      <w:r>
        <w:tab/>
        <w:t>Luồng thay thế: Nếu người dùng nhập sai thông tin thì yêu cầu nhập lại nhưng chỉ trong giới hạn cho phép</w:t>
      </w:r>
    </w:p>
    <w:p w:rsidR="00063479" w:rsidRDefault="00063479" w:rsidP="00063479">
      <w:r>
        <w:tab/>
        <w:t>Điều kiện trước: Nguời dùng đã đăng ký thành viên trong hệ thống</w:t>
      </w:r>
    </w:p>
    <w:p w:rsidR="00063479" w:rsidRDefault="00063479" w:rsidP="00063479">
      <w:r>
        <w:tab/>
        <w:t>Điều kiện sau: Thông báo đăng nhập thành công/ thất bại</w:t>
      </w:r>
    </w:p>
    <w:p w:rsidR="00063479" w:rsidRDefault="00063479" w:rsidP="00063479">
      <w:r>
        <w:tab/>
      </w:r>
    </w:p>
    <w:p w:rsidR="00063479" w:rsidRDefault="00063479" w:rsidP="00063479">
      <w:r>
        <w:tab/>
      </w:r>
    </w:p>
    <w:p w:rsidR="00063479" w:rsidRDefault="00063479" w:rsidP="00063479"/>
    <w:p w:rsidR="00063479" w:rsidRDefault="00063479" w:rsidP="00063479">
      <w:r>
        <w:t>VIEW PATIENT INFORMATION</w:t>
      </w:r>
    </w:p>
    <w:p w:rsidR="00063479" w:rsidRDefault="00063479" w:rsidP="00063479">
      <w:r>
        <w:tab/>
        <w:t>Mục đích:Hiển thị tất cả thông tin về danh sách bệnh nhân trong hệ thống mà user đăng nhận(bác sĩ) được phép xem</w:t>
      </w:r>
    </w:p>
    <w:p w:rsidR="00063479" w:rsidRDefault="00063479" w:rsidP="00063479">
      <w:r>
        <w:lastRenderedPageBreak/>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truy xuất vào danh sách bệnh nhân của mình và xem các chi tiết, lịch sử khám của bệnh nhân.</w:t>
      </w:r>
    </w:p>
    <w:p w:rsidR="00063479" w:rsidRDefault="00063479" w:rsidP="00063479">
      <w:r>
        <w:tab/>
        <w:t>Luồng sự kiện:</w:t>
      </w:r>
    </w:p>
    <w:p w:rsidR="00063479" w:rsidRDefault="00063479" w:rsidP="00063479">
      <w:r>
        <w:tab/>
        <w:t xml:space="preserve"> Xem danh sách bệnh nhân</w:t>
      </w:r>
    </w:p>
    <w:p w:rsidR="00063479" w:rsidRDefault="00063479" w:rsidP="00063479">
      <w:r>
        <w:tab/>
        <w:t xml:space="preserve">  Hiển thị danh sách bệnh nhân</w:t>
      </w:r>
    </w:p>
    <w:p w:rsidR="00063479" w:rsidRDefault="00063479" w:rsidP="00063479">
      <w:r>
        <w:tab/>
        <w:t>Xem danh sách Study</w:t>
      </w:r>
    </w:p>
    <w:p w:rsidR="00063479" w:rsidRDefault="00063479" w:rsidP="00063479">
      <w:r>
        <w:tab/>
        <w:t xml:space="preserve">Hiển thị danh sách Study </w:t>
      </w:r>
    </w:p>
    <w:p w:rsidR="00063479" w:rsidRDefault="00063479" w:rsidP="00063479">
      <w:r>
        <w:tab/>
        <w:t xml:space="preserve">Luồng thay thế:Không có luồng thay thế </w:t>
      </w:r>
    </w:p>
    <w:p w:rsidR="00063479" w:rsidRDefault="00063479" w:rsidP="00063479">
      <w:r>
        <w:tab/>
        <w:t>Điều kiện trước: Nguời dùng đã đăng nhập thành công</w:t>
      </w:r>
    </w:p>
    <w:p w:rsidR="00063479" w:rsidRDefault="00063479" w:rsidP="00063479">
      <w:r>
        <w:tab/>
        <w:t>Điều kiện sau: Có thể xem ảnh bệnh nhân</w:t>
      </w:r>
    </w:p>
    <w:p w:rsidR="00063479" w:rsidRDefault="00063479" w:rsidP="00063479"/>
    <w:p w:rsidR="00063479" w:rsidRDefault="00063479" w:rsidP="00063479">
      <w:r>
        <w:t>MANIPULATION</w:t>
      </w:r>
    </w:p>
    <w:p w:rsidR="00063479" w:rsidRDefault="00063479" w:rsidP="00063479">
      <w:r>
        <w:tab/>
        <w:t>Mục đích:Người dùng tương tác với ảnh của bệnh nhân thông qua giao diện website</w:t>
      </w:r>
    </w:p>
    <w:p w:rsidR="00063479" w:rsidRDefault="00063479" w:rsidP="00063479">
      <w:r>
        <w:t>Tác nhân, mô tả chung:</w:t>
      </w:r>
    </w:p>
    <w:p w:rsidR="00063479" w:rsidRDefault="00063479" w:rsidP="00063479">
      <w:r>
        <w:tab/>
        <w:t>Tác nhân: Bác sĩ,y tá, nhân viên kỹ thuật, quản trị hệ thống</w:t>
      </w:r>
    </w:p>
    <w:p w:rsidR="00063479" w:rsidRDefault="00063479" w:rsidP="00063479">
      <w:r>
        <w:tab/>
        <w:t>Mô tả chung: Người dùng (Bác sĩ,y tá, nhân viên kỹ thuật, quản trị hệ thống) trong quá trình hội chuẩn,bác sĩ thực hiện các thao tác trên ảnh của mỗi bệnh nhân để đưa ra quyết định điều trị.</w:t>
      </w:r>
    </w:p>
    <w:p w:rsidR="00063479" w:rsidRDefault="00063479" w:rsidP="00063479">
      <w:r>
        <w:tab/>
        <w:t>Luồng sự kiện:</w:t>
      </w:r>
    </w:p>
    <w:p w:rsidR="00063479" w:rsidRDefault="00063479" w:rsidP="00063479">
      <w:r>
        <w:t>Thực hiện load ảnh bệnh nhân trên trình duyệt website</w:t>
      </w:r>
    </w:p>
    <w:p w:rsidR="00063479" w:rsidRDefault="00063479" w:rsidP="00063479">
      <w:r>
        <w:t xml:space="preserve"> Thực hiện các thao tác chuyên môn </w:t>
      </w:r>
    </w:p>
    <w:p w:rsidR="00063479" w:rsidRDefault="00063479" w:rsidP="00063479">
      <w:r>
        <w:tab/>
        <w:t xml:space="preserve">Luồng thay thế:Không có luồng thay thế </w:t>
      </w:r>
    </w:p>
    <w:p w:rsidR="00063479" w:rsidRDefault="00063479" w:rsidP="00063479">
      <w:r>
        <w:tab/>
        <w:t>Điều kiện trước: Nguời dùng đã chọn bệnh nhân cần xem</w:t>
      </w:r>
    </w:p>
    <w:p w:rsidR="00063479" w:rsidRDefault="00063479" w:rsidP="00063479">
      <w:r>
        <w:lastRenderedPageBreak/>
        <w:tab/>
        <w:t xml:space="preserve">Điều kiện sau: </w:t>
      </w:r>
    </w:p>
    <w:p w:rsidR="00063479" w:rsidRDefault="00063479" w:rsidP="00063479"/>
    <w:p w:rsidR="00063479" w:rsidRDefault="00063479" w:rsidP="00063479">
      <w:r>
        <w:tab/>
      </w:r>
    </w:p>
    <w:p w:rsidR="00063479" w:rsidRDefault="00063479" w:rsidP="00063479">
      <w:r>
        <w:tab/>
      </w:r>
    </w:p>
    <w:p w:rsidR="00063479" w:rsidRDefault="00063479" w:rsidP="00063479">
      <w:r>
        <w:t>Yêu cầu phi chức năng</w:t>
      </w:r>
    </w:p>
    <w:p w:rsidR="00063479" w:rsidRDefault="00063479" w:rsidP="00063479">
      <w:r>
        <w:t xml:space="preserve">- Hiệu năng hoạt động: </w:t>
      </w:r>
    </w:p>
    <w:p w:rsidR="00063479" w:rsidRDefault="00063479" w:rsidP="00063479">
      <w:r>
        <w:tab/>
        <w:t>+ Thời gian truy suất nhanh thông qua json</w:t>
      </w:r>
    </w:p>
    <w:p w:rsidR="00063479" w:rsidRDefault="00063479" w:rsidP="00063479">
      <w:r>
        <w:tab/>
        <w:t>+ Sử dụng ít tiêu tốn tài nguyên</w:t>
      </w:r>
    </w:p>
    <w:p w:rsidR="00063479" w:rsidRDefault="00063479" w:rsidP="00063479">
      <w:r>
        <w:t>-Tương thích</w:t>
      </w:r>
    </w:p>
    <w:p w:rsidR="00063479" w:rsidRDefault="00063479" w:rsidP="00063479">
      <w:r>
        <w:tab/>
        <w:t>+ phần mềm có thể chạy trên firefox và chrome</w:t>
      </w:r>
    </w:p>
    <w:p w:rsidR="00063479" w:rsidRDefault="00063479" w:rsidP="00063479">
      <w:r>
        <w:t>- Tính khả dụng: giao diện đơn giản dể sử dụng</w:t>
      </w:r>
    </w:p>
    <w:p w:rsidR="00063479" w:rsidRDefault="00063479" w:rsidP="00063479">
      <w:r>
        <w:t>-An toàn thông tin: Bảo mật: thông qua chức năng login</w:t>
      </w:r>
    </w:p>
    <w:p w:rsidR="00063479" w:rsidRPr="00063479" w:rsidRDefault="00063479" w:rsidP="00063479">
      <w:r>
        <w:t>- Hỗ trợ công cụ tìm kiếm</w:t>
      </w:r>
    </w:p>
    <w:p w:rsidR="001A08FA" w:rsidRDefault="008857C8" w:rsidP="001A08FA">
      <w:pPr>
        <w:pStyle w:val="Heading3"/>
      </w:pPr>
      <w:bookmarkStart w:id="23" w:name="_Toc512673774"/>
      <w:r>
        <w:t>Lược</w:t>
      </w:r>
      <w:r w:rsidR="004E0489" w:rsidRPr="004E0489">
        <w:t xml:space="preserve"> đồ phân cấp chức năng của ứng dụng</w:t>
      </w:r>
      <w:bookmarkEnd w:id="23"/>
    </w:p>
    <w:p w:rsidR="00A8260E" w:rsidRPr="00A8260E" w:rsidRDefault="00EA3D84" w:rsidP="00A8260E">
      <w:r w:rsidRPr="00EA3D84">
        <w:rPr>
          <w:rFonts w:eastAsia="Arial"/>
          <w:noProof/>
          <w:szCs w:val="26"/>
          <w:lang w:val="vi-VN" w:eastAsia="vi-VN"/>
        </w:rPr>
        <w:drawing>
          <wp:anchor distT="0" distB="0" distL="114300" distR="114300" simplePos="0" relativeHeight="251675648" behindDoc="0" locked="0" layoutInCell="1" allowOverlap="1" wp14:anchorId="06218D2E" wp14:editId="5031C0DA">
            <wp:simplePos x="0" y="0"/>
            <wp:positionH relativeFrom="margin">
              <wp:posOffset>0</wp:posOffset>
            </wp:positionH>
            <wp:positionV relativeFrom="paragraph">
              <wp:posOffset>361315</wp:posOffset>
            </wp:positionV>
            <wp:extent cx="5695950" cy="3419475"/>
            <wp:effectExtent l="0" t="38100" r="0" b="9525"/>
            <wp:wrapTopAndBottom/>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p>
    <w:p w:rsidR="001A08FA" w:rsidRDefault="009F57CA" w:rsidP="001A08FA">
      <w:pPr>
        <w:pStyle w:val="Heading2"/>
      </w:pPr>
      <w:bookmarkStart w:id="24" w:name="_Toc512673775"/>
      <w:r>
        <w:lastRenderedPageBreak/>
        <w:t>Giao thức truyền tải</w:t>
      </w:r>
      <w:bookmarkEnd w:id="24"/>
    </w:p>
    <w:p w:rsidR="001A08FA" w:rsidRDefault="009F57CA" w:rsidP="001A08FA">
      <w:pPr>
        <w:pStyle w:val="Heading3"/>
      </w:pPr>
      <w:bookmarkStart w:id="25" w:name="_Toc512673776"/>
      <w:r>
        <w:t>WADO</w:t>
      </w:r>
      <w:bookmarkEnd w:id="25"/>
    </w:p>
    <w:p w:rsidR="000957CC" w:rsidRDefault="000957CC" w:rsidP="000957CC">
      <w:r>
        <w:t>Giao thức WADO là viết tắt của cụm từ Web Access DICOM Object</w:t>
      </w:r>
      <w:r w:rsidR="00D86EA0">
        <w:t>, giao thức này đặc tả cách t</w:t>
      </w:r>
      <w:r w:rsidR="0077635A">
        <w:t>h</w:t>
      </w:r>
      <w:r w:rsidR="00D86EA0">
        <w:t>ức truyền tả</w:t>
      </w:r>
      <w:r w:rsidR="0077635A">
        <w:t>i</w:t>
      </w:r>
      <w:r w:rsidR="00D86EA0">
        <w:t xml:space="preserve"> đối tượng DICOM</w:t>
      </w:r>
      <w:r w:rsidR="0077635A">
        <w:t>. Cung cấp cơ chế đơn giản cho truy cập ảnh DICOM thông qua giao thức HTTP/HTTPS.</w:t>
      </w:r>
    </w:p>
    <w:p w:rsidR="00BD6FDD" w:rsidRPr="000957CC" w:rsidRDefault="00BD6FDD" w:rsidP="00041C69">
      <w:r>
        <w:t>Trong đồ án này chúng em sử dụng giao thức WADO để truyền tải ảnh DICOM trên giao diện web</w:t>
      </w:r>
    </w:p>
    <w:p w:rsidR="00522180" w:rsidRDefault="00522180" w:rsidP="00BD6FDD">
      <w:r w:rsidRPr="00522180">
        <w:rPr>
          <w:lang w:val="vi-VN"/>
        </w:rPr>
        <w:t>WADO-URI</w:t>
      </w:r>
      <w:r w:rsidR="00BD6FDD">
        <w:t>(</w:t>
      </w:r>
      <w:r w:rsidR="00BD6FDD" w:rsidRPr="00522180">
        <w:rPr>
          <w:lang w:val="vi-VN"/>
        </w:rPr>
        <w:t>Web Access to DICOM Objects by URI</w:t>
      </w:r>
      <w:r w:rsidR="00BD6FDD">
        <w:t>)</w:t>
      </w:r>
      <w:r w:rsidR="006876F2">
        <w:t xml:space="preserve"> là dịch vụ thao tác với đối tượng ảnh DICOM qua giao thức </w:t>
      </w:r>
      <w:r w:rsidR="00041C69">
        <w:t>HTTP</w:t>
      </w:r>
      <w:r w:rsidR="006876F2">
        <w:t xml:space="preserve"> và kiểu trả về là kiểu DICOM</w:t>
      </w:r>
    </w:p>
    <w:p w:rsidR="00B57AA3" w:rsidRDefault="006163FE" w:rsidP="006163FE">
      <w:pPr>
        <w:ind w:firstLine="0"/>
      </w:pPr>
      <w:r>
        <w:tab/>
        <w:t xml:space="preserve">Chi tiết về HTTP request sử dụng phương thức GET được </w:t>
      </w:r>
      <w:r w:rsidR="00B57AA3">
        <w:t xml:space="preserve">đặc tả trong tài liệu </w:t>
      </w:r>
      <w:hyperlink r:id="rId22" w:anchor="biblio_RFC_7230" w:tooltip="Hypertext Transfer Protocol (HTTP/1.1): Message Syntax and Routing" w:history="1">
        <w:r w:rsidR="00B57AA3" w:rsidRPr="00522180">
          <w:rPr>
            <w:rStyle w:val="Hyperlink"/>
          </w:rPr>
          <w:t>[RFC7230]</w:t>
        </w:r>
      </w:hyperlink>
      <w:r w:rsidR="00B57AA3" w:rsidRPr="00522180">
        <w:t>.</w:t>
      </w:r>
    </w:p>
    <w:p w:rsidR="00B57AA3" w:rsidRPr="00B57AA3" w:rsidRDefault="00B57AA3" w:rsidP="006163FE">
      <w:pPr>
        <w:ind w:firstLine="0"/>
      </w:pPr>
      <w:r>
        <w:t>Chi tiết về HTTP respone sử dụng được đặc tả trong tài liệu</w:t>
      </w:r>
      <w:r w:rsidR="00756FDC">
        <w:t xml:space="preserve"> </w:t>
      </w:r>
      <w:hyperlink r:id="rId23" w:anchor="biblio_RFC_7230" w:tooltip="Hypertext Transfer Protocol (HTTP/1.1): Message Syntax and Routing" w:history="1">
        <w:r w:rsidR="00756FDC" w:rsidRPr="00522180">
          <w:rPr>
            <w:rStyle w:val="Hyperlink"/>
          </w:rPr>
          <w:t>[RFC7230]</w:t>
        </w:r>
      </w:hyperlink>
      <w:r w:rsidR="00756FDC" w:rsidRPr="00522180">
        <w:t>.</w:t>
      </w:r>
    </w:p>
    <w:p w:rsidR="00522180" w:rsidRPr="00522180" w:rsidRDefault="00522180" w:rsidP="00522180">
      <w:pPr>
        <w:ind w:firstLine="0"/>
        <w:rPr>
          <w:lang w:val="vi-VN"/>
        </w:rPr>
      </w:pPr>
    </w:p>
    <w:p w:rsidR="00522180" w:rsidRPr="00876090" w:rsidRDefault="00522180" w:rsidP="00876090"/>
    <w:p w:rsidR="001A08FA" w:rsidRPr="00A16910" w:rsidRDefault="001A08FA" w:rsidP="00BD6FDD">
      <w:pPr>
        <w:pStyle w:val="Heading3"/>
        <w:numPr>
          <w:ilvl w:val="0"/>
          <w:numId w:val="0"/>
        </w:numPr>
        <w:ind w:left="720"/>
      </w:pP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26" w:name="_Toc512673777"/>
      <w:r>
        <w:lastRenderedPageBreak/>
        <w:t>:</w:t>
      </w:r>
      <w:bookmarkStart w:id="27" w:name="_Toc169424250"/>
      <w:r>
        <w:t xml:space="preserve"> </w:t>
      </w:r>
      <w:r w:rsidR="0007352A">
        <w:t xml:space="preserve">THIẾT KẾ VÀ </w:t>
      </w:r>
      <w:bookmarkEnd w:id="27"/>
      <w:r>
        <w:t>HIỆN THỰC</w:t>
      </w:r>
      <w:bookmarkEnd w:id="26"/>
    </w:p>
    <w:p w:rsidR="001A08FA" w:rsidRDefault="009F57CA" w:rsidP="002D6ECA">
      <w:pPr>
        <w:pStyle w:val="Heading2"/>
      </w:pPr>
      <w:bookmarkStart w:id="28" w:name="_Toc512673778"/>
      <w:r>
        <w:t>Tổ chức, thiết kế component</w:t>
      </w:r>
      <w:bookmarkEnd w:id="28"/>
    </w:p>
    <w:p w:rsidR="007D723A" w:rsidRDefault="00C3458B" w:rsidP="007D723A">
      <w:r>
        <w:t>Kiến trúc tổng thể của chương trình</w:t>
      </w:r>
      <w:r w:rsidR="00935352">
        <w:t>:</w:t>
      </w:r>
    </w:p>
    <w:p w:rsidR="00CB5977" w:rsidRDefault="00CB5977" w:rsidP="00CB5977">
      <w:pPr>
        <w:jc w:val="right"/>
      </w:pPr>
      <w:r>
        <w:rPr>
          <w:noProof/>
          <w:lang w:val="vi-VN" w:eastAsia="vi-VN"/>
        </w:rPr>
        <w:drawing>
          <wp:anchor distT="0" distB="0" distL="114300" distR="114300" simplePos="0" relativeHeight="251664384" behindDoc="0" locked="0" layoutInCell="1" allowOverlap="1">
            <wp:simplePos x="0" y="0"/>
            <wp:positionH relativeFrom="column">
              <wp:posOffset>358775</wp:posOffset>
            </wp:positionH>
            <wp:positionV relativeFrom="paragraph">
              <wp:posOffset>76835</wp:posOffset>
            </wp:positionV>
            <wp:extent cx="5580380" cy="3133725"/>
            <wp:effectExtent l="0" t="0" r="127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24">
                      <a:extLst>
                        <a:ext uri="{28A0092B-C50C-407E-A947-70E740481C1C}">
                          <a14:useLocalDpi xmlns:a14="http://schemas.microsoft.com/office/drawing/2010/main" val="0"/>
                        </a:ext>
                      </a:extLst>
                    </a:blip>
                    <a:stretch>
                      <a:fillRect/>
                    </a:stretch>
                  </pic:blipFill>
                  <pic:spPr>
                    <a:xfrm>
                      <a:off x="0" y="0"/>
                      <a:ext cx="5580380" cy="3133725"/>
                    </a:xfrm>
                    <a:prstGeom prst="rect">
                      <a:avLst/>
                    </a:prstGeom>
                    <a:ln>
                      <a:noFill/>
                    </a:ln>
                    <a:effectLst>
                      <a:softEdge rad="112500"/>
                    </a:effectLst>
                  </pic:spPr>
                </pic:pic>
              </a:graphicData>
            </a:graphic>
          </wp:anchor>
        </w:drawing>
      </w:r>
    </w:p>
    <w:p w:rsidR="00CB5977" w:rsidRDefault="00CB5977" w:rsidP="00CB5977">
      <w:pPr>
        <w:ind w:firstLine="0"/>
      </w:pPr>
      <w:r>
        <w:tab/>
        <w:t>Hình:yêu cầu người dùng</w:t>
      </w:r>
    </w:p>
    <w:p w:rsidR="00CB5977" w:rsidRDefault="00CB5977" w:rsidP="00CB5977">
      <w:pPr>
        <w:ind w:firstLine="0"/>
      </w:pPr>
    </w:p>
    <w:p w:rsidR="00CB5977" w:rsidRDefault="00CB5977" w:rsidP="00CB5977">
      <w:pPr>
        <w:ind w:firstLine="0"/>
      </w:pPr>
      <w:r>
        <w:t>Hình Kiến trúc chương trình: Orthanc nodejs angular</w:t>
      </w:r>
    </w:p>
    <w:p w:rsidR="00CB5977" w:rsidRDefault="00CB5977" w:rsidP="00CB5977">
      <w:pPr>
        <w:ind w:firstLine="0"/>
      </w:pPr>
    </w:p>
    <w:p w:rsidR="001A08FA" w:rsidRDefault="009F57CA" w:rsidP="001A08FA">
      <w:pPr>
        <w:pStyle w:val="Heading3"/>
      </w:pPr>
      <w:bookmarkStart w:id="29" w:name="_Toc512673779"/>
      <w:r>
        <w:t>Cấu hình ORTHANC</w:t>
      </w:r>
      <w:bookmarkEnd w:id="29"/>
    </w:p>
    <w:p w:rsidR="00063479" w:rsidRDefault="00063479" w:rsidP="00063479">
      <w:r>
        <w:t>Bước 1: Download và cài đặt Orthanc</w:t>
      </w:r>
    </w:p>
    <w:p w:rsidR="00063479" w:rsidRDefault="00063479" w:rsidP="00063479">
      <w:r>
        <w:t>Download file nhị phân và giải nén(Lưu ý: tìm và tải về phiên bản gần nhất)</w:t>
      </w:r>
    </w:p>
    <w:p w:rsidR="00063479" w:rsidRDefault="00063479" w:rsidP="00063479">
      <w:r>
        <w:rPr>
          <w:rFonts w:ascii="Arial" w:hAnsi="Arial" w:cs="Arial"/>
          <w:color w:val="000000"/>
          <w:sz w:val="27"/>
          <w:szCs w:val="27"/>
          <w:shd w:val="clear" w:color="auto" w:fill="FFFFFF"/>
        </w:rPr>
        <w:t> </w:t>
      </w:r>
      <w:hyperlink r:id="rId25" w:history="1">
        <w:r>
          <w:rPr>
            <w:rStyle w:val="Hyperlink"/>
            <w:rFonts w:ascii="Arial" w:hAnsi="Arial" w:cs="Arial"/>
            <w:b/>
            <w:bCs/>
            <w:color w:val="000000"/>
            <w:sz w:val="27"/>
            <w:szCs w:val="27"/>
          </w:rPr>
          <w:t>http://www.orthanc-server.com/download-windows.php</w:t>
        </w:r>
      </w:hyperlink>
    </w:p>
    <w:p w:rsidR="00063479" w:rsidRDefault="00980FA6" w:rsidP="00063479">
      <w:r>
        <w:rPr>
          <w:noProof/>
          <w:lang w:val="vi-VN" w:eastAsia="vi-VN"/>
        </w:rPr>
        <w:lastRenderedPageBreak/>
        <w:drawing>
          <wp:inline distT="0" distB="0" distL="0" distR="0">
            <wp:extent cx="55721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2125" cy="1371600"/>
                    </a:xfrm>
                    <a:prstGeom prst="rect">
                      <a:avLst/>
                    </a:prstGeom>
                    <a:noFill/>
                    <a:ln>
                      <a:noFill/>
                    </a:ln>
                  </pic:spPr>
                </pic:pic>
              </a:graphicData>
            </a:graphic>
          </wp:inline>
        </w:drawing>
      </w:r>
    </w:p>
    <w:p w:rsidR="00063479" w:rsidRDefault="00EC2D27" w:rsidP="00063479">
      <w:r>
        <w:t>Cài đặt chương trình.</w:t>
      </w:r>
    </w:p>
    <w:p w:rsidR="00063102" w:rsidRDefault="00176F87" w:rsidP="00063102">
      <w:r>
        <w:t>Bước 2:Mở Orthanc explorer</w:t>
      </w:r>
      <w:r w:rsidR="00063102">
        <w:t xml:space="preserve"> chọn </w:t>
      </w:r>
      <w:r w:rsidR="00063102" w:rsidRPr="008D20C9">
        <w:rPr>
          <w:b/>
        </w:rPr>
        <w:t>upload</w:t>
      </w:r>
    </w:p>
    <w:p w:rsidR="00980FA6" w:rsidRDefault="00980FA6" w:rsidP="00063102">
      <w:pPr>
        <w:ind w:firstLine="0"/>
      </w:pPr>
      <w:r>
        <w:rPr>
          <w:noProof/>
          <w:lang w:val="vi-VN" w:eastAsia="vi-VN"/>
        </w:rPr>
        <w:drawing>
          <wp:anchor distT="0" distB="0" distL="114300" distR="114300" simplePos="0" relativeHeight="251662336" behindDoc="0" locked="0" layoutInCell="1" allowOverlap="1">
            <wp:simplePos x="0" y="0"/>
            <wp:positionH relativeFrom="column">
              <wp:posOffset>-3175</wp:posOffset>
            </wp:positionH>
            <wp:positionV relativeFrom="paragraph">
              <wp:posOffset>73660</wp:posOffset>
            </wp:positionV>
            <wp:extent cx="5572125" cy="7620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72125" cy="762000"/>
                    </a:xfrm>
                    <a:prstGeom prst="rect">
                      <a:avLst/>
                    </a:prstGeom>
                    <a:noFill/>
                    <a:ln>
                      <a:noFill/>
                    </a:ln>
                  </pic:spPr>
                </pic:pic>
              </a:graphicData>
            </a:graphic>
          </wp:anchor>
        </w:drawing>
      </w:r>
      <w:r w:rsidR="00063102">
        <w:tab/>
        <w:t xml:space="preserve">Kéo và thả ảnh dicom vào trình duyệt sau đó </w:t>
      </w:r>
      <w:r w:rsidR="008D20C9">
        <w:t xml:space="preserve">click </w:t>
      </w:r>
      <w:r w:rsidR="008D20C9" w:rsidRPr="008D20C9">
        <w:rPr>
          <w:b/>
        </w:rPr>
        <w:t>S</w:t>
      </w:r>
      <w:r w:rsidR="00063102" w:rsidRPr="008D20C9">
        <w:rPr>
          <w:b/>
        </w:rPr>
        <w:t>tart the upload</w:t>
      </w:r>
    </w:p>
    <w:p w:rsidR="00063102" w:rsidRPr="00063479" w:rsidRDefault="00063102" w:rsidP="00063102">
      <w:pPr>
        <w:ind w:firstLine="0"/>
      </w:pPr>
      <w:r>
        <w:rPr>
          <w:noProof/>
          <w:lang w:val="vi-VN" w:eastAsia="vi-VN"/>
        </w:rPr>
        <w:drawing>
          <wp:anchor distT="0" distB="0" distL="114300" distR="114300" simplePos="0" relativeHeight="251663360" behindDoc="0" locked="0" layoutInCell="1" allowOverlap="1">
            <wp:simplePos x="0" y="0"/>
            <wp:positionH relativeFrom="column">
              <wp:posOffset>-3175</wp:posOffset>
            </wp:positionH>
            <wp:positionV relativeFrom="paragraph">
              <wp:posOffset>77470</wp:posOffset>
            </wp:positionV>
            <wp:extent cx="5580380" cy="1804035"/>
            <wp:effectExtent l="0" t="0" r="127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80380" cy="1804035"/>
                    </a:xfrm>
                    <a:prstGeom prst="rect">
                      <a:avLst/>
                    </a:prstGeom>
                  </pic:spPr>
                </pic:pic>
              </a:graphicData>
            </a:graphic>
          </wp:anchor>
        </w:drawing>
      </w:r>
      <w:r w:rsidR="007C063C">
        <w:t>Kết quả là chúng ta đã có một PACS mini trên PC</w:t>
      </w:r>
    </w:p>
    <w:p w:rsidR="00063102" w:rsidRDefault="009F57CA" w:rsidP="00063102">
      <w:pPr>
        <w:pStyle w:val="Heading3"/>
      </w:pPr>
      <w:bookmarkStart w:id="30" w:name="_Toc512673780"/>
      <w:r>
        <w:t>Back-end(NODEJS)</w:t>
      </w:r>
      <w:bookmarkEnd w:id="30"/>
    </w:p>
    <w:p w:rsidR="005126E0" w:rsidRDefault="00821CF6" w:rsidP="005126E0">
      <w:r>
        <w:t>Ngôn ngữ sử dụng:Nodejs</w:t>
      </w:r>
    </w:p>
    <w:p w:rsidR="00821CF6" w:rsidRDefault="00821CF6" w:rsidP="005126E0">
      <w:r>
        <w:t>Framework hỗ trợ:Express 4.0</w:t>
      </w:r>
    </w:p>
    <w:p w:rsidR="00821CF6" w:rsidRDefault="00B4039A" w:rsidP="005126E0">
      <w:r>
        <w:t>Cấu hình:</w:t>
      </w:r>
    </w:p>
    <w:p w:rsidR="00B4039A" w:rsidRDefault="00B4039A" w:rsidP="005126E0">
      <w:r>
        <w:t>Request tất cả bệnh nhân:</w:t>
      </w:r>
    </w:p>
    <w:p w:rsidR="00B4039A" w:rsidRDefault="00B4039A" w:rsidP="00B4039A">
      <w:pPr>
        <w:pStyle w:val="ListParagraph"/>
        <w:numPr>
          <w:ilvl w:val="0"/>
          <w:numId w:val="36"/>
        </w:numPr>
      </w:pPr>
      <w:r>
        <w:t>Tạo Client kết nối đến máy chủ orthanc</w:t>
      </w:r>
    </w:p>
    <w:p w:rsidR="00B4039A" w:rsidRDefault="00B4039A" w:rsidP="00B4039A">
      <w:pPr>
        <w:ind w:firstLine="0"/>
      </w:pPr>
      <w:r>
        <w:rPr>
          <w:noProof/>
          <w:lang w:val="vi-VN" w:eastAsia="vi-VN"/>
        </w:rPr>
        <w:lastRenderedPageBreak/>
        <w:drawing>
          <wp:anchor distT="0" distB="0" distL="114300" distR="114300" simplePos="0" relativeHeight="251665408" behindDoc="0" locked="0" layoutInCell="1" allowOverlap="1">
            <wp:simplePos x="0" y="0"/>
            <wp:positionH relativeFrom="column">
              <wp:posOffset>82550</wp:posOffset>
            </wp:positionH>
            <wp:positionV relativeFrom="paragraph">
              <wp:posOffset>0</wp:posOffset>
            </wp:positionV>
            <wp:extent cx="5095875" cy="158115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095875" cy="1581150"/>
                    </a:xfrm>
                    <a:prstGeom prst="rect">
                      <a:avLst/>
                    </a:prstGeom>
                  </pic:spPr>
                </pic:pic>
              </a:graphicData>
            </a:graphic>
          </wp:anchor>
        </w:drawing>
      </w:r>
      <w:r>
        <w:t>Hình: cách tạo client kết nối</w:t>
      </w:r>
    </w:p>
    <w:p w:rsidR="00F644D8" w:rsidRDefault="00B4039A" w:rsidP="00B4039A">
      <w:pPr>
        <w:ind w:firstLine="0"/>
      </w:pPr>
      <w:r>
        <w:t>Kết quả cho mỗi lần request là một Json:</w:t>
      </w:r>
    </w:p>
    <w:p w:rsidR="00F644D8" w:rsidRDefault="000C275B" w:rsidP="00B4039A">
      <w:pPr>
        <w:ind w:firstLine="0"/>
        <w:rPr>
          <w:noProof/>
          <w:lang w:val="vi-VN" w:eastAsia="vi-VN"/>
        </w:rPr>
      </w:pPr>
      <w:r>
        <w:rPr>
          <w:noProof/>
          <w:lang w:val="vi-VN" w:eastAsia="vi-VN"/>
        </w:rPr>
        <w:drawing>
          <wp:inline distT="0" distB="0" distL="0" distR="0" wp14:anchorId="315AB382" wp14:editId="54DC941F">
            <wp:extent cx="4857750" cy="1952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57750" cy="1952625"/>
                    </a:xfrm>
                    <a:prstGeom prst="rect">
                      <a:avLst/>
                    </a:prstGeom>
                  </pic:spPr>
                </pic:pic>
              </a:graphicData>
            </a:graphic>
          </wp:inline>
        </w:drawing>
      </w:r>
    </w:p>
    <w:p w:rsidR="00F644D8" w:rsidRDefault="00F644D8" w:rsidP="00B4039A">
      <w:pPr>
        <w:ind w:firstLine="0"/>
        <w:rPr>
          <w:noProof/>
          <w:lang w:val="vi-VN" w:eastAsia="vi-VN"/>
        </w:rPr>
      </w:pPr>
    </w:p>
    <w:p w:rsidR="00B4039A" w:rsidRDefault="00B4039A"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Default="00F644D8" w:rsidP="00B4039A">
      <w:pPr>
        <w:ind w:firstLine="0"/>
      </w:pPr>
    </w:p>
    <w:p w:rsidR="00F644D8" w:rsidRPr="005126E0" w:rsidRDefault="00F644D8" w:rsidP="00B4039A">
      <w:pPr>
        <w:ind w:firstLine="0"/>
      </w:pPr>
    </w:p>
    <w:p w:rsidR="00F644D8" w:rsidRPr="00F644D8" w:rsidRDefault="009F57CA" w:rsidP="00F644D8">
      <w:pPr>
        <w:pStyle w:val="Heading3"/>
      </w:pPr>
      <w:bookmarkStart w:id="31" w:name="_Toc512673781"/>
      <w:r>
        <w:t>Front-end(Angular)</w:t>
      </w:r>
      <w:bookmarkEnd w:id="31"/>
    </w:p>
    <w:p w:rsidR="00386672" w:rsidRDefault="00386672" w:rsidP="00F644D8">
      <w:pPr>
        <w:rPr>
          <w:rFonts w:asciiTheme="majorHAnsi" w:hAnsiTheme="majorHAnsi" w:cstheme="majorHAnsi"/>
          <w:noProof/>
          <w:szCs w:val="26"/>
          <w:lang w:eastAsia="vi-VN"/>
        </w:rPr>
      </w:pPr>
    </w:p>
    <w:p w:rsidR="00F644D8" w:rsidRDefault="00F644D8" w:rsidP="00F644D8">
      <w:r>
        <w:rPr>
          <w:rFonts w:asciiTheme="majorHAnsi" w:hAnsiTheme="majorHAnsi" w:cstheme="majorHAnsi"/>
          <w:noProof/>
          <w:szCs w:val="26"/>
          <w:lang w:val="vi-VN" w:eastAsia="vi-VN"/>
        </w:rPr>
        <w:drawing>
          <wp:anchor distT="0" distB="0" distL="114300" distR="114300" simplePos="0" relativeHeight="251679744" behindDoc="0" locked="0" layoutInCell="1" allowOverlap="1" wp14:anchorId="2BAEF3A9" wp14:editId="71C6719C">
            <wp:simplePos x="0" y="0"/>
            <wp:positionH relativeFrom="page">
              <wp:posOffset>1099185</wp:posOffset>
            </wp:positionH>
            <wp:positionV relativeFrom="page">
              <wp:posOffset>2000250</wp:posOffset>
            </wp:positionV>
            <wp:extent cx="5686425" cy="4505325"/>
            <wp:effectExtent l="0" t="76200" r="0" b="85725"/>
            <wp:wrapTopAndBottom/>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14:sizeRelH relativeFrom="margin">
              <wp14:pctWidth>0</wp14:pctWidth>
            </wp14:sizeRelH>
            <wp14:sizeRelV relativeFrom="margin">
              <wp14:pctHeight>0</wp14:pctHeight>
            </wp14:sizeRelV>
          </wp:anchor>
        </w:drawing>
      </w:r>
      <w:r>
        <w:t>Hiện thực theo mô hình MVC</w:t>
      </w:r>
    </w:p>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p w:rsidR="00386672" w:rsidRDefault="00386672" w:rsidP="00F644D8">
      <w:bookmarkStart w:id="32" w:name="_GoBack"/>
      <w:r>
        <w:rPr>
          <w:noProof/>
          <w:lang w:val="vi-VN" w:eastAsia="vi-VN"/>
        </w:rPr>
        <w:drawing>
          <wp:anchor distT="0" distB="0" distL="114300" distR="114300" simplePos="0" relativeHeight="251682816" behindDoc="0" locked="0" layoutInCell="1" allowOverlap="1">
            <wp:simplePos x="0" y="0"/>
            <wp:positionH relativeFrom="column">
              <wp:posOffset>358775</wp:posOffset>
            </wp:positionH>
            <wp:positionV relativeFrom="paragraph">
              <wp:posOffset>73660</wp:posOffset>
            </wp:positionV>
            <wp:extent cx="5343525" cy="4743450"/>
            <wp:effectExtent l="0" t="0" r="952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343525" cy="4743450"/>
                    </a:xfrm>
                    <a:prstGeom prst="rect">
                      <a:avLst/>
                    </a:prstGeom>
                  </pic:spPr>
                </pic:pic>
              </a:graphicData>
            </a:graphic>
          </wp:anchor>
        </w:drawing>
      </w:r>
      <w:bookmarkEnd w:id="32"/>
    </w:p>
    <w:p w:rsidR="00F644D8" w:rsidRDefault="00F644D8"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r>
        <w:rPr>
          <w:noProof/>
          <w:lang w:val="vi-VN" w:eastAsia="vi-VN"/>
        </w:rPr>
        <w:drawing>
          <wp:anchor distT="0" distB="0" distL="114300" distR="114300" simplePos="0" relativeHeight="251683840" behindDoc="0" locked="0" layoutInCell="1" allowOverlap="1">
            <wp:simplePos x="0" y="0"/>
            <wp:positionH relativeFrom="column">
              <wp:posOffset>-3175</wp:posOffset>
            </wp:positionH>
            <wp:positionV relativeFrom="paragraph">
              <wp:posOffset>80645</wp:posOffset>
            </wp:positionV>
            <wp:extent cx="5580380" cy="4770755"/>
            <wp:effectExtent l="0" t="0" r="127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580380" cy="4770755"/>
                    </a:xfrm>
                    <a:prstGeom prst="rect">
                      <a:avLst/>
                    </a:prstGeom>
                  </pic:spPr>
                </pic:pic>
              </a:graphicData>
            </a:graphic>
          </wp:anchor>
        </w:drawing>
      </w: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386672" w:rsidRDefault="00386672" w:rsidP="00F644D8">
      <w:pPr>
        <w:ind w:firstLine="0"/>
      </w:pPr>
    </w:p>
    <w:p w:rsidR="00F644D8" w:rsidRPr="00B4039A" w:rsidRDefault="00F644D8" w:rsidP="00F644D8">
      <w:r>
        <w:br w:type="column"/>
      </w:r>
    </w:p>
    <w:p w:rsidR="001A08FA" w:rsidRDefault="009F57CA" w:rsidP="001A08FA">
      <w:pPr>
        <w:pStyle w:val="Heading2"/>
      </w:pPr>
      <w:bookmarkStart w:id="33" w:name="_Toc512673782"/>
      <w:r>
        <w:t xml:space="preserve">Thư viện hỗ trợ </w:t>
      </w:r>
      <w:r w:rsidR="00C13A9E">
        <w:t>load</w:t>
      </w:r>
      <w:r>
        <w:t xml:space="preserve"> thành ảnh</w:t>
      </w:r>
      <w:bookmarkEnd w:id="33"/>
    </w:p>
    <w:p w:rsidR="001A08FA" w:rsidRDefault="009F57CA" w:rsidP="001A08FA">
      <w:pPr>
        <w:pStyle w:val="Heading3"/>
      </w:pPr>
      <w:bookmarkStart w:id="34" w:name="_Toc512673783"/>
      <w:r>
        <w:t>DICOM Parser</w:t>
      </w:r>
      <w:bookmarkEnd w:id="34"/>
    </w:p>
    <w:p w:rsidR="00C13A9E" w:rsidRDefault="00DE3CB4" w:rsidP="00C13A9E">
      <w:r>
        <w:t xml:space="preserve">Đẩy các header ra ngoài trình duyệt </w:t>
      </w:r>
    </w:p>
    <w:p w:rsidR="00623EA6" w:rsidRPr="00C13A9E" w:rsidRDefault="00623EA6" w:rsidP="008E3FF3">
      <w:pPr>
        <w:ind w:firstLine="0"/>
      </w:pPr>
      <w:r>
        <w:t>Khai báo thư viện</w:t>
      </w:r>
    </w:p>
    <w:p w:rsidR="008E3FF3" w:rsidRDefault="005B675B" w:rsidP="008E3FF3">
      <w:pPr>
        <w:ind w:firstLine="0"/>
        <w:rPr>
          <w:noProof/>
          <w:lang w:val="vi-VN" w:eastAsia="vi-VN"/>
        </w:rPr>
      </w:pPr>
      <w:r>
        <w:rPr>
          <w:noProof/>
          <w:lang w:val="vi-VN" w:eastAsia="vi-VN"/>
        </w:rPr>
        <w:drawing>
          <wp:anchor distT="0" distB="0" distL="114300" distR="114300" simplePos="0" relativeHeight="251684864" behindDoc="0" locked="0" layoutInCell="1" allowOverlap="1">
            <wp:simplePos x="0" y="0"/>
            <wp:positionH relativeFrom="margin">
              <wp:align>right</wp:align>
            </wp:positionH>
            <wp:positionV relativeFrom="paragraph">
              <wp:posOffset>407035</wp:posOffset>
            </wp:positionV>
            <wp:extent cx="5580380" cy="875665"/>
            <wp:effectExtent l="0" t="0" r="1270" b="63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580380" cy="875665"/>
                    </a:xfrm>
                    <a:prstGeom prst="rect">
                      <a:avLst/>
                    </a:prstGeom>
                  </pic:spPr>
                </pic:pic>
              </a:graphicData>
            </a:graphic>
          </wp:anchor>
        </w:drawing>
      </w:r>
    </w:p>
    <w:p w:rsidR="00FF2527" w:rsidRDefault="00FF2527" w:rsidP="008E3FF3">
      <w:pPr>
        <w:ind w:firstLine="0"/>
      </w:pPr>
    </w:p>
    <w:p w:rsidR="00BE74AA" w:rsidRDefault="00CF7F88" w:rsidP="008E3FF3">
      <w:pPr>
        <w:ind w:firstLine="0"/>
      </w:pPr>
      <w:r>
        <w:t>Gọi phương thức parseDicom</w:t>
      </w:r>
      <w:r w:rsidR="005B675B">
        <w:t xml:space="preserve"> truyền bào một luồng byte.</w:t>
      </w:r>
    </w:p>
    <w:p w:rsidR="005B675B" w:rsidRDefault="005B675B" w:rsidP="008E3FF3">
      <w:pPr>
        <w:ind w:firstLine="0"/>
      </w:pPr>
      <w:r>
        <w:rPr>
          <w:noProof/>
          <w:lang w:val="vi-VN" w:eastAsia="vi-VN"/>
        </w:rPr>
        <w:drawing>
          <wp:inline distT="0" distB="0" distL="0" distR="0" wp14:anchorId="25217879" wp14:editId="7254802B">
            <wp:extent cx="5580380" cy="2919730"/>
            <wp:effectExtent l="0" t="0" r="127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380" cy="2919730"/>
                    </a:xfrm>
                    <a:prstGeom prst="rect">
                      <a:avLst/>
                    </a:prstGeom>
                  </pic:spPr>
                </pic:pic>
              </a:graphicData>
            </a:graphic>
          </wp:inline>
        </w:drawing>
      </w:r>
    </w:p>
    <w:p w:rsidR="005B675B" w:rsidRPr="001A0D05" w:rsidRDefault="005B675B" w:rsidP="008E3FF3">
      <w:pPr>
        <w:ind w:firstLine="0"/>
      </w:pPr>
    </w:p>
    <w:p w:rsidR="001A08FA" w:rsidRDefault="009F57CA" w:rsidP="001A08FA">
      <w:pPr>
        <w:pStyle w:val="Heading3"/>
      </w:pPr>
      <w:bookmarkStart w:id="35" w:name="_Toc512673784"/>
      <w:r>
        <w:t>Cornerstone-core</w:t>
      </w:r>
      <w:bookmarkEnd w:id="35"/>
    </w:p>
    <w:p w:rsidR="000F7BCB" w:rsidRDefault="00472D69" w:rsidP="000F7BCB">
      <w:r>
        <w:t>Cornerstone-core là thư viện chính cần phải có để có thể hỗ trợ hiển thị ảnh trên trình duyệt web</w:t>
      </w:r>
      <w:r w:rsidR="000F7BCB">
        <w:t>.</w:t>
      </w:r>
    </w:p>
    <w:p w:rsidR="000F7BCB" w:rsidRDefault="000F7BCB" w:rsidP="000F7BCB">
      <w:r>
        <w:br w:type="column"/>
      </w:r>
    </w:p>
    <w:p w:rsidR="000F7BCB" w:rsidRDefault="000F7BCB" w:rsidP="000F7BCB"/>
    <w:p w:rsidR="000F7BCB" w:rsidRDefault="000F7BCB" w:rsidP="000F7BCB"/>
    <w:p w:rsidR="000F7BCB" w:rsidRPr="006846EF" w:rsidRDefault="000F7BCB" w:rsidP="000F7BCB"/>
    <w:p w:rsidR="009F57CA" w:rsidRDefault="009F57CA" w:rsidP="009F57CA">
      <w:pPr>
        <w:pStyle w:val="Heading2"/>
      </w:pPr>
      <w:bookmarkStart w:id="36" w:name="_Toc512673785"/>
      <w:r>
        <w:t>Thư viện hỗ trợ thao tác với ảnh DICOM trên web</w:t>
      </w:r>
      <w:bookmarkEnd w:id="36"/>
    </w:p>
    <w:p w:rsidR="00C95FE3" w:rsidRPr="00C95FE3" w:rsidRDefault="00C95FE3" w:rsidP="00C95FE3"/>
    <w:p w:rsidR="0090623E" w:rsidRPr="0090623E" w:rsidRDefault="009F57CA" w:rsidP="0090623E">
      <w:pPr>
        <w:pStyle w:val="Heading2"/>
      </w:pPr>
      <w:bookmarkStart w:id="37" w:name="_Toc512673786"/>
      <w:r>
        <w:t>Giao diện tương tác</w:t>
      </w:r>
      <w:bookmarkEnd w:id="37"/>
    </w:p>
    <w:p w:rsidR="00766B73" w:rsidRDefault="007C2322" w:rsidP="00766B73">
      <w:r>
        <w:t>Màn hình đăng nhập:</w:t>
      </w:r>
    </w:p>
    <w:p w:rsidR="00F644D8" w:rsidRDefault="00F644D8" w:rsidP="00766B73">
      <w:r>
        <w:rPr>
          <w:noProof/>
          <w:lang w:val="vi-VN" w:eastAsia="vi-VN"/>
        </w:rPr>
        <w:drawing>
          <wp:anchor distT="0" distB="0" distL="114300" distR="114300" simplePos="0" relativeHeight="251681792" behindDoc="0" locked="0" layoutInCell="1" allowOverlap="1" wp14:anchorId="66F53771" wp14:editId="685CC84F">
            <wp:simplePos x="0" y="0"/>
            <wp:positionH relativeFrom="margin">
              <wp:posOffset>-3175</wp:posOffset>
            </wp:positionH>
            <wp:positionV relativeFrom="paragraph">
              <wp:posOffset>325120</wp:posOffset>
            </wp:positionV>
            <wp:extent cx="5581650" cy="31242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581650" cy="3124200"/>
                    </a:xfrm>
                    <a:prstGeom prst="rect">
                      <a:avLst/>
                    </a:prstGeom>
                    <a:noFill/>
                    <a:ln>
                      <a:noFill/>
                    </a:ln>
                  </pic:spPr>
                </pic:pic>
              </a:graphicData>
            </a:graphic>
          </wp:anchor>
        </w:drawing>
      </w:r>
    </w:p>
    <w:p w:rsidR="007C2322" w:rsidRDefault="007C2322" w:rsidP="007C2322">
      <w:pPr>
        <w:jc w:val="left"/>
      </w:pPr>
      <w:r>
        <w:t>Hình:Màn hình đăng nhập</w:t>
      </w:r>
    </w:p>
    <w:p w:rsidR="00DB579C" w:rsidRDefault="007C2322" w:rsidP="007C2322">
      <w:pPr>
        <w:ind w:firstLine="0"/>
        <w:jc w:val="left"/>
      </w:pPr>
      <w:r>
        <w:t xml:space="preserve">Màn hình </w:t>
      </w:r>
      <w:r w:rsidR="00DB579C">
        <w:t xml:space="preserve"> bệnh nhân:</w:t>
      </w:r>
    </w:p>
    <w:p w:rsidR="00440B30" w:rsidRDefault="00440B30" w:rsidP="007C2322">
      <w:pPr>
        <w:ind w:firstLine="0"/>
        <w:jc w:val="left"/>
      </w:pPr>
    </w:p>
    <w:p w:rsidR="00440B30" w:rsidRDefault="00D75C0D" w:rsidP="007C2322">
      <w:pPr>
        <w:ind w:firstLine="0"/>
        <w:jc w:val="left"/>
      </w:pPr>
      <w:r>
        <w:rPr>
          <w:noProof/>
          <w:lang w:val="vi-VN" w:eastAsia="vi-VN"/>
        </w:rPr>
        <w:lastRenderedPageBreak/>
        <w:drawing>
          <wp:anchor distT="0" distB="0" distL="114300" distR="114300" simplePos="0" relativeHeight="251668480" behindDoc="0" locked="0" layoutInCell="1" allowOverlap="1">
            <wp:simplePos x="0" y="0"/>
            <wp:positionH relativeFrom="margin">
              <wp:posOffset>-333292</wp:posOffset>
            </wp:positionH>
            <wp:positionV relativeFrom="page">
              <wp:posOffset>3398124</wp:posOffset>
            </wp:positionV>
            <wp:extent cx="5572125" cy="2324100"/>
            <wp:effectExtent l="0" t="0" r="952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572125" cy="2324100"/>
                    </a:xfrm>
                    <a:prstGeom prst="rect">
                      <a:avLst/>
                    </a:prstGeom>
                    <a:noFill/>
                    <a:ln>
                      <a:noFill/>
                    </a:ln>
                  </pic:spPr>
                </pic:pic>
              </a:graphicData>
            </a:graphic>
            <wp14:sizeRelV relativeFrom="margin">
              <wp14:pctHeight>0</wp14:pctHeight>
            </wp14:sizeRelV>
          </wp:anchor>
        </w:drawing>
      </w:r>
      <w:r>
        <w:rPr>
          <w:noProof/>
          <w:lang w:val="vi-VN" w:eastAsia="vi-VN"/>
        </w:rPr>
        <w:drawing>
          <wp:anchor distT="0" distB="0" distL="114300" distR="114300" simplePos="0" relativeHeight="251670528" behindDoc="0" locked="0" layoutInCell="1" allowOverlap="1" wp14:anchorId="2FBD03B1" wp14:editId="01436D54">
            <wp:simplePos x="0" y="0"/>
            <wp:positionH relativeFrom="column">
              <wp:posOffset>-528435</wp:posOffset>
            </wp:positionH>
            <wp:positionV relativeFrom="page">
              <wp:posOffset>587829</wp:posOffset>
            </wp:positionV>
            <wp:extent cx="5572125" cy="2676525"/>
            <wp:effectExtent l="0" t="0" r="9525" b="95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572125" cy="2676525"/>
                    </a:xfrm>
                    <a:prstGeom prst="rect">
                      <a:avLst/>
                    </a:prstGeom>
                    <a:noFill/>
                    <a:ln>
                      <a:noFill/>
                    </a:ln>
                  </pic:spPr>
                </pic:pic>
              </a:graphicData>
            </a:graphic>
          </wp:anchor>
        </w:drawing>
      </w: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p>
    <w:p w:rsidR="00440B30" w:rsidRDefault="00440B30" w:rsidP="007C2322">
      <w:pPr>
        <w:ind w:firstLine="0"/>
        <w:jc w:val="left"/>
      </w:pPr>
      <w:r>
        <w:t>Màn hình các cuộc nghiên cứu:</w:t>
      </w:r>
    </w:p>
    <w:p w:rsidR="00440B30" w:rsidRDefault="00440B30" w:rsidP="00440B30">
      <w:pPr>
        <w:ind w:firstLine="0"/>
        <w:jc w:val="left"/>
      </w:pPr>
    </w:p>
    <w:p w:rsidR="00DB579C" w:rsidRDefault="00DB579C" w:rsidP="007C2322">
      <w:pPr>
        <w:ind w:firstLine="0"/>
        <w:jc w:val="left"/>
      </w:pPr>
    </w:p>
    <w:p w:rsidR="00440B30" w:rsidRDefault="00440B30" w:rsidP="007C2322">
      <w:pPr>
        <w:ind w:firstLine="0"/>
        <w:jc w:val="left"/>
      </w:pPr>
      <w:r>
        <w:t>Màn hình series:</w:t>
      </w:r>
    </w:p>
    <w:p w:rsidR="00440B30" w:rsidRDefault="00440B30" w:rsidP="007C2322">
      <w:pPr>
        <w:ind w:firstLine="0"/>
        <w:jc w:val="left"/>
      </w:pPr>
      <w:r>
        <w:rPr>
          <w:noProof/>
          <w:lang w:val="vi-VN" w:eastAsia="vi-VN"/>
        </w:rPr>
        <w:lastRenderedPageBreak/>
        <w:drawing>
          <wp:anchor distT="0" distB="0" distL="114300" distR="114300" simplePos="0" relativeHeight="251671552" behindDoc="0" locked="0" layoutInCell="1" allowOverlap="1">
            <wp:simplePos x="0" y="0"/>
            <wp:positionH relativeFrom="column">
              <wp:posOffset>-3175</wp:posOffset>
            </wp:positionH>
            <wp:positionV relativeFrom="page">
              <wp:posOffset>5067300</wp:posOffset>
            </wp:positionV>
            <wp:extent cx="5572125" cy="23526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572125" cy="2352675"/>
                    </a:xfrm>
                    <a:prstGeom prst="rect">
                      <a:avLst/>
                    </a:prstGeom>
                    <a:noFill/>
                    <a:ln>
                      <a:noFill/>
                    </a:ln>
                  </pic:spPr>
                </pic:pic>
              </a:graphicData>
            </a:graphic>
          </wp:anchor>
        </w:drawing>
      </w:r>
    </w:p>
    <w:p w:rsidR="00440B30" w:rsidRDefault="00440B30" w:rsidP="007C2322">
      <w:pPr>
        <w:ind w:firstLine="0"/>
        <w:jc w:val="left"/>
      </w:pPr>
    </w:p>
    <w:p w:rsidR="00440B30" w:rsidRDefault="00440B30" w:rsidP="007C2322">
      <w:pPr>
        <w:ind w:firstLine="0"/>
        <w:jc w:val="left"/>
      </w:pPr>
      <w:r>
        <w:t>Màn hình viewer:</w:t>
      </w:r>
    </w:p>
    <w:p w:rsidR="00440B30" w:rsidRDefault="00440B30" w:rsidP="007C2322">
      <w:pPr>
        <w:ind w:firstLine="0"/>
        <w:jc w:val="left"/>
      </w:pPr>
    </w:p>
    <w:p w:rsidR="00440B30" w:rsidRDefault="00440B30" w:rsidP="007C2322">
      <w:pPr>
        <w:ind w:firstLine="0"/>
        <w:jc w:val="left"/>
      </w:pPr>
      <w:r>
        <w:rPr>
          <w:noProof/>
          <w:lang w:val="vi-VN" w:eastAsia="vi-VN"/>
        </w:rPr>
        <w:drawing>
          <wp:anchor distT="0" distB="0" distL="114300" distR="114300" simplePos="0" relativeHeight="251672576" behindDoc="0" locked="0" layoutInCell="1" allowOverlap="1">
            <wp:simplePos x="0" y="0"/>
            <wp:positionH relativeFrom="column">
              <wp:posOffset>-98425</wp:posOffset>
            </wp:positionH>
            <wp:positionV relativeFrom="page">
              <wp:posOffset>1114425</wp:posOffset>
            </wp:positionV>
            <wp:extent cx="5572125" cy="29241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572125" cy="2924175"/>
                    </a:xfrm>
                    <a:prstGeom prst="rect">
                      <a:avLst/>
                    </a:prstGeom>
                    <a:noFill/>
                    <a:ln>
                      <a:noFill/>
                    </a:ln>
                  </pic:spPr>
                </pic:pic>
              </a:graphicData>
            </a:graphic>
          </wp:anchor>
        </w:drawing>
      </w:r>
      <w:r>
        <w:t>Hình:màn hình viewer</w:t>
      </w:r>
    </w:p>
    <w:p w:rsidR="00440B30" w:rsidRDefault="00440B30" w:rsidP="007C2322">
      <w:pPr>
        <w:ind w:firstLine="0"/>
        <w:jc w:val="left"/>
      </w:pPr>
    </w:p>
    <w:p w:rsidR="00440B30" w:rsidRDefault="00440B30" w:rsidP="007C2322">
      <w:pPr>
        <w:ind w:firstLine="0"/>
        <w:jc w:val="left"/>
      </w:pPr>
    </w:p>
    <w:p w:rsidR="004E2BFE" w:rsidRDefault="004E2BFE" w:rsidP="007C2322">
      <w:pPr>
        <w:ind w:firstLine="0"/>
        <w:jc w:val="left"/>
      </w:pPr>
    </w:p>
    <w:p w:rsidR="004E2BFE" w:rsidRDefault="004E2BFE" w:rsidP="007C2322">
      <w:pPr>
        <w:ind w:firstLine="0"/>
        <w:jc w:val="left"/>
        <w:sectPr w:rsidR="004E2BFE"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38" w:name="_Toc169424253"/>
      <w:bookmarkStart w:id="39" w:name="_Toc512673787"/>
      <w:r>
        <w:lastRenderedPageBreak/>
        <w:t>:</w:t>
      </w:r>
      <w:r w:rsidR="008D201A" w:rsidRPr="000B6FBD">
        <w:t xml:space="preserve"> </w:t>
      </w:r>
      <w:r w:rsidR="0007352A" w:rsidRPr="000B6FBD">
        <w:t>KẾT LUẬN</w:t>
      </w:r>
      <w:bookmarkEnd w:id="38"/>
      <w:bookmarkEnd w:id="39"/>
    </w:p>
    <w:p w:rsidR="00EA6798" w:rsidRDefault="00EA6798" w:rsidP="000B6FBD">
      <w:pPr>
        <w:pStyle w:val="Heading2"/>
      </w:pPr>
      <w:bookmarkStart w:id="40" w:name="_Toc512673788"/>
      <w:r>
        <w:t>Kết quả đạt được</w:t>
      </w:r>
      <w:bookmarkEnd w:id="40"/>
    </w:p>
    <w:p w:rsidR="0090623E" w:rsidRDefault="0090623E" w:rsidP="0090623E">
      <w:r w:rsidRPr="0090623E">
        <w:t>-</w:t>
      </w:r>
      <w:r w:rsidRPr="0090623E">
        <w:tab/>
        <w:t xml:space="preserve">Học được cách thức viết một chương trình bằng ngôn ngữ lập trình </w:t>
      </w:r>
      <w:r>
        <w:t>Angular,Nodejs</w:t>
      </w:r>
      <w:r w:rsidRPr="0090623E">
        <w:t>.</w:t>
      </w:r>
    </w:p>
    <w:p w:rsidR="0090623E" w:rsidRDefault="0090623E" w:rsidP="0090623E">
      <w:r>
        <w:t>- Tổ chức các thành phần theo mô hình MVC</w:t>
      </w:r>
      <w:r w:rsidR="009C3AE0">
        <w:t>.</w:t>
      </w:r>
    </w:p>
    <w:p w:rsidR="009C3AE0" w:rsidRDefault="009C3AE0" w:rsidP="0090623E">
      <w:r>
        <w:t xml:space="preserve">- </w:t>
      </w:r>
      <w:r w:rsidR="00E65B61">
        <w:t>Biết được nhu cầu ứng dụng công nghệ thông tin vào lĩnh vực y khoa rất lớn và có ích cho xã hội.</w:t>
      </w:r>
    </w:p>
    <w:p w:rsidR="00E65B61" w:rsidRDefault="00E65B61" w:rsidP="0090623E">
      <w:r>
        <w:t>- Tiếp cận công nghệ mới.</w:t>
      </w:r>
    </w:p>
    <w:p w:rsidR="00E65B61" w:rsidRDefault="00E65B61" w:rsidP="0090623E">
      <w:r>
        <w:t>- Nâng cao kỹ năng lập trình, thuyết trình,viết báo cáo và làm việc nhóm.</w:t>
      </w:r>
    </w:p>
    <w:p w:rsidR="00E65B61" w:rsidRPr="0090623E" w:rsidRDefault="00E65B61" w:rsidP="0090623E"/>
    <w:p w:rsidR="006721BD" w:rsidRDefault="00B51658" w:rsidP="006721BD">
      <w:pPr>
        <w:pStyle w:val="Heading2"/>
      </w:pPr>
      <w:bookmarkStart w:id="41" w:name="_Toc512673789"/>
      <w:r>
        <w:t>Hạn chế của đồ án</w:t>
      </w:r>
      <w:bookmarkEnd w:id="41"/>
    </w:p>
    <w:p w:rsidR="006721BD" w:rsidRDefault="00E65B61" w:rsidP="00A75B8B">
      <w:pPr>
        <w:ind w:firstLine="576"/>
      </w:pPr>
      <w:r>
        <w:t>Đây là ứng dụng của sinh viên xây dựng trên chế độ phát triển(development) chưa phải là ứng dụng chính thức.</w:t>
      </w:r>
    </w:p>
    <w:p w:rsidR="00E65B61" w:rsidRDefault="00E65B61" w:rsidP="00A75B8B">
      <w:pPr>
        <w:ind w:firstLine="576"/>
      </w:pPr>
    </w:p>
    <w:p w:rsidR="006721BD" w:rsidRDefault="006721BD" w:rsidP="006721BD">
      <w:pPr>
        <w:pStyle w:val="Heading2"/>
      </w:pPr>
      <w:bookmarkStart w:id="42" w:name="_Toc512673790"/>
      <w:r>
        <w:t>Hướng phát triển</w:t>
      </w:r>
      <w:bookmarkEnd w:id="42"/>
    </w:p>
    <w:p w:rsidR="006721BD" w:rsidRDefault="00E65B61" w:rsidP="006721BD">
      <w:r>
        <w:t xml:space="preserve">Có thể triển khai ứng dụng trên mobile </w:t>
      </w:r>
    </w:p>
    <w:p w:rsidR="006721BD" w:rsidRDefault="006721BD" w:rsidP="006721BD"/>
    <w:p w:rsidR="007236B8" w:rsidRDefault="007236B8" w:rsidP="006A4FFB">
      <w:pPr>
        <w:pStyle w:val="Heading1"/>
        <w:numPr>
          <w:ilvl w:val="0"/>
          <w:numId w:val="0"/>
        </w:numPr>
      </w:pPr>
      <w:bookmarkStart w:id="43" w:name="_Toc169424254"/>
    </w:p>
    <w:p w:rsidR="00BB71A4" w:rsidRDefault="0007352A" w:rsidP="006A4FFB">
      <w:pPr>
        <w:pStyle w:val="Heading1"/>
        <w:numPr>
          <w:ilvl w:val="0"/>
          <w:numId w:val="0"/>
        </w:numPr>
      </w:pPr>
      <w:bookmarkStart w:id="44" w:name="_Toc512673791"/>
      <w:r>
        <w:t>TÀI LIỆU THAM KHẢO</w:t>
      </w:r>
      <w:bookmarkEnd w:id="43"/>
      <w:bookmarkEnd w:id="44"/>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lastRenderedPageBreak/>
        <w:t xml:space="preserve">Website: </w:t>
      </w:r>
      <w:hyperlink r:id="rId45" w:history="1">
        <w:r w:rsidR="006A7661" w:rsidRPr="006171E9">
          <w:rPr>
            <w:rStyle w:val="Hyperlink"/>
          </w:rPr>
          <w:t>www.cengageasia.com</w:t>
        </w:r>
      </w:hyperlink>
      <w:r w:rsidR="006A7661">
        <w:t xml:space="preserve"> </w:t>
      </w:r>
    </w:p>
    <w:p w:rsidR="0007352A" w:rsidRDefault="003D67B2" w:rsidP="003D67B2">
      <w:pPr>
        <w:pStyle w:val="Tailieuthamkhao"/>
        <w:numPr>
          <w:ilvl w:val="0"/>
          <w:numId w:val="0"/>
        </w:numPr>
      </w:pPr>
      <w:r>
        <w:t xml:space="preserve">[4]. Website </w:t>
      </w:r>
      <w:hyperlink r:id="rId46" w:tooltip="book of orthanc" w:history="1">
        <w:r w:rsidRPr="003D67B2">
          <w:rPr>
            <w:rStyle w:val="Hyperlink"/>
          </w:rPr>
          <w:t>http://book.orthanc-server.com/index.html</w:t>
        </w:r>
      </w:hyperlink>
    </w:p>
    <w:p w:rsidR="003D67B2" w:rsidRDefault="002A72DB" w:rsidP="003D67B2">
      <w:pPr>
        <w:pStyle w:val="Tailieuthamkhao"/>
        <w:numPr>
          <w:ilvl w:val="0"/>
          <w:numId w:val="0"/>
        </w:numPr>
      </w:pPr>
      <w:hyperlink r:id="rId47" w:tooltip="Toolkit" w:history="1">
        <w:r w:rsidR="003D67B2" w:rsidRPr="003D67B2">
          <w:rPr>
            <w:rStyle w:val="Hyperlink"/>
          </w:rPr>
          <w:t>https://dicom.offis.de/dcmtk.php.en</w:t>
        </w:r>
      </w:hyperlink>
    </w:p>
    <w:p w:rsidR="003D67B2" w:rsidRDefault="003D67B2" w:rsidP="003D67B2">
      <w:pPr>
        <w:pStyle w:val="Tailieuthamkhao"/>
        <w:numPr>
          <w:ilvl w:val="0"/>
          <w:numId w:val="0"/>
        </w:numPr>
      </w:pPr>
      <w:r w:rsidRPr="003D67B2">
        <w:t>http://dicom.nema.org/medical/dicom/current/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45" w:name="_Toc169424255"/>
      <w:bookmarkStart w:id="46" w:name="_Toc512673792"/>
      <w:r>
        <w:lastRenderedPageBreak/>
        <w:t>PHỤ LỤC</w:t>
      </w:r>
      <w:bookmarkEnd w:id="45"/>
      <w:bookmarkEnd w:id="46"/>
    </w:p>
    <w:p w:rsidR="00EA7CFA" w:rsidRPr="00EA7CFA" w:rsidRDefault="00EA7CFA" w:rsidP="00EA7CFA"/>
    <w:sectPr w:rsidR="00EA7CFA" w:rsidRPr="00EA7CFA" w:rsidSect="009165B5">
      <w:headerReference w:type="even" r:id="rId48"/>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2DB" w:rsidRDefault="002A72DB">
      <w:r>
        <w:separator/>
      </w:r>
    </w:p>
    <w:p w:rsidR="002A72DB" w:rsidRDefault="002A72DB"/>
  </w:endnote>
  <w:endnote w:type="continuationSeparator" w:id="0">
    <w:p w:rsidR="002A72DB" w:rsidRDefault="002A72DB">
      <w:r>
        <w:continuationSeparator/>
      </w:r>
    </w:p>
    <w:p w:rsidR="002A72DB" w:rsidRDefault="002A72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altName w:val="Courier New"/>
    <w:charset w:val="00"/>
    <w:family w:val="swiss"/>
    <w:pitch w:val="variable"/>
    <w:sig w:usb0="00000007"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Calibri">
    <w:panose1 w:val="020F0502020204030204"/>
    <w:charset w:val="A3"/>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A3"/>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3FE" w:rsidRDefault="006163FE"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163FE" w:rsidRDefault="006163FE" w:rsidP="008F3A7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5"/>
      <w:gridCol w:w="2909"/>
      <w:gridCol w:w="2934"/>
    </w:tblGrid>
    <w:tr w:rsidR="006163FE" w:rsidTr="009165B5">
      <w:tc>
        <w:tcPr>
          <w:tcW w:w="2979" w:type="dxa"/>
          <w:shd w:val="clear" w:color="auto" w:fill="FAFAFA"/>
        </w:tcPr>
        <w:p w:rsidR="006163FE" w:rsidRDefault="006163FE" w:rsidP="00C24DC5">
          <w:pPr>
            <w:pStyle w:val="Footer"/>
            <w:tabs>
              <w:tab w:val="clear" w:pos="4320"/>
              <w:tab w:val="clear" w:pos="8640"/>
            </w:tabs>
            <w:spacing w:before="0" w:line="240" w:lineRule="auto"/>
            <w:ind w:right="360" w:firstLine="0"/>
            <w:rPr>
              <w:i/>
              <w:sz w:val="24"/>
            </w:rPr>
          </w:pPr>
          <w:r>
            <w:rPr>
              <w:i/>
              <w:sz w:val="24"/>
            </w:rPr>
            <w:t xml:space="preserve">Trương Trung Thiên </w:t>
          </w:r>
        </w:p>
        <w:p w:rsidR="006163FE" w:rsidRPr="009165B5" w:rsidRDefault="006163FE" w:rsidP="00C24DC5">
          <w:pPr>
            <w:pStyle w:val="Footer"/>
            <w:tabs>
              <w:tab w:val="clear" w:pos="4320"/>
              <w:tab w:val="clear" w:pos="8640"/>
            </w:tabs>
            <w:spacing w:before="0" w:line="240" w:lineRule="auto"/>
            <w:ind w:right="360" w:firstLine="0"/>
            <w:rPr>
              <w:i/>
              <w:sz w:val="24"/>
            </w:rPr>
          </w:pPr>
          <w:r>
            <w:rPr>
              <w:i/>
              <w:sz w:val="24"/>
            </w:rPr>
            <w:t>Hà Trọng Hữu</w:t>
          </w:r>
        </w:p>
      </w:tc>
      <w:tc>
        <w:tcPr>
          <w:tcW w:w="2961" w:type="dxa"/>
          <w:shd w:val="clear" w:color="auto" w:fill="FAFAFA"/>
        </w:tcPr>
        <w:p w:rsidR="006163FE" w:rsidRPr="00B57E92" w:rsidRDefault="006163FE"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0C275B">
            <w:rPr>
              <w:rStyle w:val="PageNumber"/>
              <w:noProof/>
              <w:sz w:val="24"/>
            </w:rPr>
            <w:t>28</w:t>
          </w:r>
          <w:r w:rsidRPr="00B57E92">
            <w:rPr>
              <w:rStyle w:val="PageNumber"/>
              <w:sz w:val="24"/>
            </w:rPr>
            <w:fldChar w:fldCharType="end"/>
          </w:r>
        </w:p>
      </w:tc>
      <w:tc>
        <w:tcPr>
          <w:tcW w:w="2962" w:type="dxa"/>
          <w:shd w:val="clear" w:color="auto" w:fill="FAFAFA"/>
        </w:tcPr>
        <w:p w:rsidR="006163FE" w:rsidRPr="00570EF4" w:rsidRDefault="006163FE" w:rsidP="00166233">
          <w:pPr>
            <w:pStyle w:val="Footer"/>
            <w:tabs>
              <w:tab w:val="clear" w:pos="4320"/>
              <w:tab w:val="clear" w:pos="8640"/>
            </w:tabs>
            <w:spacing w:before="0" w:line="240" w:lineRule="auto"/>
            <w:ind w:right="-1" w:firstLine="0"/>
            <w:jc w:val="right"/>
            <w:rPr>
              <w:i/>
              <w:sz w:val="24"/>
            </w:rPr>
          </w:pPr>
          <w:r>
            <w:rPr>
              <w:i/>
              <w:sz w:val="24"/>
            </w:rPr>
            <w:t>DHKHMT10A</w:t>
          </w:r>
        </w:p>
      </w:tc>
    </w:tr>
  </w:tbl>
  <w:p w:rsidR="006163FE" w:rsidRDefault="006163FE" w:rsidP="008F3A7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2DB" w:rsidRDefault="002A72DB">
      <w:r>
        <w:separator/>
      </w:r>
    </w:p>
    <w:p w:rsidR="002A72DB" w:rsidRDefault="002A72DB"/>
  </w:footnote>
  <w:footnote w:type="continuationSeparator" w:id="0">
    <w:p w:rsidR="002A72DB" w:rsidRDefault="002A72DB">
      <w:r>
        <w:continuationSeparator/>
      </w:r>
    </w:p>
    <w:p w:rsidR="002A72DB" w:rsidRDefault="002A72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3FE" w:rsidRDefault="006163FE"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6163FE" w:rsidRPr="00570EF4" w:rsidTr="009165B5">
      <w:tc>
        <w:tcPr>
          <w:tcW w:w="9004" w:type="dxa"/>
          <w:shd w:val="clear" w:color="auto" w:fill="FAFAFA"/>
        </w:tcPr>
        <w:p w:rsidR="006163FE" w:rsidRPr="00570EF4" w:rsidRDefault="006163FE" w:rsidP="00166233">
          <w:pPr>
            <w:pStyle w:val="Header"/>
            <w:spacing w:before="0" w:line="240" w:lineRule="auto"/>
            <w:ind w:firstLine="0"/>
            <w:rPr>
              <w:i/>
              <w:sz w:val="24"/>
            </w:rPr>
          </w:pPr>
          <w:r>
            <w:rPr>
              <w:i/>
              <w:sz w:val="24"/>
            </w:rPr>
            <w:t xml:space="preserve">Khóa luận tốt nghiệp chuyên ngành Khoa Học Máy Tính </w:t>
          </w:r>
        </w:p>
      </w:tc>
    </w:tr>
  </w:tbl>
  <w:p w:rsidR="006163FE" w:rsidRPr="00162939" w:rsidRDefault="006163FE" w:rsidP="007C2322">
    <w:pPr>
      <w:pStyle w:val="Header"/>
      <w:spacing w:before="0" w:line="240" w:lineRule="auto"/>
      <w:ind w:firstLine="0"/>
      <w:rPr>
        <w:i/>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63FE" w:rsidRDefault="006163F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BFC08AC"/>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BA16831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712FB12"/>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2D821A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20EB658"/>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7D10559C"/>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C2C46766"/>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6436C060"/>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D2861CC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3E36F1"/>
    <w:multiLevelType w:val="hybridMultilevel"/>
    <w:tmpl w:val="CDD84EDC"/>
    <w:lvl w:ilvl="0" w:tplc="C5F01D34">
      <w:start w:val="1"/>
      <w:numFmt w:val="decimal"/>
      <w:lvlText w:val="[%1]."/>
      <w:lvlJc w:val="left"/>
      <w:pPr>
        <w:tabs>
          <w:tab w:val="num" w:pos="510"/>
        </w:tabs>
        <w:ind w:left="510" w:hanging="51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A772804"/>
    <w:multiLevelType w:val="hybridMultilevel"/>
    <w:tmpl w:val="5374E94A"/>
    <w:lvl w:ilvl="0" w:tplc="EB5E2DF4">
      <w:start w:val="2"/>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3C716F10"/>
    <w:multiLevelType w:val="hybridMultilevel"/>
    <w:tmpl w:val="7F148D9A"/>
    <w:lvl w:ilvl="0" w:tplc="58A89B7C">
      <w:numFmt w:val="bullet"/>
      <w:lvlText w:val="-"/>
      <w:lvlJc w:val="left"/>
      <w:pPr>
        <w:ind w:left="927" w:hanging="36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4A305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14B7EA6"/>
    <w:multiLevelType w:val="multilevel"/>
    <w:tmpl w:val="DA569D7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51CD720B"/>
    <w:multiLevelType w:val="hybridMultilevel"/>
    <w:tmpl w:val="0E0AEB98"/>
    <w:lvl w:ilvl="0" w:tplc="D48E070C">
      <w:start w:val="1"/>
      <w:numFmt w:val="decimal"/>
      <w:lvlText w:val="Phô lôc %1"/>
      <w:lvlJc w:val="left"/>
      <w:pPr>
        <w:tabs>
          <w:tab w:val="num" w:pos="360"/>
        </w:tabs>
        <w:ind w:left="360" w:hanging="360"/>
      </w:pPr>
      <w:rPr>
        <w:rFonts w:ascii=".VnTimeH" w:hAnsi=".VnTimeH"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D2029B"/>
    <w:multiLevelType w:val="hybridMultilevel"/>
    <w:tmpl w:val="7A00DB64"/>
    <w:lvl w:ilvl="0" w:tplc="F1421262">
      <w:numFmt w:val="bullet"/>
      <w:lvlText w:val="-"/>
      <w:lvlJc w:val="left"/>
      <w:pPr>
        <w:ind w:left="1287" w:hanging="360"/>
      </w:pPr>
      <w:rPr>
        <w:rFonts w:ascii="Times New Roman" w:eastAsia="Times New Roman"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9" w15:restartNumberingAfterBreak="0">
    <w:nsid w:val="5E646195"/>
    <w:multiLevelType w:val="hybridMultilevel"/>
    <w:tmpl w:val="A4CA5710"/>
    <w:lvl w:ilvl="0" w:tplc="B33819C2">
      <w:start w:val="2"/>
      <w:numFmt w:val="bullet"/>
      <w:lvlText w:val="-"/>
      <w:lvlJc w:val="left"/>
      <w:pPr>
        <w:ind w:left="1077" w:hanging="360"/>
      </w:pPr>
      <w:rPr>
        <w:rFonts w:ascii="Times New Roman" w:eastAsia="Times New Roman" w:hAnsi="Times New Roman" w:cs="Times New Roman"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20" w15:restartNumberingAfterBreak="0">
    <w:nsid w:val="62412E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5FD6A82"/>
    <w:multiLevelType w:val="hybridMultilevel"/>
    <w:tmpl w:val="2C089F96"/>
    <w:lvl w:ilvl="0" w:tplc="A544B6E0">
      <w:numFmt w:val="bullet"/>
      <w:lvlText w:val="-"/>
      <w:lvlJc w:val="left"/>
      <w:pPr>
        <w:ind w:left="1080" w:hanging="360"/>
      </w:pPr>
      <w:rPr>
        <w:rFonts w:ascii=".VnTime" w:eastAsia="Times New Roman" w:hAnsi=".VnTime"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70D1A"/>
    <w:multiLevelType w:val="multilevel"/>
    <w:tmpl w:val="06AC32C8"/>
    <w:lvl w:ilvl="0">
      <w:start w:val="1"/>
      <w:numFmt w:val="decimal"/>
      <w:suff w:val="nothing"/>
      <w:lvlText w:val="CHƯƠNG %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6F7F3DA7"/>
    <w:multiLevelType w:val="multilevel"/>
    <w:tmpl w:val="54FEF91E"/>
    <w:lvl w:ilvl="0">
      <w:start w:val="1"/>
      <w:numFmt w:val="decimal"/>
      <w:suff w:val="nothing"/>
      <w:lvlText w:val="Ch­¬ng %1"/>
      <w:lvlJc w:val="left"/>
      <w:pPr>
        <w:ind w:left="1296" w:hanging="432"/>
      </w:pPr>
      <w:rPr>
        <w:rFonts w:hint="default"/>
      </w:rPr>
    </w:lvl>
    <w:lvl w:ilvl="1">
      <w:start w:val="1"/>
      <w:numFmt w:val="decimal"/>
      <w:suff w:val="space"/>
      <w:lvlText w:val="%1.%2"/>
      <w:lvlJc w:val="left"/>
      <w:pPr>
        <w:ind w:left="1440" w:hanging="576"/>
      </w:pPr>
      <w:rPr>
        <w:rFonts w:hint="default"/>
      </w:rPr>
    </w:lvl>
    <w:lvl w:ilvl="2">
      <w:start w:val="1"/>
      <w:numFmt w:val="decimal"/>
      <w:suff w:val="space"/>
      <w:lvlText w:val="%1.%2.%3"/>
      <w:lvlJc w:val="left"/>
      <w:pPr>
        <w:ind w:left="1584" w:hanging="720"/>
      </w:pPr>
      <w:rPr>
        <w:rFonts w:hint="default"/>
        <w:b/>
        <w:i w:val="0"/>
      </w:rPr>
    </w:lvl>
    <w:lvl w:ilvl="3">
      <w:start w:val="1"/>
      <w:numFmt w:val="decimal"/>
      <w:suff w:val="space"/>
      <w:lvlText w:val="%1.%2.%3.%4"/>
      <w:lvlJc w:val="left"/>
      <w:pPr>
        <w:ind w:left="1728" w:hanging="864"/>
      </w:pPr>
      <w:rPr>
        <w:rFonts w:hint="default"/>
      </w:rPr>
    </w:lvl>
    <w:lvl w:ilvl="4">
      <w:start w:val="1"/>
      <w:numFmt w:val="decimal"/>
      <w:lvlText w:val="%1.%2.%3.%4.%5"/>
      <w:lvlJc w:val="left"/>
      <w:pPr>
        <w:tabs>
          <w:tab w:val="num" w:pos="1872"/>
        </w:tabs>
        <w:ind w:left="1872" w:hanging="1008"/>
      </w:pPr>
      <w:rPr>
        <w:rFonts w:hint="default"/>
      </w:rPr>
    </w:lvl>
    <w:lvl w:ilvl="5">
      <w:start w:val="1"/>
      <w:numFmt w:val="decimal"/>
      <w:lvlText w:val="%1.%2.%3.%4.%5.%6"/>
      <w:lvlJc w:val="left"/>
      <w:pPr>
        <w:tabs>
          <w:tab w:val="num" w:pos="2016"/>
        </w:tabs>
        <w:ind w:left="2016" w:hanging="1152"/>
      </w:pPr>
      <w:rPr>
        <w:rFonts w:hint="default"/>
      </w:rPr>
    </w:lvl>
    <w:lvl w:ilvl="6">
      <w:start w:val="1"/>
      <w:numFmt w:val="decimal"/>
      <w:lvlText w:val="%1.%2.%3.%4.%5.%6.%7"/>
      <w:lvlJc w:val="left"/>
      <w:pPr>
        <w:tabs>
          <w:tab w:val="num" w:pos="2160"/>
        </w:tabs>
        <w:ind w:left="2160" w:hanging="1296"/>
      </w:pPr>
      <w:rPr>
        <w:rFonts w:hint="default"/>
      </w:rPr>
    </w:lvl>
    <w:lvl w:ilvl="7">
      <w:start w:val="1"/>
      <w:numFmt w:val="decimal"/>
      <w:lvlText w:val="%1.%2.%3.%4.%5.%6.%7.%8"/>
      <w:lvlJc w:val="left"/>
      <w:pPr>
        <w:tabs>
          <w:tab w:val="num" w:pos="2304"/>
        </w:tabs>
        <w:ind w:left="2304" w:hanging="1440"/>
      </w:pPr>
      <w:rPr>
        <w:rFonts w:hint="default"/>
      </w:rPr>
    </w:lvl>
    <w:lvl w:ilvl="8">
      <w:start w:val="1"/>
      <w:numFmt w:val="decimal"/>
      <w:lvlText w:val="%1.%2.%3.%4.%5.%6.%7.%8.%9"/>
      <w:lvlJc w:val="left"/>
      <w:pPr>
        <w:tabs>
          <w:tab w:val="num" w:pos="2448"/>
        </w:tabs>
        <w:ind w:left="2448" w:hanging="1584"/>
      </w:pPr>
      <w:rPr>
        <w:rFonts w:hint="default"/>
      </w:rPr>
    </w:lvl>
  </w:abstractNum>
  <w:abstractNum w:abstractNumId="25" w15:restartNumberingAfterBreak="0">
    <w:nsid w:val="77C4595A"/>
    <w:multiLevelType w:val="multilevel"/>
    <w:tmpl w:val="0E0AEB98"/>
    <w:lvl w:ilvl="0">
      <w:start w:val="1"/>
      <w:numFmt w:val="decimal"/>
      <w:lvlText w:val="Phô lôc %1"/>
      <w:lvlJc w:val="left"/>
      <w:pPr>
        <w:tabs>
          <w:tab w:val="num" w:pos="360"/>
        </w:tabs>
        <w:ind w:left="360" w:hanging="360"/>
      </w:pPr>
      <w:rPr>
        <w:rFonts w:ascii=".VnTimeH" w:hAnsi=".VnTimeH"/>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2"/>
  </w:num>
  <w:num w:numId="2">
    <w:abstractNumId w:val="20"/>
  </w:num>
  <w:num w:numId="3">
    <w:abstractNumId w:val="9"/>
  </w:num>
  <w:num w:numId="4">
    <w:abstractNumId w:val="17"/>
  </w:num>
  <w:num w:numId="5">
    <w:abstractNumId w:val="16"/>
  </w:num>
  <w:num w:numId="6">
    <w:abstractNumId w:val="25"/>
  </w:num>
  <w:num w:numId="7">
    <w:abstractNumId w:val="12"/>
  </w:num>
  <w:num w:numId="8">
    <w:abstractNumId w:val="8"/>
  </w:num>
  <w:num w:numId="9">
    <w:abstractNumId w:val="6"/>
  </w:num>
  <w:num w:numId="10">
    <w:abstractNumId w:val="5"/>
  </w:num>
  <w:num w:numId="11">
    <w:abstractNumId w:val="4"/>
  </w:num>
  <w:num w:numId="12">
    <w:abstractNumId w:val="3"/>
  </w:num>
  <w:num w:numId="13">
    <w:abstractNumId w:val="7"/>
  </w:num>
  <w:num w:numId="14">
    <w:abstractNumId w:val="2"/>
  </w:num>
  <w:num w:numId="15">
    <w:abstractNumId w:val="1"/>
  </w:num>
  <w:num w:numId="16">
    <w:abstractNumId w:val="0"/>
  </w:num>
  <w:num w:numId="17">
    <w:abstractNumId w:val="21"/>
  </w:num>
  <w:num w:numId="18">
    <w:abstractNumId w:val="24"/>
  </w:num>
  <w:num w:numId="19">
    <w:abstractNumId w:val="23"/>
  </w:num>
  <w:num w:numId="20">
    <w:abstractNumId w:val="14"/>
  </w:num>
  <w:num w:numId="21">
    <w:abstractNumId w:val="10"/>
  </w:num>
  <w:num w:numId="22">
    <w:abstractNumId w:val="9"/>
  </w:num>
  <w:num w:numId="23">
    <w:abstractNumId w:val="9"/>
  </w:num>
  <w:num w:numId="24">
    <w:abstractNumId w:val="9"/>
  </w:num>
  <w:num w:numId="25">
    <w:abstractNumId w:val="9"/>
  </w:num>
  <w:num w:numId="26">
    <w:abstractNumId w:val="9"/>
  </w:num>
  <w:num w:numId="27">
    <w:abstractNumId w:val="10"/>
  </w:num>
  <w:num w:numId="28">
    <w:abstractNumId w:val="10"/>
  </w:num>
  <w:num w:numId="29">
    <w:abstractNumId w:val="10"/>
  </w:num>
  <w:num w:numId="30">
    <w:abstractNumId w:val="15"/>
  </w:num>
  <w:num w:numId="31">
    <w:abstractNumId w:val="15"/>
    <w:lvlOverride w:ilvl="0">
      <w:startOverride w:val="1"/>
    </w:lvlOverride>
  </w:num>
  <w:num w:numId="32">
    <w:abstractNumId w:val="10"/>
  </w:num>
  <w:num w:numId="33">
    <w:abstractNumId w:val="22"/>
  </w:num>
  <w:num w:numId="34">
    <w:abstractNumId w:val="13"/>
  </w:num>
  <w:num w:numId="35">
    <w:abstractNumId w:val="18"/>
  </w:num>
  <w:num w:numId="36">
    <w:abstractNumId w:val="19"/>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855"/>
    <w:rsid w:val="0000420E"/>
    <w:rsid w:val="000119D1"/>
    <w:rsid w:val="00024F8B"/>
    <w:rsid w:val="00032E6B"/>
    <w:rsid w:val="000400B9"/>
    <w:rsid w:val="00041B8A"/>
    <w:rsid w:val="00041C69"/>
    <w:rsid w:val="00041E78"/>
    <w:rsid w:val="000530CF"/>
    <w:rsid w:val="00061855"/>
    <w:rsid w:val="00063102"/>
    <w:rsid w:val="00063479"/>
    <w:rsid w:val="00066A27"/>
    <w:rsid w:val="0007128D"/>
    <w:rsid w:val="0007281B"/>
    <w:rsid w:val="0007352A"/>
    <w:rsid w:val="00076599"/>
    <w:rsid w:val="000936DA"/>
    <w:rsid w:val="000957CC"/>
    <w:rsid w:val="000968D4"/>
    <w:rsid w:val="000A3D6E"/>
    <w:rsid w:val="000B66C0"/>
    <w:rsid w:val="000B6B71"/>
    <w:rsid w:val="000B6FBD"/>
    <w:rsid w:val="000C275B"/>
    <w:rsid w:val="000C5F09"/>
    <w:rsid w:val="000C6C75"/>
    <w:rsid w:val="000D3391"/>
    <w:rsid w:val="000E356F"/>
    <w:rsid w:val="000E6E4F"/>
    <w:rsid w:val="000F1E18"/>
    <w:rsid w:val="000F7BCB"/>
    <w:rsid w:val="000F7ECB"/>
    <w:rsid w:val="001028A1"/>
    <w:rsid w:val="00132F91"/>
    <w:rsid w:val="001404D5"/>
    <w:rsid w:val="00162939"/>
    <w:rsid w:val="00166233"/>
    <w:rsid w:val="0017205F"/>
    <w:rsid w:val="00176F87"/>
    <w:rsid w:val="0018354F"/>
    <w:rsid w:val="00192969"/>
    <w:rsid w:val="001A08FA"/>
    <w:rsid w:val="001A0D05"/>
    <w:rsid w:val="001A601D"/>
    <w:rsid w:val="001C2915"/>
    <w:rsid w:val="001C6057"/>
    <w:rsid w:val="001D0D77"/>
    <w:rsid w:val="001D730B"/>
    <w:rsid w:val="001E4630"/>
    <w:rsid w:val="001F2B23"/>
    <w:rsid w:val="001F351F"/>
    <w:rsid w:val="001F3D15"/>
    <w:rsid w:val="00213E4E"/>
    <w:rsid w:val="00222D64"/>
    <w:rsid w:val="002254C6"/>
    <w:rsid w:val="00227D14"/>
    <w:rsid w:val="00242CF0"/>
    <w:rsid w:val="00243BE7"/>
    <w:rsid w:val="0025231A"/>
    <w:rsid w:val="00253413"/>
    <w:rsid w:val="00256573"/>
    <w:rsid w:val="002615FC"/>
    <w:rsid w:val="0026378F"/>
    <w:rsid w:val="00266945"/>
    <w:rsid w:val="00266E70"/>
    <w:rsid w:val="002703A5"/>
    <w:rsid w:val="00272D18"/>
    <w:rsid w:val="00290D91"/>
    <w:rsid w:val="00292141"/>
    <w:rsid w:val="002A3C11"/>
    <w:rsid w:val="002A72DB"/>
    <w:rsid w:val="002B6864"/>
    <w:rsid w:val="002C3177"/>
    <w:rsid w:val="002D16F4"/>
    <w:rsid w:val="002D6ECA"/>
    <w:rsid w:val="002E6C36"/>
    <w:rsid w:val="002F3B00"/>
    <w:rsid w:val="002F5093"/>
    <w:rsid w:val="00316329"/>
    <w:rsid w:val="00332B2A"/>
    <w:rsid w:val="00337C58"/>
    <w:rsid w:val="00341D97"/>
    <w:rsid w:val="00343548"/>
    <w:rsid w:val="0034391F"/>
    <w:rsid w:val="00344655"/>
    <w:rsid w:val="003510E3"/>
    <w:rsid w:val="00352680"/>
    <w:rsid w:val="0035338A"/>
    <w:rsid w:val="00364BFA"/>
    <w:rsid w:val="00366214"/>
    <w:rsid w:val="00367E92"/>
    <w:rsid w:val="00372545"/>
    <w:rsid w:val="00374C4D"/>
    <w:rsid w:val="00386672"/>
    <w:rsid w:val="003918B2"/>
    <w:rsid w:val="00395895"/>
    <w:rsid w:val="003A6197"/>
    <w:rsid w:val="003B30C7"/>
    <w:rsid w:val="003C1390"/>
    <w:rsid w:val="003C1A13"/>
    <w:rsid w:val="003C7DF3"/>
    <w:rsid w:val="003D67B2"/>
    <w:rsid w:val="003E7AF7"/>
    <w:rsid w:val="003F0052"/>
    <w:rsid w:val="003F78CE"/>
    <w:rsid w:val="0041556C"/>
    <w:rsid w:val="00416907"/>
    <w:rsid w:val="00440B30"/>
    <w:rsid w:val="004500E2"/>
    <w:rsid w:val="00465028"/>
    <w:rsid w:val="00466B47"/>
    <w:rsid w:val="00472D69"/>
    <w:rsid w:val="00477BB5"/>
    <w:rsid w:val="00484E67"/>
    <w:rsid w:val="004A3046"/>
    <w:rsid w:val="004B274E"/>
    <w:rsid w:val="004B32DA"/>
    <w:rsid w:val="004B4BF6"/>
    <w:rsid w:val="004C1D6A"/>
    <w:rsid w:val="004C2874"/>
    <w:rsid w:val="004D5032"/>
    <w:rsid w:val="004E0489"/>
    <w:rsid w:val="004E2BFE"/>
    <w:rsid w:val="004E34D0"/>
    <w:rsid w:val="004E3C21"/>
    <w:rsid w:val="0050292A"/>
    <w:rsid w:val="00505FC3"/>
    <w:rsid w:val="0050764E"/>
    <w:rsid w:val="00510BA3"/>
    <w:rsid w:val="00511681"/>
    <w:rsid w:val="00511C02"/>
    <w:rsid w:val="005126E0"/>
    <w:rsid w:val="0051588F"/>
    <w:rsid w:val="00520BCB"/>
    <w:rsid w:val="00522180"/>
    <w:rsid w:val="00525884"/>
    <w:rsid w:val="00526DC0"/>
    <w:rsid w:val="00535CEF"/>
    <w:rsid w:val="00554D3D"/>
    <w:rsid w:val="0057012F"/>
    <w:rsid w:val="00570EF4"/>
    <w:rsid w:val="00585F4E"/>
    <w:rsid w:val="00591085"/>
    <w:rsid w:val="00597ACF"/>
    <w:rsid w:val="005A01C8"/>
    <w:rsid w:val="005A6ED1"/>
    <w:rsid w:val="005B675B"/>
    <w:rsid w:val="005B6B48"/>
    <w:rsid w:val="005B7357"/>
    <w:rsid w:val="005C2261"/>
    <w:rsid w:val="005C29A7"/>
    <w:rsid w:val="005D68FF"/>
    <w:rsid w:val="005D6CF1"/>
    <w:rsid w:val="005E2D3E"/>
    <w:rsid w:val="0060062A"/>
    <w:rsid w:val="00607962"/>
    <w:rsid w:val="006163FE"/>
    <w:rsid w:val="00620688"/>
    <w:rsid w:val="006208DA"/>
    <w:rsid w:val="00623EA6"/>
    <w:rsid w:val="00625D4A"/>
    <w:rsid w:val="00625E8F"/>
    <w:rsid w:val="006322F7"/>
    <w:rsid w:val="00632D4C"/>
    <w:rsid w:val="006354F5"/>
    <w:rsid w:val="00637F5F"/>
    <w:rsid w:val="00641168"/>
    <w:rsid w:val="0066625C"/>
    <w:rsid w:val="006721BD"/>
    <w:rsid w:val="006737B4"/>
    <w:rsid w:val="00674E7A"/>
    <w:rsid w:val="00682E21"/>
    <w:rsid w:val="006846EF"/>
    <w:rsid w:val="00686042"/>
    <w:rsid w:val="00686780"/>
    <w:rsid w:val="006876F2"/>
    <w:rsid w:val="00687D1A"/>
    <w:rsid w:val="00690D36"/>
    <w:rsid w:val="0069113E"/>
    <w:rsid w:val="00691AA0"/>
    <w:rsid w:val="006924B5"/>
    <w:rsid w:val="00697256"/>
    <w:rsid w:val="006A4FFB"/>
    <w:rsid w:val="006A7661"/>
    <w:rsid w:val="006B6CA9"/>
    <w:rsid w:val="006C1FC6"/>
    <w:rsid w:val="006C4C5E"/>
    <w:rsid w:val="006C6DE6"/>
    <w:rsid w:val="006C726C"/>
    <w:rsid w:val="006D1040"/>
    <w:rsid w:val="006D122E"/>
    <w:rsid w:val="006E745E"/>
    <w:rsid w:val="006F4FF8"/>
    <w:rsid w:val="006F7F72"/>
    <w:rsid w:val="00711C3A"/>
    <w:rsid w:val="0071265E"/>
    <w:rsid w:val="00715016"/>
    <w:rsid w:val="007236B8"/>
    <w:rsid w:val="0073001F"/>
    <w:rsid w:val="00734C2E"/>
    <w:rsid w:val="00753684"/>
    <w:rsid w:val="00756FDC"/>
    <w:rsid w:val="0076022B"/>
    <w:rsid w:val="00760E25"/>
    <w:rsid w:val="00766B73"/>
    <w:rsid w:val="00770E2E"/>
    <w:rsid w:val="0077247B"/>
    <w:rsid w:val="0077635A"/>
    <w:rsid w:val="00782FB8"/>
    <w:rsid w:val="00791320"/>
    <w:rsid w:val="00793C69"/>
    <w:rsid w:val="00796B5B"/>
    <w:rsid w:val="007A37BD"/>
    <w:rsid w:val="007A663A"/>
    <w:rsid w:val="007A7CD9"/>
    <w:rsid w:val="007B1289"/>
    <w:rsid w:val="007C063C"/>
    <w:rsid w:val="007C2322"/>
    <w:rsid w:val="007C28B3"/>
    <w:rsid w:val="007C67D8"/>
    <w:rsid w:val="007D723A"/>
    <w:rsid w:val="007F0419"/>
    <w:rsid w:val="00802482"/>
    <w:rsid w:val="008129E1"/>
    <w:rsid w:val="00821CF6"/>
    <w:rsid w:val="00830C28"/>
    <w:rsid w:val="00832E9E"/>
    <w:rsid w:val="00833757"/>
    <w:rsid w:val="00840243"/>
    <w:rsid w:val="00841662"/>
    <w:rsid w:val="00844B3E"/>
    <w:rsid w:val="008559F1"/>
    <w:rsid w:val="008571E6"/>
    <w:rsid w:val="00861925"/>
    <w:rsid w:val="00873E0F"/>
    <w:rsid w:val="00874002"/>
    <w:rsid w:val="00876090"/>
    <w:rsid w:val="008857C8"/>
    <w:rsid w:val="00890157"/>
    <w:rsid w:val="0089077B"/>
    <w:rsid w:val="00891827"/>
    <w:rsid w:val="00891AE1"/>
    <w:rsid w:val="008C2D3B"/>
    <w:rsid w:val="008D080A"/>
    <w:rsid w:val="008D201A"/>
    <w:rsid w:val="008D20C9"/>
    <w:rsid w:val="008D35F3"/>
    <w:rsid w:val="008E3FF3"/>
    <w:rsid w:val="008F3A79"/>
    <w:rsid w:val="008F6358"/>
    <w:rsid w:val="008F6806"/>
    <w:rsid w:val="0090623E"/>
    <w:rsid w:val="009165B5"/>
    <w:rsid w:val="00916D44"/>
    <w:rsid w:val="0092047C"/>
    <w:rsid w:val="00927237"/>
    <w:rsid w:val="009274BB"/>
    <w:rsid w:val="00932D2C"/>
    <w:rsid w:val="00934F9E"/>
    <w:rsid w:val="00935352"/>
    <w:rsid w:val="00935B8B"/>
    <w:rsid w:val="00941149"/>
    <w:rsid w:val="00943182"/>
    <w:rsid w:val="00945FD0"/>
    <w:rsid w:val="0095236D"/>
    <w:rsid w:val="00976CB1"/>
    <w:rsid w:val="00980CBB"/>
    <w:rsid w:val="00980FA6"/>
    <w:rsid w:val="00982FFA"/>
    <w:rsid w:val="00983CC8"/>
    <w:rsid w:val="00991BC2"/>
    <w:rsid w:val="009927CC"/>
    <w:rsid w:val="0099280A"/>
    <w:rsid w:val="009944C9"/>
    <w:rsid w:val="00996DFB"/>
    <w:rsid w:val="009C181C"/>
    <w:rsid w:val="009C3AE0"/>
    <w:rsid w:val="009C6954"/>
    <w:rsid w:val="009C6BFA"/>
    <w:rsid w:val="009C7087"/>
    <w:rsid w:val="009E77CD"/>
    <w:rsid w:val="009E7E43"/>
    <w:rsid w:val="009F0E66"/>
    <w:rsid w:val="009F57CA"/>
    <w:rsid w:val="00A03445"/>
    <w:rsid w:val="00A12DDA"/>
    <w:rsid w:val="00A144E9"/>
    <w:rsid w:val="00A14D85"/>
    <w:rsid w:val="00A16910"/>
    <w:rsid w:val="00A33BF0"/>
    <w:rsid w:val="00A33F5D"/>
    <w:rsid w:val="00A43D69"/>
    <w:rsid w:val="00A520AB"/>
    <w:rsid w:val="00A54E1A"/>
    <w:rsid w:val="00A54EB5"/>
    <w:rsid w:val="00A57645"/>
    <w:rsid w:val="00A64047"/>
    <w:rsid w:val="00A65CE1"/>
    <w:rsid w:val="00A65EB7"/>
    <w:rsid w:val="00A75B8B"/>
    <w:rsid w:val="00A75E05"/>
    <w:rsid w:val="00A77777"/>
    <w:rsid w:val="00A8260E"/>
    <w:rsid w:val="00A8566E"/>
    <w:rsid w:val="00A85D16"/>
    <w:rsid w:val="00A873BC"/>
    <w:rsid w:val="00A93577"/>
    <w:rsid w:val="00A948D8"/>
    <w:rsid w:val="00AB31FA"/>
    <w:rsid w:val="00AB428E"/>
    <w:rsid w:val="00AB4446"/>
    <w:rsid w:val="00AB4DE3"/>
    <w:rsid w:val="00AC1E51"/>
    <w:rsid w:val="00AC4081"/>
    <w:rsid w:val="00AD518C"/>
    <w:rsid w:val="00AE02ED"/>
    <w:rsid w:val="00AF66B3"/>
    <w:rsid w:val="00B04AFA"/>
    <w:rsid w:val="00B11C20"/>
    <w:rsid w:val="00B16BC7"/>
    <w:rsid w:val="00B3755E"/>
    <w:rsid w:val="00B37CF8"/>
    <w:rsid w:val="00B4039A"/>
    <w:rsid w:val="00B41A05"/>
    <w:rsid w:val="00B43BD0"/>
    <w:rsid w:val="00B51658"/>
    <w:rsid w:val="00B57AA3"/>
    <w:rsid w:val="00B57E92"/>
    <w:rsid w:val="00B65E39"/>
    <w:rsid w:val="00B67056"/>
    <w:rsid w:val="00B675E6"/>
    <w:rsid w:val="00B72142"/>
    <w:rsid w:val="00B73F92"/>
    <w:rsid w:val="00B75129"/>
    <w:rsid w:val="00B86125"/>
    <w:rsid w:val="00B86E0A"/>
    <w:rsid w:val="00BA2ABF"/>
    <w:rsid w:val="00BA38C8"/>
    <w:rsid w:val="00BA6B26"/>
    <w:rsid w:val="00BA7A41"/>
    <w:rsid w:val="00BB0637"/>
    <w:rsid w:val="00BB50EF"/>
    <w:rsid w:val="00BB71A4"/>
    <w:rsid w:val="00BC1006"/>
    <w:rsid w:val="00BC2CA7"/>
    <w:rsid w:val="00BD6FDD"/>
    <w:rsid w:val="00BE74AA"/>
    <w:rsid w:val="00BF65C8"/>
    <w:rsid w:val="00C06CF1"/>
    <w:rsid w:val="00C075B5"/>
    <w:rsid w:val="00C0773A"/>
    <w:rsid w:val="00C11DED"/>
    <w:rsid w:val="00C13A9E"/>
    <w:rsid w:val="00C15A01"/>
    <w:rsid w:val="00C1624A"/>
    <w:rsid w:val="00C1658A"/>
    <w:rsid w:val="00C24DC5"/>
    <w:rsid w:val="00C27AA3"/>
    <w:rsid w:val="00C3458B"/>
    <w:rsid w:val="00C361D5"/>
    <w:rsid w:val="00C36695"/>
    <w:rsid w:val="00C37EBA"/>
    <w:rsid w:val="00C40BE3"/>
    <w:rsid w:val="00C4155A"/>
    <w:rsid w:val="00C42555"/>
    <w:rsid w:val="00C64C17"/>
    <w:rsid w:val="00C761A1"/>
    <w:rsid w:val="00C77DD7"/>
    <w:rsid w:val="00C80DA8"/>
    <w:rsid w:val="00C8158F"/>
    <w:rsid w:val="00C87DA0"/>
    <w:rsid w:val="00C913CC"/>
    <w:rsid w:val="00C95FE3"/>
    <w:rsid w:val="00C96590"/>
    <w:rsid w:val="00CA13DD"/>
    <w:rsid w:val="00CA517F"/>
    <w:rsid w:val="00CB3A4E"/>
    <w:rsid w:val="00CB4186"/>
    <w:rsid w:val="00CB5275"/>
    <w:rsid w:val="00CB5977"/>
    <w:rsid w:val="00CD2AA9"/>
    <w:rsid w:val="00CE2103"/>
    <w:rsid w:val="00CF0B23"/>
    <w:rsid w:val="00CF77C8"/>
    <w:rsid w:val="00CF7F88"/>
    <w:rsid w:val="00D00BC9"/>
    <w:rsid w:val="00D053BA"/>
    <w:rsid w:val="00D0572A"/>
    <w:rsid w:val="00D1641A"/>
    <w:rsid w:val="00D21FCE"/>
    <w:rsid w:val="00D22FAE"/>
    <w:rsid w:val="00D27645"/>
    <w:rsid w:val="00D47D87"/>
    <w:rsid w:val="00D514AE"/>
    <w:rsid w:val="00D556D1"/>
    <w:rsid w:val="00D64947"/>
    <w:rsid w:val="00D75C0D"/>
    <w:rsid w:val="00D86EA0"/>
    <w:rsid w:val="00D9695D"/>
    <w:rsid w:val="00DA0BDA"/>
    <w:rsid w:val="00DA6B44"/>
    <w:rsid w:val="00DA7316"/>
    <w:rsid w:val="00DB14CF"/>
    <w:rsid w:val="00DB579C"/>
    <w:rsid w:val="00DB5FB8"/>
    <w:rsid w:val="00DB75F1"/>
    <w:rsid w:val="00DC0852"/>
    <w:rsid w:val="00DC667C"/>
    <w:rsid w:val="00DD00B0"/>
    <w:rsid w:val="00DD1C21"/>
    <w:rsid w:val="00DD2F95"/>
    <w:rsid w:val="00DE1BC7"/>
    <w:rsid w:val="00DE3CB4"/>
    <w:rsid w:val="00DF50D3"/>
    <w:rsid w:val="00DF659B"/>
    <w:rsid w:val="00DF6F8C"/>
    <w:rsid w:val="00E15C52"/>
    <w:rsid w:val="00E16C6E"/>
    <w:rsid w:val="00E16E41"/>
    <w:rsid w:val="00E2207E"/>
    <w:rsid w:val="00E323BE"/>
    <w:rsid w:val="00E36664"/>
    <w:rsid w:val="00E37D4D"/>
    <w:rsid w:val="00E43225"/>
    <w:rsid w:val="00E51986"/>
    <w:rsid w:val="00E5793C"/>
    <w:rsid w:val="00E65B61"/>
    <w:rsid w:val="00E7767D"/>
    <w:rsid w:val="00E800F6"/>
    <w:rsid w:val="00E92699"/>
    <w:rsid w:val="00E928AE"/>
    <w:rsid w:val="00EA3D84"/>
    <w:rsid w:val="00EA6798"/>
    <w:rsid w:val="00EA7CFA"/>
    <w:rsid w:val="00EB57EC"/>
    <w:rsid w:val="00EC28ED"/>
    <w:rsid w:val="00EC2D27"/>
    <w:rsid w:val="00ED0400"/>
    <w:rsid w:val="00ED04CE"/>
    <w:rsid w:val="00ED23CB"/>
    <w:rsid w:val="00ED6814"/>
    <w:rsid w:val="00EE2600"/>
    <w:rsid w:val="00F00174"/>
    <w:rsid w:val="00F013CC"/>
    <w:rsid w:val="00F026F5"/>
    <w:rsid w:val="00F04CF4"/>
    <w:rsid w:val="00F102A9"/>
    <w:rsid w:val="00F12107"/>
    <w:rsid w:val="00F20A64"/>
    <w:rsid w:val="00F20F5F"/>
    <w:rsid w:val="00F22934"/>
    <w:rsid w:val="00F40FA3"/>
    <w:rsid w:val="00F44FDD"/>
    <w:rsid w:val="00F6055A"/>
    <w:rsid w:val="00F60826"/>
    <w:rsid w:val="00F644D8"/>
    <w:rsid w:val="00F658C7"/>
    <w:rsid w:val="00F7241D"/>
    <w:rsid w:val="00F84CD0"/>
    <w:rsid w:val="00F906A3"/>
    <w:rsid w:val="00F9506E"/>
    <w:rsid w:val="00FA6BCF"/>
    <w:rsid w:val="00FC3F49"/>
    <w:rsid w:val="00FC6B36"/>
    <w:rsid w:val="00FD1148"/>
    <w:rsid w:val="00FE0B14"/>
    <w:rsid w:val="00FF0FE8"/>
    <w:rsid w:val="00FF2527"/>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0D17123-F88F-4729-9366-19A73272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2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21"/>
      </w:numPr>
      <w:jc w:val="left"/>
      <w:outlineLvl w:val="1"/>
    </w:pPr>
    <w:rPr>
      <w:rFonts w:cs="Arial"/>
      <w:b/>
      <w:bCs/>
      <w:iCs/>
      <w:szCs w:val="28"/>
    </w:rPr>
  </w:style>
  <w:style w:type="paragraph" w:styleId="Heading3">
    <w:name w:val="heading 3"/>
    <w:basedOn w:val="Normal"/>
    <w:next w:val="Normal"/>
    <w:qFormat/>
    <w:rsid w:val="00511C02"/>
    <w:pPr>
      <w:keepNext/>
      <w:numPr>
        <w:ilvl w:val="2"/>
        <w:numId w:val="21"/>
      </w:numPr>
      <w:jc w:val="left"/>
      <w:outlineLvl w:val="2"/>
    </w:pPr>
    <w:rPr>
      <w:rFonts w:cs="Arial"/>
      <w:b/>
      <w:bCs/>
      <w:i/>
      <w:szCs w:val="26"/>
    </w:rPr>
  </w:style>
  <w:style w:type="paragraph" w:styleId="Heading4">
    <w:name w:val="heading 4"/>
    <w:basedOn w:val="Normal"/>
    <w:next w:val="Normal"/>
    <w:qFormat/>
    <w:rsid w:val="00597ACF"/>
    <w:pPr>
      <w:keepNext/>
      <w:numPr>
        <w:ilvl w:val="3"/>
        <w:numId w:val="21"/>
      </w:numPr>
      <w:outlineLvl w:val="3"/>
    </w:pPr>
    <w:rPr>
      <w:b/>
      <w:bCs/>
      <w:szCs w:val="28"/>
    </w:rPr>
  </w:style>
  <w:style w:type="paragraph" w:styleId="Heading5">
    <w:name w:val="heading 5"/>
    <w:basedOn w:val="Normal"/>
    <w:next w:val="Normal"/>
    <w:qFormat/>
    <w:rsid w:val="00597ACF"/>
    <w:pPr>
      <w:numPr>
        <w:ilvl w:val="4"/>
        <w:numId w:val="21"/>
      </w:numPr>
      <w:spacing w:before="240" w:after="60"/>
      <w:outlineLvl w:val="4"/>
    </w:pPr>
    <w:rPr>
      <w:b/>
      <w:bCs/>
      <w:i/>
      <w:iCs/>
      <w:szCs w:val="26"/>
    </w:rPr>
  </w:style>
  <w:style w:type="paragraph" w:styleId="Heading6">
    <w:name w:val="heading 6"/>
    <w:basedOn w:val="Normal"/>
    <w:next w:val="Normal"/>
    <w:qFormat/>
    <w:rsid w:val="00597ACF"/>
    <w:pPr>
      <w:numPr>
        <w:ilvl w:val="5"/>
        <w:numId w:val="21"/>
      </w:numPr>
      <w:spacing w:before="240" w:after="60"/>
      <w:outlineLvl w:val="5"/>
    </w:pPr>
    <w:rPr>
      <w:b/>
      <w:bCs/>
      <w:sz w:val="22"/>
      <w:szCs w:val="22"/>
    </w:rPr>
  </w:style>
  <w:style w:type="paragraph" w:styleId="Heading7">
    <w:name w:val="heading 7"/>
    <w:basedOn w:val="Normal"/>
    <w:next w:val="Normal"/>
    <w:qFormat/>
    <w:rsid w:val="00597ACF"/>
    <w:pPr>
      <w:numPr>
        <w:ilvl w:val="6"/>
        <w:numId w:val="21"/>
      </w:numPr>
      <w:spacing w:before="240" w:after="60"/>
      <w:outlineLvl w:val="6"/>
    </w:pPr>
    <w:rPr>
      <w:sz w:val="24"/>
    </w:rPr>
  </w:style>
  <w:style w:type="paragraph" w:styleId="Heading8">
    <w:name w:val="heading 8"/>
    <w:basedOn w:val="Normal"/>
    <w:next w:val="Normal"/>
    <w:qFormat/>
    <w:rsid w:val="00597ACF"/>
    <w:pPr>
      <w:numPr>
        <w:ilvl w:val="7"/>
        <w:numId w:val="21"/>
      </w:numPr>
      <w:spacing w:before="240" w:after="60"/>
      <w:outlineLvl w:val="7"/>
    </w:pPr>
    <w:rPr>
      <w:i/>
      <w:iCs/>
      <w:sz w:val="24"/>
    </w:rPr>
  </w:style>
  <w:style w:type="paragraph" w:styleId="Heading9">
    <w:name w:val="heading 9"/>
    <w:basedOn w:val="Normal"/>
    <w:next w:val="Normal"/>
    <w:qFormat/>
    <w:rsid w:val="00597ACF"/>
    <w:pPr>
      <w:numPr>
        <w:ilvl w:val="8"/>
        <w:numId w:val="2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30"/>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
    <w:name w:val="Unresolved Mention"/>
    <w:basedOn w:val="DefaultParagraphFont"/>
    <w:uiPriority w:val="99"/>
    <w:semiHidden/>
    <w:unhideWhenUsed/>
    <w:rsid w:val="006A7661"/>
    <w:rPr>
      <w:color w:val="808080"/>
      <w:shd w:val="clear" w:color="auto" w:fill="E6E6E6"/>
    </w:rPr>
  </w:style>
  <w:style w:type="character" w:styleId="FollowedHyperlink">
    <w:name w:val="FollowedHyperlink"/>
    <w:basedOn w:val="DefaultParagraphFont"/>
    <w:semiHidden/>
    <w:unhideWhenUsed/>
    <w:rsid w:val="003D67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37515">
      <w:bodyDiv w:val="1"/>
      <w:marLeft w:val="0"/>
      <w:marRight w:val="0"/>
      <w:marTop w:val="0"/>
      <w:marBottom w:val="0"/>
      <w:divBdr>
        <w:top w:val="none" w:sz="0" w:space="0" w:color="auto"/>
        <w:left w:val="none" w:sz="0" w:space="0" w:color="auto"/>
        <w:bottom w:val="none" w:sz="0" w:space="0" w:color="auto"/>
        <w:right w:val="none" w:sz="0" w:space="0" w:color="auto"/>
      </w:divBdr>
    </w:div>
    <w:div w:id="400368015">
      <w:bodyDiv w:val="1"/>
      <w:marLeft w:val="0"/>
      <w:marRight w:val="0"/>
      <w:marTop w:val="0"/>
      <w:marBottom w:val="0"/>
      <w:divBdr>
        <w:top w:val="none" w:sz="0" w:space="0" w:color="auto"/>
        <w:left w:val="none" w:sz="0" w:space="0" w:color="auto"/>
        <w:bottom w:val="none" w:sz="0" w:space="0" w:color="auto"/>
        <w:right w:val="none" w:sz="0" w:space="0" w:color="auto"/>
      </w:divBdr>
    </w:div>
    <w:div w:id="579606003">
      <w:bodyDiv w:val="1"/>
      <w:marLeft w:val="0"/>
      <w:marRight w:val="0"/>
      <w:marTop w:val="0"/>
      <w:marBottom w:val="0"/>
      <w:divBdr>
        <w:top w:val="none" w:sz="0" w:space="0" w:color="auto"/>
        <w:left w:val="none" w:sz="0" w:space="0" w:color="auto"/>
        <w:bottom w:val="none" w:sz="0" w:space="0" w:color="auto"/>
        <w:right w:val="none" w:sz="0" w:space="0" w:color="auto"/>
      </w:divBdr>
    </w:div>
    <w:div w:id="1037118072">
      <w:bodyDiv w:val="1"/>
      <w:marLeft w:val="0"/>
      <w:marRight w:val="0"/>
      <w:marTop w:val="0"/>
      <w:marBottom w:val="0"/>
      <w:divBdr>
        <w:top w:val="none" w:sz="0" w:space="0" w:color="auto"/>
        <w:left w:val="none" w:sz="0" w:space="0" w:color="auto"/>
        <w:bottom w:val="none" w:sz="0" w:space="0" w:color="auto"/>
        <w:right w:val="none" w:sz="0" w:space="0" w:color="auto"/>
      </w:divBdr>
      <w:divsChild>
        <w:div w:id="1819112251">
          <w:marLeft w:val="720"/>
          <w:marRight w:val="720"/>
          <w:marTop w:val="0"/>
          <w:marBottom w:val="0"/>
          <w:divBdr>
            <w:top w:val="none" w:sz="0" w:space="0" w:color="auto"/>
            <w:left w:val="none" w:sz="0" w:space="0" w:color="auto"/>
            <w:bottom w:val="none" w:sz="0" w:space="0" w:color="auto"/>
            <w:right w:val="none" w:sz="0" w:space="0" w:color="auto"/>
          </w:divBdr>
        </w:div>
      </w:divsChild>
    </w:div>
    <w:div w:id="1541673311">
      <w:bodyDiv w:val="1"/>
      <w:marLeft w:val="0"/>
      <w:marRight w:val="0"/>
      <w:marTop w:val="0"/>
      <w:marBottom w:val="0"/>
      <w:divBdr>
        <w:top w:val="none" w:sz="0" w:space="0" w:color="auto"/>
        <w:left w:val="none" w:sz="0" w:space="0" w:color="auto"/>
        <w:bottom w:val="none" w:sz="0" w:space="0" w:color="auto"/>
        <w:right w:val="none" w:sz="0" w:space="0" w:color="auto"/>
      </w:divBdr>
    </w:div>
    <w:div w:id="1932814784">
      <w:bodyDiv w:val="1"/>
      <w:marLeft w:val="0"/>
      <w:marRight w:val="0"/>
      <w:marTop w:val="0"/>
      <w:marBottom w:val="0"/>
      <w:divBdr>
        <w:top w:val="none" w:sz="0" w:space="0" w:color="auto"/>
        <w:left w:val="none" w:sz="0" w:space="0" w:color="auto"/>
        <w:bottom w:val="none" w:sz="0" w:space="0" w:color="auto"/>
        <w:right w:val="none" w:sz="0" w:space="0" w:color="auto"/>
      </w:divBdr>
    </w:div>
    <w:div w:id="2033920426">
      <w:bodyDiv w:val="1"/>
      <w:marLeft w:val="0"/>
      <w:marRight w:val="0"/>
      <w:marTop w:val="0"/>
      <w:marBottom w:val="0"/>
      <w:divBdr>
        <w:top w:val="none" w:sz="0" w:space="0" w:color="auto"/>
        <w:left w:val="none" w:sz="0" w:space="0" w:color="auto"/>
        <w:bottom w:val="none" w:sz="0" w:space="0" w:color="auto"/>
        <w:right w:val="none" w:sz="0" w:space="0" w:color="auto"/>
      </w:divBdr>
    </w:div>
    <w:div w:id="209554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Layout" Target="diagrams/layout1.xml"/><Relationship Id="rId26" Type="http://schemas.openxmlformats.org/officeDocument/2006/relationships/image" Target="media/image8.png"/><Relationship Id="rId39" Type="http://schemas.openxmlformats.org/officeDocument/2006/relationships/image" Target="media/image16.png"/><Relationship Id="rId21" Type="http://schemas.microsoft.com/office/2007/relationships/diagramDrawing" Target="diagrams/drawing1.xml"/><Relationship Id="rId34" Type="http://schemas.openxmlformats.org/officeDocument/2006/relationships/diagramColors" Target="diagrams/colors2.xml"/><Relationship Id="rId42" Type="http://schemas.openxmlformats.org/officeDocument/2006/relationships/image" Target="media/image19.png"/><Relationship Id="rId47" Type="http://schemas.openxmlformats.org/officeDocument/2006/relationships/hyperlink" Target="https://dicom.offis.de/dcmtk.php.en"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diagramLayout" Target="diagrams/layout2.xm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www.cengageasia.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dicom.nema.org/medical/dicom/current/output/html/part18.html" TargetMode="External"/><Relationship Id="rId28" Type="http://schemas.openxmlformats.org/officeDocument/2006/relationships/image" Target="media/image10.png"/><Relationship Id="rId36" Type="http://schemas.openxmlformats.org/officeDocument/2006/relationships/image" Target="media/image13.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diagramQuickStyle" Target="diagrams/quickStyle1.xml"/><Relationship Id="rId31" Type="http://schemas.openxmlformats.org/officeDocument/2006/relationships/diagramData" Target="diagrams/data2.xml"/><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dicom.nema.org/medical/dicom/current/output/html/part18.html" TargetMode="External"/><Relationship Id="rId27" Type="http://schemas.openxmlformats.org/officeDocument/2006/relationships/image" Target="media/image9.png"/><Relationship Id="rId30" Type="http://schemas.openxmlformats.org/officeDocument/2006/relationships/image" Target="media/image12.png"/><Relationship Id="rId35" Type="http://schemas.microsoft.com/office/2007/relationships/diagramDrawing" Target="diagrams/drawing2.xml"/><Relationship Id="rId43" Type="http://schemas.openxmlformats.org/officeDocument/2006/relationships/image" Target="media/image20.png"/><Relationship Id="rId48"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Data" Target="diagrams/data1.xml"/><Relationship Id="rId25" Type="http://schemas.openxmlformats.org/officeDocument/2006/relationships/hyperlink" Target="http://www.orthanc-server.com/download-windows.php" TargetMode="External"/><Relationship Id="rId33" Type="http://schemas.openxmlformats.org/officeDocument/2006/relationships/diagramQuickStyle" Target="diagrams/quickStyle2.xml"/><Relationship Id="rId38" Type="http://schemas.openxmlformats.org/officeDocument/2006/relationships/image" Target="media/image15.png"/><Relationship Id="rId46" Type="http://schemas.openxmlformats.org/officeDocument/2006/relationships/hyperlink" Target="http://book.orthanc-server.com/index.html" TargetMode="External"/><Relationship Id="rId20" Type="http://schemas.openxmlformats.org/officeDocument/2006/relationships/diagramColors" Target="diagrams/colors1.xm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969A06-D94D-4D8A-B95C-89230938C4DF}" type="doc">
      <dgm:prSet loTypeId="urn:microsoft.com/office/officeart/2005/8/layout/hierarchy3" loCatId="hierarchy" qsTypeId="urn:microsoft.com/office/officeart/2005/8/quickstyle/simple2" qsCatId="simple" csTypeId="urn:microsoft.com/office/officeart/2005/8/colors/accent1_1" csCatId="accent1" phldr="1"/>
      <dgm:spPr/>
      <dgm:t>
        <a:bodyPr/>
        <a:lstStyle/>
        <a:p>
          <a:endParaRPr lang="vi-VN"/>
        </a:p>
      </dgm:t>
    </dgm:pt>
    <dgm:pt modelId="{22118181-7901-4592-809E-324EE22F5250}">
      <dgm:prSet phldrT="[Text]" custT="1"/>
      <dgm:spPr>
        <a:xfrm>
          <a:off x="496058" y="84442"/>
          <a:ext cx="624744" cy="283374"/>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51A959E2-5661-4838-8D44-02E0A1D73AD6}" type="parTrans" cxnId="{65DFC950-F745-4C50-8D43-27D740465672}">
      <dgm:prSet/>
      <dgm:spPr/>
      <dgm:t>
        <a:bodyPr/>
        <a:lstStyle/>
        <a:p>
          <a:endParaRPr lang="vi-VN"/>
        </a:p>
      </dgm:t>
    </dgm:pt>
    <dgm:pt modelId="{C3F81B72-4D6B-4EDD-B89A-24C898BB2973}" type="sibTrans" cxnId="{65DFC950-F745-4C50-8D43-27D740465672}">
      <dgm:prSet/>
      <dgm:spPr/>
      <dgm:t>
        <a:bodyPr/>
        <a:lstStyle/>
        <a:p>
          <a:endParaRPr lang="vi-VN"/>
        </a:p>
      </dgm:t>
    </dgm:pt>
    <dgm:pt modelId="{A9AF29E5-718F-4033-9A8E-99151161D9E3}">
      <dgm:prSet phldrT="[Text]" custT="1"/>
      <dgm:spPr>
        <a:xfrm>
          <a:off x="849362" y="449900"/>
          <a:ext cx="806786" cy="852242"/>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Enter Username&amp;</a:t>
          </a:r>
        </a:p>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password</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7F57E03-44E7-41DF-BF6B-B601B904C5C8}" type="parTrans" cxnId="{021C82F4-B806-4044-8683-E8E4DE429037}">
      <dgm:prSet/>
      <dgm:spPr>
        <a:xfrm>
          <a:off x="558533" y="367816"/>
          <a:ext cx="290829" cy="508204"/>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7D38444-1D36-4942-8A6B-2466BD3EE708}" type="sibTrans" cxnId="{021C82F4-B806-4044-8683-E8E4DE429037}">
      <dgm:prSet/>
      <dgm:spPr/>
      <dgm:t>
        <a:bodyPr/>
        <a:lstStyle/>
        <a:p>
          <a:endParaRPr lang="vi-VN"/>
        </a:p>
      </dgm:t>
    </dgm:pt>
    <dgm:pt modelId="{F8AFE477-DA80-4C30-8A55-5FB05FB4223F}">
      <dgm:prSet phldrT="[Text]" custT="1"/>
      <dgm:spPr>
        <a:xfrm>
          <a:off x="1874429" y="84328"/>
          <a:ext cx="1003544" cy="394092"/>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thông tin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5EB2E51-DA32-4527-8A03-3F6C64113DB3}" type="parTrans" cxnId="{01014ABE-6707-45CB-BA6D-0749E1AECA45}">
      <dgm:prSet/>
      <dgm:spPr/>
      <dgm:t>
        <a:bodyPr/>
        <a:lstStyle/>
        <a:p>
          <a:endParaRPr lang="vi-VN"/>
        </a:p>
      </dgm:t>
    </dgm:pt>
    <dgm:pt modelId="{F2C1514E-3A68-4608-8D08-EBC5B6FF0CEC}" type="sibTrans" cxnId="{01014ABE-6707-45CB-BA6D-0749E1AECA45}">
      <dgm:prSet/>
      <dgm:spPr/>
      <dgm:t>
        <a:bodyPr/>
        <a:lstStyle/>
        <a:p>
          <a:endParaRPr lang="vi-VN"/>
        </a:p>
      </dgm:t>
    </dgm:pt>
    <dgm:pt modelId="{42FF2514-ED37-40B0-8FEF-82241B7129D6}">
      <dgm:prSet phldrT="[Text]" custT="1"/>
      <dgm:spPr>
        <a:xfrm>
          <a:off x="2146711" y="708314"/>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Patient</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5F46CD2-147B-4D15-BA61-74B1B2871F88}" type="parTrans" cxnId="{8D053D11-F01C-4EEF-AF1C-E9642B35D743}">
      <dgm:prSet/>
      <dgm:spPr>
        <a:xfrm>
          <a:off x="1974784" y="478420"/>
          <a:ext cx="171927" cy="457258"/>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66D4566-861D-4D10-BC87-F0A2635F9829}" type="sibTrans" cxnId="{8D053D11-F01C-4EEF-AF1C-E9642B35D743}">
      <dgm:prSet/>
      <dgm:spPr/>
      <dgm:t>
        <a:bodyPr/>
        <a:lstStyle/>
        <a:p>
          <a:endParaRPr lang="vi-VN"/>
        </a:p>
      </dgm:t>
    </dgm:pt>
    <dgm:pt modelId="{658A066F-FF2E-4300-A228-A4C7ABA90A53}">
      <dgm:prSet phldrT="[Text]" custT="1"/>
      <dgm:spPr>
        <a:xfrm>
          <a:off x="2170263" y="1350098"/>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study</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C524B6C-D119-4333-B559-BA56A0E15288}" type="parTrans" cxnId="{E88AD5AF-83DA-450C-A73D-92112945B97E}">
      <dgm:prSet/>
      <dgm:spPr>
        <a:xfrm>
          <a:off x="1974784" y="478420"/>
          <a:ext cx="195478" cy="109904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0B2B07E6-FA15-480A-808D-C800C155481C}" type="sibTrans" cxnId="{E88AD5AF-83DA-450C-A73D-92112945B97E}">
      <dgm:prSet/>
      <dgm:spPr/>
      <dgm:t>
        <a:bodyPr/>
        <a:lstStyle/>
        <a:p>
          <a:endParaRPr lang="vi-VN"/>
        </a:p>
      </dgm:t>
    </dgm:pt>
    <dgm:pt modelId="{EC1AF944-A9AB-4F4E-92F7-D282FF7F906E}">
      <dgm:prSet phldrT="[Text]" custT="1"/>
      <dgm:spPr>
        <a:xfrm>
          <a:off x="3324528" y="0"/>
          <a:ext cx="1082203" cy="575984"/>
        </a:xfr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Thao tác trên giao diện Viewer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C0FB2226-5B0B-4E36-9BFC-5C1A4B962D21}" type="parTrans" cxnId="{D8D53D1B-E0C6-4DA8-A9E5-D524970A1FCB}">
      <dgm:prSet/>
      <dgm:spPr/>
      <dgm:t>
        <a:bodyPr/>
        <a:lstStyle/>
        <a:p>
          <a:endParaRPr lang="vi-VN"/>
        </a:p>
      </dgm:t>
    </dgm:pt>
    <dgm:pt modelId="{F91BE3C8-A813-4543-901D-9003A903E254}" type="sibTrans" cxnId="{D8D53D1B-E0C6-4DA8-A9E5-D524970A1FCB}">
      <dgm:prSet/>
      <dgm:spPr/>
      <dgm:t>
        <a:bodyPr/>
        <a:lstStyle/>
        <a:p>
          <a:endParaRPr lang="vi-VN"/>
        </a:p>
      </dgm:t>
    </dgm:pt>
    <dgm:pt modelId="{064D387F-D66C-49E6-8C5D-D70DF93F640E}">
      <dgm:prSet custT="1"/>
      <dgm:spPr>
        <a:xfrm>
          <a:off x="3697433" y="690379"/>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Zoom</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188519EE-D23D-49E7-822A-34CA211499F2}" type="parTrans" cxnId="{BE0176A2-9F44-4044-85F6-3E9319225D60}">
      <dgm:prSet/>
      <dgm:spPr>
        <a:xfrm>
          <a:off x="3432749" y="575984"/>
          <a:ext cx="264684" cy="341760"/>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92B7D6AF-D945-4413-ABA2-9DE534C1DB13}" type="sibTrans" cxnId="{BE0176A2-9F44-4044-85F6-3E9319225D60}">
      <dgm:prSet/>
      <dgm:spPr/>
      <dgm:t>
        <a:bodyPr/>
        <a:lstStyle/>
        <a:p>
          <a:endParaRPr lang="vi-VN"/>
        </a:p>
      </dgm:t>
    </dgm:pt>
    <dgm:pt modelId="{C9C18E2F-C6B8-40AE-B265-E9DBF0D5DADA}">
      <dgm:prSet phldrT="[Text]" custT="1"/>
      <dgm:spPr>
        <a:xfrm>
          <a:off x="805926" y="1441885"/>
          <a:ext cx="965723" cy="669913"/>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gửi đến Webserver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B9DD6981-1381-40BA-A370-AAEE4C6D5AED}" type="parTrans" cxnId="{12517A67-E83A-4E22-A448-B1C809424E11}">
      <dgm:prSet/>
      <dgm:spPr>
        <a:xfrm>
          <a:off x="558533" y="367816"/>
          <a:ext cx="247393" cy="1409025"/>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C21DAD05-372F-481C-92FE-261301996F3A}" type="sibTrans" cxnId="{12517A67-E83A-4E22-A448-B1C809424E11}">
      <dgm:prSet/>
      <dgm:spPr/>
      <dgm:t>
        <a:bodyPr/>
        <a:lstStyle/>
        <a:p>
          <a:endParaRPr lang="vi-VN"/>
        </a:p>
      </dgm:t>
    </dgm:pt>
    <dgm:pt modelId="{6FDBDABE-5AF5-43E0-B560-9490798AAD59}">
      <dgm:prSet phldrT="[Text]" custT="1"/>
      <dgm:spPr>
        <a:xfrm>
          <a:off x="762483" y="2381867"/>
          <a:ext cx="795239" cy="839564"/>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Cấp Token truy cập</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2C19517D-59D2-4253-9768-FD39B52078A4}" type="parTrans" cxnId="{AE826C3B-D539-4907-9C53-0D96C8CEE7E0}">
      <dgm:prSet/>
      <dgm:spPr>
        <a:xfrm>
          <a:off x="558533" y="367816"/>
          <a:ext cx="203950" cy="243383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71EBC14-5ACA-486B-A45D-6F73AB3BFB54}" type="sibTrans" cxnId="{AE826C3B-D539-4907-9C53-0D96C8CEE7E0}">
      <dgm:prSet/>
      <dgm:spPr/>
      <dgm:t>
        <a:bodyPr/>
        <a:lstStyle/>
        <a:p>
          <a:endParaRPr lang="vi-VN"/>
        </a:p>
      </dgm:t>
    </dgm:pt>
    <dgm:pt modelId="{3990D117-AE85-4D7C-BAA8-D61E6FF215A0}">
      <dgm:prSet phldrT="[Text]" custT="1"/>
      <dgm:spPr>
        <a:xfrm>
          <a:off x="2196331" y="1896111"/>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series</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FC8F23C2-6F93-4474-BF95-B283C89EB4B1}" type="parTrans" cxnId="{B897AD9C-BACD-43AE-911A-072DAE5DA7E1}">
      <dgm:prSet/>
      <dgm:spPr>
        <a:xfrm>
          <a:off x="1974784" y="478420"/>
          <a:ext cx="221547" cy="1645055"/>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5E0C2DA-05A2-41D1-AD16-D59E81FCDBBB}" type="sibTrans" cxnId="{B897AD9C-BACD-43AE-911A-072DAE5DA7E1}">
      <dgm:prSet/>
      <dgm:spPr/>
      <dgm:t>
        <a:bodyPr/>
        <a:lstStyle/>
        <a:p>
          <a:endParaRPr lang="vi-VN"/>
        </a:p>
      </dgm:t>
    </dgm:pt>
    <dgm:pt modelId="{13E7910A-ACE4-49ED-ADEC-C2D65A27E76E}">
      <dgm:prSet phldrT="[Text]" custT="1"/>
      <dgm:spPr>
        <a:xfrm>
          <a:off x="2198834" y="2535184"/>
          <a:ext cx="770771" cy="77009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giao diện viewer</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EEE52D7B-E954-4A4C-8A59-E1359701DCA4}" type="parTrans" cxnId="{303934FD-5F20-45CE-8891-977D1E1BB3D3}">
      <dgm:prSet/>
      <dgm:spPr>
        <a:xfrm>
          <a:off x="1974784" y="478420"/>
          <a:ext cx="224050" cy="2441808"/>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4702DEF9-8407-4558-AE81-114E3A6C14C2}" type="sibTrans" cxnId="{303934FD-5F20-45CE-8891-977D1E1BB3D3}">
      <dgm:prSet/>
      <dgm:spPr/>
      <dgm:t>
        <a:bodyPr/>
        <a:lstStyle/>
        <a:p>
          <a:endParaRPr lang="vi-VN"/>
        </a:p>
      </dgm:t>
    </dgm:pt>
    <dgm:pt modelId="{1074DBBB-9C99-4264-82D9-540E7D2CE988}">
      <dgm:prSet custT="1"/>
      <dgm:spPr>
        <a:xfrm>
          <a:off x="3697433" y="1258792"/>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Pan</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AA718301-0D81-4BE8-9BD6-D22091B71177}" type="parTrans" cxnId="{EC105FED-CF07-44E1-8474-F9C1155BDE37}">
      <dgm:prSet/>
      <dgm:spPr>
        <a:xfrm>
          <a:off x="3432749" y="575984"/>
          <a:ext cx="264684" cy="910173"/>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50E7978A-4A70-4CE8-81C5-EA32508E0649}" type="sibTrans" cxnId="{EC105FED-CF07-44E1-8474-F9C1155BDE37}">
      <dgm:prSet/>
      <dgm:spPr/>
      <dgm:t>
        <a:bodyPr/>
        <a:lstStyle/>
        <a:p>
          <a:endParaRPr lang="vi-VN"/>
        </a:p>
      </dgm:t>
    </dgm:pt>
    <dgm:pt modelId="{DD0F279D-BB3A-4469-8639-798327EED117}">
      <dgm:prSet custT="1"/>
      <dgm:spPr>
        <a:xfrm>
          <a:off x="3697433" y="1827205"/>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Length</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79292C97-1AEA-4E9A-B66E-FE68489A748A}" type="parTrans" cxnId="{50826D77-4B83-4118-AB35-4A3B5DBB5615}">
      <dgm:prSet/>
      <dgm:spPr>
        <a:xfrm>
          <a:off x="3432749" y="575984"/>
          <a:ext cx="264684" cy="1478586"/>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65B8A38A-016A-42CA-A758-5C4C4527BBD3}" type="sibTrans" cxnId="{50826D77-4B83-4118-AB35-4A3B5DBB5615}">
      <dgm:prSet/>
      <dgm:spPr/>
      <dgm:t>
        <a:bodyPr/>
        <a:lstStyle/>
        <a:p>
          <a:endParaRPr lang="vi-VN"/>
        </a:p>
      </dgm:t>
    </dgm:pt>
    <dgm:pt modelId="{F854D659-F3A2-48A4-8395-3E2D7625725E}">
      <dgm:prSet custT="1"/>
      <dgm:spPr>
        <a:xfrm>
          <a:off x="3697433" y="2395618"/>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Rotate</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0828C9D9-84AF-42D8-A95C-E7503F46237C}" type="parTrans" cxnId="{5FBD0304-0FC9-47AF-A893-AF61D96AA43D}">
      <dgm:prSet/>
      <dgm:spPr>
        <a:xfrm>
          <a:off x="3432749" y="575984"/>
          <a:ext cx="264684" cy="2046999"/>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771E6210-620B-4DCF-B00E-2FCCBF1B8355}" type="sibTrans" cxnId="{5FBD0304-0FC9-47AF-A893-AF61D96AA43D}">
      <dgm:prSet/>
      <dgm:spPr/>
      <dgm:t>
        <a:bodyPr/>
        <a:lstStyle/>
        <a:p>
          <a:endParaRPr lang="vi-VN"/>
        </a:p>
      </dgm:t>
    </dgm:pt>
    <dgm:pt modelId="{6D991F66-31CD-4D47-8292-C962D9F1ED57}">
      <dgm:prSet custT="1"/>
      <dgm:spPr>
        <a:xfrm>
          <a:off x="3697433" y="2964031"/>
          <a:ext cx="727568" cy="454730"/>
        </a:xfr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gm:spPr>
      <dgm:t>
        <a:bodyPr/>
        <a:lstStyle/>
        <a:p>
          <a:r>
            <a:rPr lang="en-US"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Probe</a:t>
          </a:r>
          <a:endParaRPr lang="vi-VN" sz="14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gm:t>
    </dgm:pt>
    <dgm:pt modelId="{6A172273-E5D3-423F-8A13-8C83B0A1A9AF}" type="parTrans" cxnId="{AC6D78CD-0E8D-4573-8099-CFD203E4F8E8}">
      <dgm:prSet/>
      <dgm:spPr>
        <a:xfrm>
          <a:off x="3432749" y="575984"/>
          <a:ext cx="264684" cy="2615412"/>
        </a:xfrm>
        <a:noFill/>
        <a:ln w="12700" cap="flat" cmpd="sng" algn="ctr">
          <a:solidFill>
            <a:srgbClr val="5B9BD5">
              <a:shade val="60000"/>
              <a:hueOff val="0"/>
              <a:satOff val="0"/>
              <a:lumOff val="0"/>
              <a:alphaOff val="0"/>
            </a:srgbClr>
          </a:solidFill>
          <a:prstDash val="solid"/>
          <a:miter lim="800000"/>
        </a:ln>
        <a:effectLst/>
      </dgm:spPr>
      <dgm:t>
        <a:bodyPr/>
        <a:lstStyle/>
        <a:p>
          <a:endParaRPr lang="vi-VN"/>
        </a:p>
      </dgm:t>
    </dgm:pt>
    <dgm:pt modelId="{DCB5F3B0-0F4D-476E-A32D-6B1F2A01CB7D}" type="sibTrans" cxnId="{AC6D78CD-0E8D-4573-8099-CFD203E4F8E8}">
      <dgm:prSet/>
      <dgm:spPr/>
      <dgm:t>
        <a:bodyPr/>
        <a:lstStyle/>
        <a:p>
          <a:endParaRPr lang="vi-VN"/>
        </a:p>
      </dgm:t>
    </dgm:pt>
    <dgm:pt modelId="{6585FF21-5500-404E-AF2B-890A030D22D7}" type="pres">
      <dgm:prSet presAssocID="{05969A06-D94D-4D8A-B95C-89230938C4DF}" presName="diagram" presStyleCnt="0">
        <dgm:presLayoutVars>
          <dgm:chPref val="1"/>
          <dgm:dir/>
          <dgm:animOne val="branch"/>
          <dgm:animLvl val="lvl"/>
          <dgm:resizeHandles/>
        </dgm:presLayoutVars>
      </dgm:prSet>
      <dgm:spPr/>
      <dgm:t>
        <a:bodyPr/>
        <a:lstStyle/>
        <a:p>
          <a:endParaRPr lang="vi-VN"/>
        </a:p>
      </dgm:t>
    </dgm:pt>
    <dgm:pt modelId="{0DD479B4-66DB-44B3-BC38-6CB4C106DAF2}" type="pres">
      <dgm:prSet presAssocID="{22118181-7901-4592-809E-324EE22F5250}" presName="root" presStyleCnt="0"/>
      <dgm:spPr/>
    </dgm:pt>
    <dgm:pt modelId="{AAAC08C6-2B26-47EE-8DCC-E19A0EEDD8C5}" type="pres">
      <dgm:prSet presAssocID="{22118181-7901-4592-809E-324EE22F5250}" presName="rootComposite" presStyleCnt="0"/>
      <dgm:spPr/>
    </dgm:pt>
    <dgm:pt modelId="{EF809967-CE4C-49A6-9B9C-BCB140E9CBFC}" type="pres">
      <dgm:prSet presAssocID="{22118181-7901-4592-809E-324EE22F5250}" presName="rootText" presStyleLbl="node1" presStyleIdx="0" presStyleCnt="3" custScaleX="68694" custScaleY="62317" custLinFactNeighborX="-70008" custLinFactNeighborY="18413"/>
      <dgm:spPr>
        <a:prstGeom prst="roundRect">
          <a:avLst>
            <a:gd name="adj" fmla="val 10000"/>
          </a:avLst>
        </a:prstGeom>
      </dgm:spPr>
      <dgm:t>
        <a:bodyPr/>
        <a:lstStyle/>
        <a:p>
          <a:endParaRPr lang="vi-VN"/>
        </a:p>
      </dgm:t>
    </dgm:pt>
    <dgm:pt modelId="{501E9011-9585-4DF7-BF5E-CF43E4D28870}" type="pres">
      <dgm:prSet presAssocID="{22118181-7901-4592-809E-324EE22F5250}" presName="rootConnector" presStyleLbl="node1" presStyleIdx="0" presStyleCnt="3"/>
      <dgm:spPr/>
      <dgm:t>
        <a:bodyPr/>
        <a:lstStyle/>
        <a:p>
          <a:endParaRPr lang="vi-VN"/>
        </a:p>
      </dgm:t>
    </dgm:pt>
    <dgm:pt modelId="{C3AFE0D7-8A54-4657-AECF-BA89266E9604}" type="pres">
      <dgm:prSet presAssocID="{22118181-7901-4592-809E-324EE22F5250}" presName="childShape" presStyleCnt="0"/>
      <dgm:spPr/>
    </dgm:pt>
    <dgm:pt modelId="{DD85F950-6BE6-4D34-9727-E8DD2948F2A2}" type="pres">
      <dgm:prSet presAssocID="{E7F57E03-44E7-41DF-BF6B-B601B904C5C8}" presName="Name13" presStyleLbl="parChTrans1D2" presStyleIdx="0" presStyleCnt="12"/>
      <dgm:spPr>
        <a:custGeom>
          <a:avLst/>
          <a:gdLst/>
          <a:ahLst/>
          <a:cxnLst/>
          <a:rect l="0" t="0" r="0" b="0"/>
          <a:pathLst>
            <a:path>
              <a:moveTo>
                <a:pt x="0" y="0"/>
              </a:moveTo>
              <a:lnTo>
                <a:pt x="0" y="508204"/>
              </a:lnTo>
              <a:lnTo>
                <a:pt x="290829" y="508204"/>
              </a:lnTo>
            </a:path>
          </a:pathLst>
        </a:custGeom>
      </dgm:spPr>
      <dgm:t>
        <a:bodyPr/>
        <a:lstStyle/>
        <a:p>
          <a:endParaRPr lang="vi-VN"/>
        </a:p>
      </dgm:t>
    </dgm:pt>
    <dgm:pt modelId="{A71ED539-9AE0-4D80-A52D-116BD67A91E8}" type="pres">
      <dgm:prSet presAssocID="{A9AF29E5-718F-4033-9A8E-99151161D9E3}" presName="childText" presStyleLbl="bgAcc1" presStyleIdx="0" presStyleCnt="12" custScaleX="110888" custScaleY="187417" custLinFactNeighborX="-56124" custLinFactNeighborY="11464">
        <dgm:presLayoutVars>
          <dgm:bulletEnabled val="1"/>
        </dgm:presLayoutVars>
      </dgm:prSet>
      <dgm:spPr>
        <a:prstGeom prst="roundRect">
          <a:avLst>
            <a:gd name="adj" fmla="val 10000"/>
          </a:avLst>
        </a:prstGeom>
      </dgm:spPr>
      <dgm:t>
        <a:bodyPr/>
        <a:lstStyle/>
        <a:p>
          <a:endParaRPr lang="vi-VN"/>
        </a:p>
      </dgm:t>
    </dgm:pt>
    <dgm:pt modelId="{1D661273-2C52-40C3-88B1-50E1CF9D107B}" type="pres">
      <dgm:prSet presAssocID="{B9DD6981-1381-40BA-A370-AAEE4C6D5AED}" presName="Name13" presStyleLbl="parChTrans1D2" presStyleIdx="1" presStyleCnt="12"/>
      <dgm:spPr>
        <a:custGeom>
          <a:avLst/>
          <a:gdLst/>
          <a:ahLst/>
          <a:cxnLst/>
          <a:rect l="0" t="0" r="0" b="0"/>
          <a:pathLst>
            <a:path>
              <a:moveTo>
                <a:pt x="0" y="0"/>
              </a:moveTo>
              <a:lnTo>
                <a:pt x="0" y="1409025"/>
              </a:lnTo>
              <a:lnTo>
                <a:pt x="247393" y="1409025"/>
              </a:lnTo>
            </a:path>
          </a:pathLst>
        </a:custGeom>
      </dgm:spPr>
      <dgm:t>
        <a:bodyPr/>
        <a:lstStyle/>
        <a:p>
          <a:endParaRPr lang="vi-VN"/>
        </a:p>
      </dgm:t>
    </dgm:pt>
    <dgm:pt modelId="{30B10C56-DC8B-402B-96B7-E262BFD936BD}" type="pres">
      <dgm:prSet presAssocID="{C9C18E2F-C6B8-40AE-B265-E9DBF0D5DADA}" presName="childText" presStyleLbl="bgAcc1" presStyleIdx="1" presStyleCnt="12" custScaleX="132733" custScaleY="147321" custLinFactNeighborX="-62094" custLinFactNeighborY="17195">
        <dgm:presLayoutVars>
          <dgm:bulletEnabled val="1"/>
        </dgm:presLayoutVars>
      </dgm:prSet>
      <dgm:spPr>
        <a:prstGeom prst="roundRect">
          <a:avLst>
            <a:gd name="adj" fmla="val 10000"/>
          </a:avLst>
        </a:prstGeom>
      </dgm:spPr>
      <dgm:t>
        <a:bodyPr/>
        <a:lstStyle/>
        <a:p>
          <a:endParaRPr lang="vi-VN"/>
        </a:p>
      </dgm:t>
    </dgm:pt>
    <dgm:pt modelId="{B8F200CE-098A-448E-A72C-FB9CD386F16E}" type="pres">
      <dgm:prSet presAssocID="{2C19517D-59D2-4253-9768-FD39B52078A4}" presName="Name13" presStyleLbl="parChTrans1D2" presStyleIdx="2" presStyleCnt="12"/>
      <dgm:spPr>
        <a:custGeom>
          <a:avLst/>
          <a:gdLst/>
          <a:ahLst/>
          <a:cxnLst/>
          <a:rect l="0" t="0" r="0" b="0"/>
          <a:pathLst>
            <a:path>
              <a:moveTo>
                <a:pt x="0" y="0"/>
              </a:moveTo>
              <a:lnTo>
                <a:pt x="0" y="2433832"/>
              </a:lnTo>
              <a:lnTo>
                <a:pt x="203950" y="2433832"/>
              </a:lnTo>
            </a:path>
          </a:pathLst>
        </a:custGeom>
      </dgm:spPr>
      <dgm:t>
        <a:bodyPr/>
        <a:lstStyle/>
        <a:p>
          <a:endParaRPr lang="vi-VN"/>
        </a:p>
      </dgm:t>
    </dgm:pt>
    <dgm:pt modelId="{EFABF8DF-BD7C-4A49-A221-A058B1186728}" type="pres">
      <dgm:prSet presAssocID="{6FDBDABE-5AF5-43E0-B560-9490798AAD59}" presName="childText" presStyleLbl="bgAcc1" presStyleIdx="2" presStyleCnt="12" custScaleX="109301" custScaleY="184629" custLinFactNeighborX="-68065" custLinFactNeighborY="51586">
        <dgm:presLayoutVars>
          <dgm:bulletEnabled val="1"/>
        </dgm:presLayoutVars>
      </dgm:prSet>
      <dgm:spPr>
        <a:prstGeom prst="roundRect">
          <a:avLst>
            <a:gd name="adj" fmla="val 10000"/>
          </a:avLst>
        </a:prstGeom>
      </dgm:spPr>
      <dgm:t>
        <a:bodyPr/>
        <a:lstStyle/>
        <a:p>
          <a:endParaRPr lang="vi-VN"/>
        </a:p>
      </dgm:t>
    </dgm:pt>
    <dgm:pt modelId="{45482B79-09C0-4B7E-8C12-B778C355FB19}" type="pres">
      <dgm:prSet presAssocID="{F8AFE477-DA80-4C30-8A55-5FB05FB4223F}" presName="root" presStyleCnt="0"/>
      <dgm:spPr/>
    </dgm:pt>
    <dgm:pt modelId="{D637BF43-740F-4E94-BF06-9DE57620056C}" type="pres">
      <dgm:prSet presAssocID="{F8AFE477-DA80-4C30-8A55-5FB05FB4223F}" presName="rootComposite" presStyleCnt="0"/>
      <dgm:spPr/>
    </dgm:pt>
    <dgm:pt modelId="{615533ED-EC0A-4FF3-8BA3-AFB28E4BF0E0}" type="pres">
      <dgm:prSet presAssocID="{F8AFE477-DA80-4C30-8A55-5FB05FB4223F}" presName="rootText" presStyleLbl="node1" presStyleIdx="1" presStyleCnt="3" custScaleX="110345" custScaleY="86665" custLinFactNeighborX="-41305" custLinFactNeighborY="18388"/>
      <dgm:spPr>
        <a:prstGeom prst="roundRect">
          <a:avLst>
            <a:gd name="adj" fmla="val 10000"/>
          </a:avLst>
        </a:prstGeom>
      </dgm:spPr>
      <dgm:t>
        <a:bodyPr/>
        <a:lstStyle/>
        <a:p>
          <a:endParaRPr lang="vi-VN"/>
        </a:p>
      </dgm:t>
    </dgm:pt>
    <dgm:pt modelId="{DD0D2AC3-091A-4080-9566-96169C0E8751}" type="pres">
      <dgm:prSet presAssocID="{F8AFE477-DA80-4C30-8A55-5FB05FB4223F}" presName="rootConnector" presStyleLbl="node1" presStyleIdx="1" presStyleCnt="3"/>
      <dgm:spPr/>
      <dgm:t>
        <a:bodyPr/>
        <a:lstStyle/>
        <a:p>
          <a:endParaRPr lang="vi-VN"/>
        </a:p>
      </dgm:t>
    </dgm:pt>
    <dgm:pt modelId="{3DBE669F-35A2-4544-89DA-F09AE1F43768}" type="pres">
      <dgm:prSet presAssocID="{F8AFE477-DA80-4C30-8A55-5FB05FB4223F}" presName="childShape" presStyleCnt="0"/>
      <dgm:spPr/>
    </dgm:pt>
    <dgm:pt modelId="{8044145D-89B5-48C2-8699-4AF5DB3345AA}" type="pres">
      <dgm:prSet presAssocID="{05F46CD2-147B-4D15-BA61-74B1B2871F88}" presName="Name13" presStyleLbl="parChTrans1D2" presStyleIdx="3" presStyleCnt="12"/>
      <dgm:spPr>
        <a:custGeom>
          <a:avLst/>
          <a:gdLst/>
          <a:ahLst/>
          <a:cxnLst/>
          <a:rect l="0" t="0" r="0" b="0"/>
          <a:pathLst>
            <a:path>
              <a:moveTo>
                <a:pt x="0" y="0"/>
              </a:moveTo>
              <a:lnTo>
                <a:pt x="0" y="457258"/>
              </a:lnTo>
              <a:lnTo>
                <a:pt x="171927" y="457258"/>
              </a:lnTo>
            </a:path>
          </a:pathLst>
        </a:custGeom>
      </dgm:spPr>
      <dgm:t>
        <a:bodyPr/>
        <a:lstStyle/>
        <a:p>
          <a:endParaRPr lang="vi-VN"/>
        </a:p>
      </dgm:t>
    </dgm:pt>
    <dgm:pt modelId="{4C16E7BB-0C4E-4006-80EA-BFEFB6DF3E51}" type="pres">
      <dgm:prSet presAssocID="{42FF2514-ED37-40B0-8FEF-82241B7129D6}" presName="childText" presStyleLbl="bgAcc1" presStyleIdx="3" presStyleCnt="12" custLinFactNeighborX="-41794" custLinFactNeighborY="43944">
        <dgm:presLayoutVars>
          <dgm:bulletEnabled val="1"/>
        </dgm:presLayoutVars>
      </dgm:prSet>
      <dgm:spPr>
        <a:prstGeom prst="roundRect">
          <a:avLst>
            <a:gd name="adj" fmla="val 10000"/>
          </a:avLst>
        </a:prstGeom>
      </dgm:spPr>
      <dgm:t>
        <a:bodyPr/>
        <a:lstStyle/>
        <a:p>
          <a:endParaRPr lang="vi-VN"/>
        </a:p>
      </dgm:t>
    </dgm:pt>
    <dgm:pt modelId="{1399AD96-9D61-45F5-8D2E-85DC93FBABAB}" type="pres">
      <dgm:prSet presAssocID="{CC524B6C-D119-4333-B559-BA56A0E15288}" presName="Name13" presStyleLbl="parChTrans1D2" presStyleIdx="4" presStyleCnt="12"/>
      <dgm:spPr>
        <a:custGeom>
          <a:avLst/>
          <a:gdLst/>
          <a:ahLst/>
          <a:cxnLst/>
          <a:rect l="0" t="0" r="0" b="0"/>
          <a:pathLst>
            <a:path>
              <a:moveTo>
                <a:pt x="0" y="0"/>
              </a:moveTo>
              <a:lnTo>
                <a:pt x="0" y="1099042"/>
              </a:lnTo>
              <a:lnTo>
                <a:pt x="195478" y="1099042"/>
              </a:lnTo>
            </a:path>
          </a:pathLst>
        </a:custGeom>
      </dgm:spPr>
      <dgm:t>
        <a:bodyPr/>
        <a:lstStyle/>
        <a:p>
          <a:endParaRPr lang="vi-VN"/>
        </a:p>
      </dgm:t>
    </dgm:pt>
    <dgm:pt modelId="{B0B6CE17-68CF-41DD-AB46-513A2B63F35F}" type="pres">
      <dgm:prSet presAssocID="{658A066F-FF2E-4300-A228-A4C7ABA90A53}" presName="childText" presStyleLbl="bgAcc1" presStyleIdx="4" presStyleCnt="12" custLinFactNeighborX="-38557" custLinFactNeighborY="60079">
        <dgm:presLayoutVars>
          <dgm:bulletEnabled val="1"/>
        </dgm:presLayoutVars>
      </dgm:prSet>
      <dgm:spPr>
        <a:prstGeom prst="roundRect">
          <a:avLst>
            <a:gd name="adj" fmla="val 10000"/>
          </a:avLst>
        </a:prstGeom>
      </dgm:spPr>
      <dgm:t>
        <a:bodyPr/>
        <a:lstStyle/>
        <a:p>
          <a:endParaRPr lang="vi-VN"/>
        </a:p>
      </dgm:t>
    </dgm:pt>
    <dgm:pt modelId="{03D19A95-930B-46C8-B2F1-1681850DC096}" type="pres">
      <dgm:prSet presAssocID="{FC8F23C2-6F93-4474-BF95-B283C89EB4B1}" presName="Name13" presStyleLbl="parChTrans1D2" presStyleIdx="5" presStyleCnt="12"/>
      <dgm:spPr>
        <a:custGeom>
          <a:avLst/>
          <a:gdLst/>
          <a:ahLst/>
          <a:cxnLst/>
          <a:rect l="0" t="0" r="0" b="0"/>
          <a:pathLst>
            <a:path>
              <a:moveTo>
                <a:pt x="0" y="0"/>
              </a:moveTo>
              <a:lnTo>
                <a:pt x="0" y="1645055"/>
              </a:lnTo>
              <a:lnTo>
                <a:pt x="221547" y="1645055"/>
              </a:lnTo>
            </a:path>
          </a:pathLst>
        </a:custGeom>
      </dgm:spPr>
      <dgm:t>
        <a:bodyPr/>
        <a:lstStyle/>
        <a:p>
          <a:endParaRPr lang="vi-VN"/>
        </a:p>
      </dgm:t>
    </dgm:pt>
    <dgm:pt modelId="{7A21BC16-E47F-4A95-92CE-F85B9C2A97DB}" type="pres">
      <dgm:prSet presAssocID="{3990D117-AE85-4D7C-BAA8-D61E6FF215A0}" presName="childText" presStyleLbl="bgAcc1" presStyleIdx="5" presStyleCnt="12" custLinFactNeighborX="-34974" custLinFactNeighborY="55153">
        <dgm:presLayoutVars>
          <dgm:bulletEnabled val="1"/>
        </dgm:presLayoutVars>
      </dgm:prSet>
      <dgm:spPr>
        <a:prstGeom prst="roundRect">
          <a:avLst>
            <a:gd name="adj" fmla="val 10000"/>
          </a:avLst>
        </a:prstGeom>
      </dgm:spPr>
      <dgm:t>
        <a:bodyPr/>
        <a:lstStyle/>
        <a:p>
          <a:endParaRPr lang="vi-VN"/>
        </a:p>
      </dgm:t>
    </dgm:pt>
    <dgm:pt modelId="{211A02D2-4E57-42A2-8537-D4D63EC6BDC4}" type="pres">
      <dgm:prSet presAssocID="{EEE52D7B-E954-4A4C-8A59-E1359701DCA4}" presName="Name13" presStyleLbl="parChTrans1D2" presStyleIdx="6" presStyleCnt="12"/>
      <dgm:spPr>
        <a:custGeom>
          <a:avLst/>
          <a:gdLst/>
          <a:ahLst/>
          <a:cxnLst/>
          <a:rect l="0" t="0" r="0" b="0"/>
          <a:pathLst>
            <a:path>
              <a:moveTo>
                <a:pt x="0" y="0"/>
              </a:moveTo>
              <a:lnTo>
                <a:pt x="0" y="2441808"/>
              </a:lnTo>
              <a:lnTo>
                <a:pt x="224050" y="2441808"/>
              </a:lnTo>
            </a:path>
          </a:pathLst>
        </a:custGeom>
      </dgm:spPr>
      <dgm:t>
        <a:bodyPr/>
        <a:lstStyle/>
        <a:p>
          <a:endParaRPr lang="vi-VN"/>
        </a:p>
      </dgm:t>
    </dgm:pt>
    <dgm:pt modelId="{27D4AAC1-3778-45F9-AF54-F186AB014A91}" type="pres">
      <dgm:prSet presAssocID="{13E7910A-ACE4-49ED-ADEC-C2D65A27E76E}" presName="childText" presStyleLbl="bgAcc1" presStyleIdx="6" presStyleCnt="12" custScaleX="105938" custScaleY="169351" custLinFactNeighborX="-34630" custLinFactNeighborY="70692">
        <dgm:presLayoutVars>
          <dgm:bulletEnabled val="1"/>
        </dgm:presLayoutVars>
      </dgm:prSet>
      <dgm:spPr>
        <a:prstGeom prst="roundRect">
          <a:avLst>
            <a:gd name="adj" fmla="val 10000"/>
          </a:avLst>
        </a:prstGeom>
      </dgm:spPr>
      <dgm:t>
        <a:bodyPr/>
        <a:lstStyle/>
        <a:p>
          <a:endParaRPr lang="vi-VN"/>
        </a:p>
      </dgm:t>
    </dgm:pt>
    <dgm:pt modelId="{C4505B25-24AC-418E-8DCE-BD35C04FBC05}" type="pres">
      <dgm:prSet presAssocID="{EC1AF944-A9AB-4F4E-92F7-D282FF7F906E}" presName="root" presStyleCnt="0"/>
      <dgm:spPr/>
    </dgm:pt>
    <dgm:pt modelId="{91DCAA34-7B22-489E-8CB3-1FB4CDA4585E}" type="pres">
      <dgm:prSet presAssocID="{EC1AF944-A9AB-4F4E-92F7-D282FF7F906E}" presName="rootComposite" presStyleCnt="0"/>
      <dgm:spPr/>
    </dgm:pt>
    <dgm:pt modelId="{DE30D0E7-7565-48A2-9319-0F8B78B292C1}" type="pres">
      <dgm:prSet presAssocID="{EC1AF944-A9AB-4F4E-92F7-D282FF7F906E}" presName="rootText" presStyleLbl="node1" presStyleIdx="2" presStyleCnt="3" custScaleX="118994" custScaleY="126665" custLinFactNeighborX="-17204" custLinFactNeighborY="-3128"/>
      <dgm:spPr>
        <a:prstGeom prst="roundRect">
          <a:avLst>
            <a:gd name="adj" fmla="val 10000"/>
          </a:avLst>
        </a:prstGeom>
      </dgm:spPr>
      <dgm:t>
        <a:bodyPr/>
        <a:lstStyle/>
        <a:p>
          <a:endParaRPr lang="vi-VN"/>
        </a:p>
      </dgm:t>
    </dgm:pt>
    <dgm:pt modelId="{F334DBEC-6FCE-41FC-ADDB-33FFBEC4D3E6}" type="pres">
      <dgm:prSet presAssocID="{EC1AF944-A9AB-4F4E-92F7-D282FF7F906E}" presName="rootConnector" presStyleLbl="node1" presStyleIdx="2" presStyleCnt="3"/>
      <dgm:spPr/>
      <dgm:t>
        <a:bodyPr/>
        <a:lstStyle/>
        <a:p>
          <a:endParaRPr lang="vi-VN"/>
        </a:p>
      </dgm:t>
    </dgm:pt>
    <dgm:pt modelId="{07C2580B-DF44-4FDB-9364-6103736061A4}" type="pres">
      <dgm:prSet presAssocID="{EC1AF944-A9AB-4F4E-92F7-D282FF7F906E}" presName="childShape" presStyleCnt="0"/>
      <dgm:spPr/>
    </dgm:pt>
    <dgm:pt modelId="{C9C62DFB-0B5B-4DCB-9C49-0C7C89754624}" type="pres">
      <dgm:prSet presAssocID="{188519EE-D23D-49E7-822A-34CA211499F2}" presName="Name13" presStyleLbl="parChTrans1D2" presStyleIdx="7" presStyleCnt="12"/>
      <dgm:spPr>
        <a:custGeom>
          <a:avLst/>
          <a:gdLst/>
          <a:ahLst/>
          <a:cxnLst/>
          <a:rect l="0" t="0" r="0" b="0"/>
          <a:pathLst>
            <a:path>
              <a:moveTo>
                <a:pt x="0" y="0"/>
              </a:moveTo>
              <a:lnTo>
                <a:pt x="0" y="341760"/>
              </a:lnTo>
              <a:lnTo>
                <a:pt x="264684" y="341760"/>
              </a:lnTo>
            </a:path>
          </a:pathLst>
        </a:custGeom>
      </dgm:spPr>
      <dgm:t>
        <a:bodyPr/>
        <a:lstStyle/>
        <a:p>
          <a:endParaRPr lang="vi-VN"/>
        </a:p>
      </dgm:t>
    </dgm:pt>
    <dgm:pt modelId="{76D5EF52-7E17-46B4-B475-E61897C9B4D2}" type="pres">
      <dgm:prSet presAssocID="{064D387F-D66C-49E6-8C5D-D70DF93F640E}" presName="childText" presStyleLbl="bgAcc1" presStyleIdx="7" presStyleCnt="12">
        <dgm:presLayoutVars>
          <dgm:bulletEnabled val="1"/>
        </dgm:presLayoutVars>
      </dgm:prSet>
      <dgm:spPr>
        <a:prstGeom prst="roundRect">
          <a:avLst>
            <a:gd name="adj" fmla="val 10000"/>
          </a:avLst>
        </a:prstGeom>
      </dgm:spPr>
      <dgm:t>
        <a:bodyPr/>
        <a:lstStyle/>
        <a:p>
          <a:endParaRPr lang="vi-VN"/>
        </a:p>
      </dgm:t>
    </dgm:pt>
    <dgm:pt modelId="{0C21E537-906E-48FA-9667-616EBD279032}" type="pres">
      <dgm:prSet presAssocID="{AA718301-0D81-4BE8-9BD6-D22091B71177}" presName="Name13" presStyleLbl="parChTrans1D2" presStyleIdx="8" presStyleCnt="12"/>
      <dgm:spPr>
        <a:custGeom>
          <a:avLst/>
          <a:gdLst/>
          <a:ahLst/>
          <a:cxnLst/>
          <a:rect l="0" t="0" r="0" b="0"/>
          <a:pathLst>
            <a:path>
              <a:moveTo>
                <a:pt x="0" y="0"/>
              </a:moveTo>
              <a:lnTo>
                <a:pt x="0" y="910173"/>
              </a:lnTo>
              <a:lnTo>
                <a:pt x="264684" y="910173"/>
              </a:lnTo>
            </a:path>
          </a:pathLst>
        </a:custGeom>
      </dgm:spPr>
      <dgm:t>
        <a:bodyPr/>
        <a:lstStyle/>
        <a:p>
          <a:endParaRPr lang="vi-VN"/>
        </a:p>
      </dgm:t>
    </dgm:pt>
    <dgm:pt modelId="{AE5F3B16-944E-4F1E-A340-C10FC423094B}" type="pres">
      <dgm:prSet presAssocID="{1074DBBB-9C99-4264-82D9-540E7D2CE988}" presName="childText" presStyleLbl="bgAcc1" presStyleIdx="8" presStyleCnt="12">
        <dgm:presLayoutVars>
          <dgm:bulletEnabled val="1"/>
        </dgm:presLayoutVars>
      </dgm:prSet>
      <dgm:spPr>
        <a:prstGeom prst="roundRect">
          <a:avLst>
            <a:gd name="adj" fmla="val 10000"/>
          </a:avLst>
        </a:prstGeom>
      </dgm:spPr>
      <dgm:t>
        <a:bodyPr/>
        <a:lstStyle/>
        <a:p>
          <a:endParaRPr lang="vi-VN"/>
        </a:p>
      </dgm:t>
    </dgm:pt>
    <dgm:pt modelId="{8EDA81F7-ABCF-4163-8021-3D2C6FD3AB34}" type="pres">
      <dgm:prSet presAssocID="{79292C97-1AEA-4E9A-B66E-FE68489A748A}" presName="Name13" presStyleLbl="parChTrans1D2" presStyleIdx="9" presStyleCnt="12"/>
      <dgm:spPr>
        <a:custGeom>
          <a:avLst/>
          <a:gdLst/>
          <a:ahLst/>
          <a:cxnLst/>
          <a:rect l="0" t="0" r="0" b="0"/>
          <a:pathLst>
            <a:path>
              <a:moveTo>
                <a:pt x="0" y="0"/>
              </a:moveTo>
              <a:lnTo>
                <a:pt x="0" y="1478586"/>
              </a:lnTo>
              <a:lnTo>
                <a:pt x="264684" y="1478586"/>
              </a:lnTo>
            </a:path>
          </a:pathLst>
        </a:custGeom>
      </dgm:spPr>
      <dgm:t>
        <a:bodyPr/>
        <a:lstStyle/>
        <a:p>
          <a:endParaRPr lang="vi-VN"/>
        </a:p>
      </dgm:t>
    </dgm:pt>
    <dgm:pt modelId="{469C2F5F-238C-4679-BFF7-0DEBA9F5A52F}" type="pres">
      <dgm:prSet presAssocID="{DD0F279D-BB3A-4469-8639-798327EED117}" presName="childText" presStyleLbl="bgAcc1" presStyleIdx="9" presStyleCnt="12">
        <dgm:presLayoutVars>
          <dgm:bulletEnabled val="1"/>
        </dgm:presLayoutVars>
      </dgm:prSet>
      <dgm:spPr>
        <a:prstGeom prst="roundRect">
          <a:avLst>
            <a:gd name="adj" fmla="val 10000"/>
          </a:avLst>
        </a:prstGeom>
      </dgm:spPr>
      <dgm:t>
        <a:bodyPr/>
        <a:lstStyle/>
        <a:p>
          <a:endParaRPr lang="vi-VN"/>
        </a:p>
      </dgm:t>
    </dgm:pt>
    <dgm:pt modelId="{876B6985-47F3-4B68-A7C5-377192273171}" type="pres">
      <dgm:prSet presAssocID="{0828C9D9-84AF-42D8-A95C-E7503F46237C}" presName="Name13" presStyleLbl="parChTrans1D2" presStyleIdx="10" presStyleCnt="12"/>
      <dgm:spPr>
        <a:custGeom>
          <a:avLst/>
          <a:gdLst/>
          <a:ahLst/>
          <a:cxnLst/>
          <a:rect l="0" t="0" r="0" b="0"/>
          <a:pathLst>
            <a:path>
              <a:moveTo>
                <a:pt x="0" y="0"/>
              </a:moveTo>
              <a:lnTo>
                <a:pt x="0" y="2046999"/>
              </a:lnTo>
              <a:lnTo>
                <a:pt x="264684" y="2046999"/>
              </a:lnTo>
            </a:path>
          </a:pathLst>
        </a:custGeom>
      </dgm:spPr>
      <dgm:t>
        <a:bodyPr/>
        <a:lstStyle/>
        <a:p>
          <a:endParaRPr lang="vi-VN"/>
        </a:p>
      </dgm:t>
    </dgm:pt>
    <dgm:pt modelId="{CFE26095-1E72-424E-AF9F-C4FF38D0FAB8}" type="pres">
      <dgm:prSet presAssocID="{F854D659-F3A2-48A4-8395-3E2D7625725E}" presName="childText" presStyleLbl="bgAcc1" presStyleIdx="10" presStyleCnt="12">
        <dgm:presLayoutVars>
          <dgm:bulletEnabled val="1"/>
        </dgm:presLayoutVars>
      </dgm:prSet>
      <dgm:spPr>
        <a:prstGeom prst="roundRect">
          <a:avLst>
            <a:gd name="adj" fmla="val 10000"/>
          </a:avLst>
        </a:prstGeom>
      </dgm:spPr>
      <dgm:t>
        <a:bodyPr/>
        <a:lstStyle/>
        <a:p>
          <a:endParaRPr lang="vi-VN"/>
        </a:p>
      </dgm:t>
    </dgm:pt>
    <dgm:pt modelId="{87D6B580-178A-45F5-9A1E-76582D410B57}" type="pres">
      <dgm:prSet presAssocID="{6A172273-E5D3-423F-8A13-8C83B0A1A9AF}" presName="Name13" presStyleLbl="parChTrans1D2" presStyleIdx="11" presStyleCnt="12"/>
      <dgm:spPr>
        <a:custGeom>
          <a:avLst/>
          <a:gdLst/>
          <a:ahLst/>
          <a:cxnLst/>
          <a:rect l="0" t="0" r="0" b="0"/>
          <a:pathLst>
            <a:path>
              <a:moveTo>
                <a:pt x="0" y="0"/>
              </a:moveTo>
              <a:lnTo>
                <a:pt x="0" y="2615412"/>
              </a:lnTo>
              <a:lnTo>
                <a:pt x="264684" y="2615412"/>
              </a:lnTo>
            </a:path>
          </a:pathLst>
        </a:custGeom>
      </dgm:spPr>
      <dgm:t>
        <a:bodyPr/>
        <a:lstStyle/>
        <a:p>
          <a:endParaRPr lang="vi-VN"/>
        </a:p>
      </dgm:t>
    </dgm:pt>
    <dgm:pt modelId="{FDF7AA09-2A65-43CF-AD12-0A6B701C321E}" type="pres">
      <dgm:prSet presAssocID="{6D991F66-31CD-4D47-8292-C962D9F1ED57}" presName="childText" presStyleLbl="bgAcc1" presStyleIdx="11" presStyleCnt="12">
        <dgm:presLayoutVars>
          <dgm:bulletEnabled val="1"/>
        </dgm:presLayoutVars>
      </dgm:prSet>
      <dgm:spPr>
        <a:prstGeom prst="roundRect">
          <a:avLst>
            <a:gd name="adj" fmla="val 10000"/>
          </a:avLst>
        </a:prstGeom>
      </dgm:spPr>
      <dgm:t>
        <a:bodyPr/>
        <a:lstStyle/>
        <a:p>
          <a:endParaRPr lang="vi-VN"/>
        </a:p>
      </dgm:t>
    </dgm:pt>
  </dgm:ptLst>
  <dgm:cxnLst>
    <dgm:cxn modelId="{50B56A1B-A07D-473A-9A37-B5788B9C45AE}" type="presOf" srcId="{13E7910A-ACE4-49ED-ADEC-C2D65A27E76E}" destId="{27D4AAC1-3778-45F9-AF54-F186AB014A91}" srcOrd="0" destOrd="0" presId="urn:microsoft.com/office/officeart/2005/8/layout/hierarchy3"/>
    <dgm:cxn modelId="{303934FD-5F20-45CE-8891-977D1E1BB3D3}" srcId="{F8AFE477-DA80-4C30-8A55-5FB05FB4223F}" destId="{13E7910A-ACE4-49ED-ADEC-C2D65A27E76E}" srcOrd="3" destOrd="0" parTransId="{EEE52D7B-E954-4A4C-8A59-E1359701DCA4}" sibTransId="{4702DEF9-8407-4558-AE81-114E3A6C14C2}"/>
    <dgm:cxn modelId="{AFF22073-00D2-4DCC-9253-2D6FC70FB985}" type="presOf" srcId="{22118181-7901-4592-809E-324EE22F5250}" destId="{501E9011-9585-4DF7-BF5E-CF43E4D28870}" srcOrd="1" destOrd="0" presId="urn:microsoft.com/office/officeart/2005/8/layout/hierarchy3"/>
    <dgm:cxn modelId="{5C4E8988-96B5-4C45-8C1A-2074CDC907FC}" type="presOf" srcId="{F8AFE477-DA80-4C30-8A55-5FB05FB4223F}" destId="{615533ED-EC0A-4FF3-8BA3-AFB28E4BF0E0}" srcOrd="0" destOrd="0" presId="urn:microsoft.com/office/officeart/2005/8/layout/hierarchy3"/>
    <dgm:cxn modelId="{EC105FED-CF07-44E1-8474-F9C1155BDE37}" srcId="{EC1AF944-A9AB-4F4E-92F7-D282FF7F906E}" destId="{1074DBBB-9C99-4264-82D9-540E7D2CE988}" srcOrd="1" destOrd="0" parTransId="{AA718301-0D81-4BE8-9BD6-D22091B71177}" sibTransId="{50E7978A-4A70-4CE8-81C5-EA32508E0649}"/>
    <dgm:cxn modelId="{AC6D78CD-0E8D-4573-8099-CFD203E4F8E8}" srcId="{EC1AF944-A9AB-4F4E-92F7-D282FF7F906E}" destId="{6D991F66-31CD-4D47-8292-C962D9F1ED57}" srcOrd="4" destOrd="0" parTransId="{6A172273-E5D3-423F-8A13-8C83B0A1A9AF}" sibTransId="{DCB5F3B0-0F4D-476E-A32D-6B1F2A01CB7D}"/>
    <dgm:cxn modelId="{37B88CD9-3B34-484B-AD4B-080CE5DC07DA}" type="presOf" srcId="{2C19517D-59D2-4253-9768-FD39B52078A4}" destId="{B8F200CE-098A-448E-A72C-FB9CD386F16E}" srcOrd="0" destOrd="0" presId="urn:microsoft.com/office/officeart/2005/8/layout/hierarchy3"/>
    <dgm:cxn modelId="{B1206E79-45C7-4E36-9A3C-97E252BB6234}" type="presOf" srcId="{42FF2514-ED37-40B0-8FEF-82241B7129D6}" destId="{4C16E7BB-0C4E-4006-80EA-BFEFB6DF3E51}" srcOrd="0" destOrd="0" presId="urn:microsoft.com/office/officeart/2005/8/layout/hierarchy3"/>
    <dgm:cxn modelId="{01014ABE-6707-45CB-BA6D-0749E1AECA45}" srcId="{05969A06-D94D-4D8A-B95C-89230938C4DF}" destId="{F8AFE477-DA80-4C30-8A55-5FB05FB4223F}" srcOrd="1" destOrd="0" parTransId="{C5EB2E51-DA32-4527-8A03-3F6C64113DB3}" sibTransId="{F2C1514E-3A68-4608-8D08-EBC5B6FF0CEC}"/>
    <dgm:cxn modelId="{5FBD0304-0FC9-47AF-A893-AF61D96AA43D}" srcId="{EC1AF944-A9AB-4F4E-92F7-D282FF7F906E}" destId="{F854D659-F3A2-48A4-8395-3E2D7625725E}" srcOrd="3" destOrd="0" parTransId="{0828C9D9-84AF-42D8-A95C-E7503F46237C}" sibTransId="{771E6210-620B-4DCF-B00E-2FCCBF1B8355}"/>
    <dgm:cxn modelId="{9730186C-0592-42DC-AB9C-DDBC91F4D09C}" type="presOf" srcId="{22118181-7901-4592-809E-324EE22F5250}" destId="{EF809967-CE4C-49A6-9B9C-BCB140E9CBFC}" srcOrd="0" destOrd="0" presId="urn:microsoft.com/office/officeart/2005/8/layout/hierarchy3"/>
    <dgm:cxn modelId="{F4D03CCE-BE11-4F87-BF4A-764C3A1DB05D}" type="presOf" srcId="{6A172273-E5D3-423F-8A13-8C83B0A1A9AF}" destId="{87D6B580-178A-45F5-9A1E-76582D410B57}" srcOrd="0" destOrd="0" presId="urn:microsoft.com/office/officeart/2005/8/layout/hierarchy3"/>
    <dgm:cxn modelId="{9283C070-587E-476D-BB88-42F09BA8B7CF}" type="presOf" srcId="{05969A06-D94D-4D8A-B95C-89230938C4DF}" destId="{6585FF21-5500-404E-AF2B-890A030D22D7}" srcOrd="0" destOrd="0" presId="urn:microsoft.com/office/officeart/2005/8/layout/hierarchy3"/>
    <dgm:cxn modelId="{B30CA88A-690D-4DBD-9080-B4CD1C00DE85}" type="presOf" srcId="{6FDBDABE-5AF5-43E0-B560-9490798AAD59}" destId="{EFABF8DF-BD7C-4A49-A221-A058B1186728}" srcOrd="0" destOrd="0" presId="urn:microsoft.com/office/officeart/2005/8/layout/hierarchy3"/>
    <dgm:cxn modelId="{12517A67-E83A-4E22-A448-B1C809424E11}" srcId="{22118181-7901-4592-809E-324EE22F5250}" destId="{C9C18E2F-C6B8-40AE-B265-E9DBF0D5DADA}" srcOrd="1" destOrd="0" parTransId="{B9DD6981-1381-40BA-A370-AAEE4C6D5AED}" sibTransId="{C21DAD05-372F-481C-92FE-261301996F3A}"/>
    <dgm:cxn modelId="{28C0435D-9ECB-43AC-8F76-B7F694A7784A}" type="presOf" srcId="{658A066F-FF2E-4300-A228-A4C7ABA90A53}" destId="{B0B6CE17-68CF-41DD-AB46-513A2B63F35F}" srcOrd="0" destOrd="0" presId="urn:microsoft.com/office/officeart/2005/8/layout/hierarchy3"/>
    <dgm:cxn modelId="{222A104E-A552-4AD9-B4B3-9BFCA4B227A1}" type="presOf" srcId="{6D991F66-31CD-4D47-8292-C962D9F1ED57}" destId="{FDF7AA09-2A65-43CF-AD12-0A6B701C321E}" srcOrd="0" destOrd="0" presId="urn:microsoft.com/office/officeart/2005/8/layout/hierarchy3"/>
    <dgm:cxn modelId="{5E845673-656C-4172-BBE4-09BBE5EDF78F}" type="presOf" srcId="{188519EE-D23D-49E7-822A-34CA211499F2}" destId="{C9C62DFB-0B5B-4DCB-9C49-0C7C89754624}" srcOrd="0" destOrd="0" presId="urn:microsoft.com/office/officeart/2005/8/layout/hierarchy3"/>
    <dgm:cxn modelId="{663BCA80-9626-4D32-9E79-5D9D04F54222}" type="presOf" srcId="{EEE52D7B-E954-4A4C-8A59-E1359701DCA4}" destId="{211A02D2-4E57-42A2-8537-D4D63EC6BDC4}" srcOrd="0" destOrd="0" presId="urn:microsoft.com/office/officeart/2005/8/layout/hierarchy3"/>
    <dgm:cxn modelId="{61DBD30E-785A-47D3-9854-D47A2CC9504F}" type="presOf" srcId="{0828C9D9-84AF-42D8-A95C-E7503F46237C}" destId="{876B6985-47F3-4B68-A7C5-377192273171}" srcOrd="0" destOrd="0" presId="urn:microsoft.com/office/officeart/2005/8/layout/hierarchy3"/>
    <dgm:cxn modelId="{50826D77-4B83-4118-AB35-4A3B5DBB5615}" srcId="{EC1AF944-A9AB-4F4E-92F7-D282FF7F906E}" destId="{DD0F279D-BB3A-4469-8639-798327EED117}" srcOrd="2" destOrd="0" parTransId="{79292C97-1AEA-4E9A-B66E-FE68489A748A}" sibTransId="{65B8A38A-016A-42CA-A758-5C4C4527BBD3}"/>
    <dgm:cxn modelId="{8D053D11-F01C-4EEF-AF1C-E9642B35D743}" srcId="{F8AFE477-DA80-4C30-8A55-5FB05FB4223F}" destId="{42FF2514-ED37-40B0-8FEF-82241B7129D6}" srcOrd="0" destOrd="0" parTransId="{05F46CD2-147B-4D15-BA61-74B1B2871F88}" sibTransId="{D66D4566-861D-4D10-BC87-F0A2635F9829}"/>
    <dgm:cxn modelId="{24BC1637-EC01-4433-AC6D-EF2E8F45DC31}" type="presOf" srcId="{79292C97-1AEA-4E9A-B66E-FE68489A748A}" destId="{8EDA81F7-ABCF-4163-8021-3D2C6FD3AB34}" srcOrd="0" destOrd="0" presId="urn:microsoft.com/office/officeart/2005/8/layout/hierarchy3"/>
    <dgm:cxn modelId="{D8D53D1B-E0C6-4DA8-A9E5-D524970A1FCB}" srcId="{05969A06-D94D-4D8A-B95C-89230938C4DF}" destId="{EC1AF944-A9AB-4F4E-92F7-D282FF7F906E}" srcOrd="2" destOrd="0" parTransId="{C0FB2226-5B0B-4E36-9BFC-5C1A4B962D21}" sibTransId="{F91BE3C8-A813-4543-901D-9003A903E254}"/>
    <dgm:cxn modelId="{85C159DD-2C04-463E-B776-BA0911C7DB12}" type="presOf" srcId="{FC8F23C2-6F93-4474-BF95-B283C89EB4B1}" destId="{03D19A95-930B-46C8-B2F1-1681850DC096}" srcOrd="0" destOrd="0" presId="urn:microsoft.com/office/officeart/2005/8/layout/hierarchy3"/>
    <dgm:cxn modelId="{C929293C-E360-400C-B9AD-5663E20EDD93}" type="presOf" srcId="{CC524B6C-D119-4333-B559-BA56A0E15288}" destId="{1399AD96-9D61-45F5-8D2E-85DC93FBABAB}" srcOrd="0" destOrd="0" presId="urn:microsoft.com/office/officeart/2005/8/layout/hierarchy3"/>
    <dgm:cxn modelId="{021C82F4-B806-4044-8683-E8E4DE429037}" srcId="{22118181-7901-4592-809E-324EE22F5250}" destId="{A9AF29E5-718F-4033-9A8E-99151161D9E3}" srcOrd="0" destOrd="0" parTransId="{E7F57E03-44E7-41DF-BF6B-B601B904C5C8}" sibTransId="{D7D38444-1D36-4942-8A6B-2466BD3EE708}"/>
    <dgm:cxn modelId="{B897AD9C-BACD-43AE-911A-072DAE5DA7E1}" srcId="{F8AFE477-DA80-4C30-8A55-5FB05FB4223F}" destId="{3990D117-AE85-4D7C-BAA8-D61E6FF215A0}" srcOrd="2" destOrd="0" parTransId="{FC8F23C2-6F93-4474-BF95-B283C89EB4B1}" sibTransId="{D5E0C2DA-05A2-41D1-AD16-D59E81FCDBBB}"/>
    <dgm:cxn modelId="{E6A788C1-65F9-4FEF-8E12-A9805D03B6A1}" type="presOf" srcId="{A9AF29E5-718F-4033-9A8E-99151161D9E3}" destId="{A71ED539-9AE0-4D80-A52D-116BD67A91E8}" srcOrd="0" destOrd="0" presId="urn:microsoft.com/office/officeart/2005/8/layout/hierarchy3"/>
    <dgm:cxn modelId="{DDA999C3-36D6-4808-9382-1898C7F48CE3}" type="presOf" srcId="{F854D659-F3A2-48A4-8395-3E2D7625725E}" destId="{CFE26095-1E72-424E-AF9F-C4FF38D0FAB8}" srcOrd="0" destOrd="0" presId="urn:microsoft.com/office/officeart/2005/8/layout/hierarchy3"/>
    <dgm:cxn modelId="{ABF33E2F-6C12-4D2A-A8F9-2369E6643C50}" type="presOf" srcId="{C9C18E2F-C6B8-40AE-B265-E9DBF0D5DADA}" destId="{30B10C56-DC8B-402B-96B7-E262BFD936BD}" srcOrd="0" destOrd="0" presId="urn:microsoft.com/office/officeart/2005/8/layout/hierarchy3"/>
    <dgm:cxn modelId="{4BB2CFC0-200F-47AF-8C8D-5EDF20E36058}" type="presOf" srcId="{DD0F279D-BB3A-4469-8639-798327EED117}" destId="{469C2F5F-238C-4679-BFF7-0DEBA9F5A52F}" srcOrd="0" destOrd="0" presId="urn:microsoft.com/office/officeart/2005/8/layout/hierarchy3"/>
    <dgm:cxn modelId="{3648C2F0-E91B-4A9F-8ABC-FD463B5C199D}" type="presOf" srcId="{3990D117-AE85-4D7C-BAA8-D61E6FF215A0}" destId="{7A21BC16-E47F-4A95-92CE-F85B9C2A97DB}" srcOrd="0" destOrd="0" presId="urn:microsoft.com/office/officeart/2005/8/layout/hierarchy3"/>
    <dgm:cxn modelId="{0B75D7AC-2E14-4722-8078-5AFF1AAB6FB8}" type="presOf" srcId="{1074DBBB-9C99-4264-82D9-540E7D2CE988}" destId="{AE5F3B16-944E-4F1E-A340-C10FC423094B}" srcOrd="0" destOrd="0" presId="urn:microsoft.com/office/officeart/2005/8/layout/hierarchy3"/>
    <dgm:cxn modelId="{AE826C3B-D539-4907-9C53-0D96C8CEE7E0}" srcId="{22118181-7901-4592-809E-324EE22F5250}" destId="{6FDBDABE-5AF5-43E0-B560-9490798AAD59}" srcOrd="2" destOrd="0" parTransId="{2C19517D-59D2-4253-9768-FD39B52078A4}" sibTransId="{D71EBC14-5ACA-486B-A45D-6F73AB3BFB54}"/>
    <dgm:cxn modelId="{E88AD5AF-83DA-450C-A73D-92112945B97E}" srcId="{F8AFE477-DA80-4C30-8A55-5FB05FB4223F}" destId="{658A066F-FF2E-4300-A228-A4C7ABA90A53}" srcOrd="1" destOrd="0" parTransId="{CC524B6C-D119-4333-B559-BA56A0E15288}" sibTransId="{0B2B07E6-FA15-480A-808D-C800C155481C}"/>
    <dgm:cxn modelId="{1D03D5FA-0713-4AB3-AA21-017F7676EAF4}" type="presOf" srcId="{AA718301-0D81-4BE8-9BD6-D22091B71177}" destId="{0C21E537-906E-48FA-9667-616EBD279032}" srcOrd="0" destOrd="0" presId="urn:microsoft.com/office/officeart/2005/8/layout/hierarchy3"/>
    <dgm:cxn modelId="{44675AD0-4EEE-4DD9-9EEC-82FC74DF3CDC}" type="presOf" srcId="{05F46CD2-147B-4D15-BA61-74B1B2871F88}" destId="{8044145D-89B5-48C2-8699-4AF5DB3345AA}" srcOrd="0" destOrd="0" presId="urn:microsoft.com/office/officeart/2005/8/layout/hierarchy3"/>
    <dgm:cxn modelId="{80C800D9-803C-4169-BBE9-60BA85C0BED7}" type="presOf" srcId="{064D387F-D66C-49E6-8C5D-D70DF93F640E}" destId="{76D5EF52-7E17-46B4-B475-E61897C9B4D2}" srcOrd="0" destOrd="0" presId="urn:microsoft.com/office/officeart/2005/8/layout/hierarchy3"/>
    <dgm:cxn modelId="{65DFC950-F745-4C50-8D43-27D740465672}" srcId="{05969A06-D94D-4D8A-B95C-89230938C4DF}" destId="{22118181-7901-4592-809E-324EE22F5250}" srcOrd="0" destOrd="0" parTransId="{51A959E2-5661-4838-8D44-02E0A1D73AD6}" sibTransId="{C3F81B72-4D6B-4EDD-B89A-24C898BB2973}"/>
    <dgm:cxn modelId="{BE0176A2-9F44-4044-85F6-3E9319225D60}" srcId="{EC1AF944-A9AB-4F4E-92F7-D282FF7F906E}" destId="{064D387F-D66C-49E6-8C5D-D70DF93F640E}" srcOrd="0" destOrd="0" parTransId="{188519EE-D23D-49E7-822A-34CA211499F2}" sibTransId="{92B7D6AF-D945-4413-ABA2-9DE534C1DB13}"/>
    <dgm:cxn modelId="{B98C5FF3-ECD8-4458-B448-BF5DC236A892}" type="presOf" srcId="{EC1AF944-A9AB-4F4E-92F7-D282FF7F906E}" destId="{DE30D0E7-7565-48A2-9319-0F8B78B292C1}" srcOrd="0" destOrd="0" presId="urn:microsoft.com/office/officeart/2005/8/layout/hierarchy3"/>
    <dgm:cxn modelId="{E2A6BB17-CD60-40B0-815E-4598097E1FF7}" type="presOf" srcId="{EC1AF944-A9AB-4F4E-92F7-D282FF7F906E}" destId="{F334DBEC-6FCE-41FC-ADDB-33FFBEC4D3E6}" srcOrd="1" destOrd="0" presId="urn:microsoft.com/office/officeart/2005/8/layout/hierarchy3"/>
    <dgm:cxn modelId="{FCC5F853-858F-4D63-AFF0-04FB3DE72AD2}" type="presOf" srcId="{E7F57E03-44E7-41DF-BF6B-B601B904C5C8}" destId="{DD85F950-6BE6-4D34-9727-E8DD2948F2A2}" srcOrd="0" destOrd="0" presId="urn:microsoft.com/office/officeart/2005/8/layout/hierarchy3"/>
    <dgm:cxn modelId="{290F60B2-7DBE-4395-AD16-284FEAA895B6}" type="presOf" srcId="{F8AFE477-DA80-4C30-8A55-5FB05FB4223F}" destId="{DD0D2AC3-091A-4080-9566-96169C0E8751}" srcOrd="1" destOrd="0" presId="urn:microsoft.com/office/officeart/2005/8/layout/hierarchy3"/>
    <dgm:cxn modelId="{DC093CE3-7BCD-4770-A203-4858CE3E57CA}" type="presOf" srcId="{B9DD6981-1381-40BA-A370-AAEE4C6D5AED}" destId="{1D661273-2C52-40C3-88B1-50E1CF9D107B}" srcOrd="0" destOrd="0" presId="urn:microsoft.com/office/officeart/2005/8/layout/hierarchy3"/>
    <dgm:cxn modelId="{4A86B300-7840-4CFF-AABE-C2962FC048BD}" type="presParOf" srcId="{6585FF21-5500-404E-AF2B-890A030D22D7}" destId="{0DD479B4-66DB-44B3-BC38-6CB4C106DAF2}" srcOrd="0" destOrd="0" presId="urn:microsoft.com/office/officeart/2005/8/layout/hierarchy3"/>
    <dgm:cxn modelId="{33EC2E95-5143-4B12-8870-C8F6862C93FE}" type="presParOf" srcId="{0DD479B4-66DB-44B3-BC38-6CB4C106DAF2}" destId="{AAAC08C6-2B26-47EE-8DCC-E19A0EEDD8C5}" srcOrd="0" destOrd="0" presId="urn:microsoft.com/office/officeart/2005/8/layout/hierarchy3"/>
    <dgm:cxn modelId="{EDFDFE75-EE27-47F3-B393-93344DD778ED}" type="presParOf" srcId="{AAAC08C6-2B26-47EE-8DCC-E19A0EEDD8C5}" destId="{EF809967-CE4C-49A6-9B9C-BCB140E9CBFC}" srcOrd="0" destOrd="0" presId="urn:microsoft.com/office/officeart/2005/8/layout/hierarchy3"/>
    <dgm:cxn modelId="{7B8B4F8B-8EEA-4745-A225-7C432970C0FE}" type="presParOf" srcId="{AAAC08C6-2B26-47EE-8DCC-E19A0EEDD8C5}" destId="{501E9011-9585-4DF7-BF5E-CF43E4D28870}" srcOrd="1" destOrd="0" presId="urn:microsoft.com/office/officeart/2005/8/layout/hierarchy3"/>
    <dgm:cxn modelId="{A2D0DD76-6E79-404A-84A4-6A3A4D26CE75}" type="presParOf" srcId="{0DD479B4-66DB-44B3-BC38-6CB4C106DAF2}" destId="{C3AFE0D7-8A54-4657-AECF-BA89266E9604}" srcOrd="1" destOrd="0" presId="urn:microsoft.com/office/officeart/2005/8/layout/hierarchy3"/>
    <dgm:cxn modelId="{82685338-70B6-4D61-8CA6-323817660E03}" type="presParOf" srcId="{C3AFE0D7-8A54-4657-AECF-BA89266E9604}" destId="{DD85F950-6BE6-4D34-9727-E8DD2948F2A2}" srcOrd="0" destOrd="0" presId="urn:microsoft.com/office/officeart/2005/8/layout/hierarchy3"/>
    <dgm:cxn modelId="{EAFA0585-CB61-4D68-A0F8-E9A9D9E3A597}" type="presParOf" srcId="{C3AFE0D7-8A54-4657-AECF-BA89266E9604}" destId="{A71ED539-9AE0-4D80-A52D-116BD67A91E8}" srcOrd="1" destOrd="0" presId="urn:microsoft.com/office/officeart/2005/8/layout/hierarchy3"/>
    <dgm:cxn modelId="{7E450E58-2E64-4091-B868-B7EBAA27DABF}" type="presParOf" srcId="{C3AFE0D7-8A54-4657-AECF-BA89266E9604}" destId="{1D661273-2C52-40C3-88B1-50E1CF9D107B}" srcOrd="2" destOrd="0" presId="urn:microsoft.com/office/officeart/2005/8/layout/hierarchy3"/>
    <dgm:cxn modelId="{067C8F62-DA52-4FB2-88CE-03C69D6D4AEC}" type="presParOf" srcId="{C3AFE0D7-8A54-4657-AECF-BA89266E9604}" destId="{30B10C56-DC8B-402B-96B7-E262BFD936BD}" srcOrd="3" destOrd="0" presId="urn:microsoft.com/office/officeart/2005/8/layout/hierarchy3"/>
    <dgm:cxn modelId="{BC3B6884-E40A-4860-8B34-DCFDADBD1EA3}" type="presParOf" srcId="{C3AFE0D7-8A54-4657-AECF-BA89266E9604}" destId="{B8F200CE-098A-448E-A72C-FB9CD386F16E}" srcOrd="4" destOrd="0" presId="urn:microsoft.com/office/officeart/2005/8/layout/hierarchy3"/>
    <dgm:cxn modelId="{3FCB91BA-0CB0-4773-B924-286FF671D5ED}" type="presParOf" srcId="{C3AFE0D7-8A54-4657-AECF-BA89266E9604}" destId="{EFABF8DF-BD7C-4A49-A221-A058B1186728}" srcOrd="5" destOrd="0" presId="urn:microsoft.com/office/officeart/2005/8/layout/hierarchy3"/>
    <dgm:cxn modelId="{FCC2030E-084A-4A99-A497-DB2817C57A98}" type="presParOf" srcId="{6585FF21-5500-404E-AF2B-890A030D22D7}" destId="{45482B79-09C0-4B7E-8C12-B778C355FB19}" srcOrd="1" destOrd="0" presId="urn:microsoft.com/office/officeart/2005/8/layout/hierarchy3"/>
    <dgm:cxn modelId="{A5E0AB08-2BC5-4189-8C1A-3A87F5C33231}" type="presParOf" srcId="{45482B79-09C0-4B7E-8C12-B778C355FB19}" destId="{D637BF43-740F-4E94-BF06-9DE57620056C}" srcOrd="0" destOrd="0" presId="urn:microsoft.com/office/officeart/2005/8/layout/hierarchy3"/>
    <dgm:cxn modelId="{B004E048-5813-47E5-B0D4-CE1BFF431F25}" type="presParOf" srcId="{D637BF43-740F-4E94-BF06-9DE57620056C}" destId="{615533ED-EC0A-4FF3-8BA3-AFB28E4BF0E0}" srcOrd="0" destOrd="0" presId="urn:microsoft.com/office/officeart/2005/8/layout/hierarchy3"/>
    <dgm:cxn modelId="{E33944E9-BE95-4B71-81DD-EE6F5D582CEE}" type="presParOf" srcId="{D637BF43-740F-4E94-BF06-9DE57620056C}" destId="{DD0D2AC3-091A-4080-9566-96169C0E8751}" srcOrd="1" destOrd="0" presId="urn:microsoft.com/office/officeart/2005/8/layout/hierarchy3"/>
    <dgm:cxn modelId="{A68D8260-80FC-4EA6-992A-680013E17C13}" type="presParOf" srcId="{45482B79-09C0-4B7E-8C12-B778C355FB19}" destId="{3DBE669F-35A2-4544-89DA-F09AE1F43768}" srcOrd="1" destOrd="0" presId="urn:microsoft.com/office/officeart/2005/8/layout/hierarchy3"/>
    <dgm:cxn modelId="{08C51BB5-3FDE-4FDA-90A4-58C3436245CD}" type="presParOf" srcId="{3DBE669F-35A2-4544-89DA-F09AE1F43768}" destId="{8044145D-89B5-48C2-8699-4AF5DB3345AA}" srcOrd="0" destOrd="0" presId="urn:microsoft.com/office/officeart/2005/8/layout/hierarchy3"/>
    <dgm:cxn modelId="{26EC8474-528E-4308-A91F-68D6F78CD254}" type="presParOf" srcId="{3DBE669F-35A2-4544-89DA-F09AE1F43768}" destId="{4C16E7BB-0C4E-4006-80EA-BFEFB6DF3E51}" srcOrd="1" destOrd="0" presId="urn:microsoft.com/office/officeart/2005/8/layout/hierarchy3"/>
    <dgm:cxn modelId="{961CFDF3-3E92-4CAB-9148-FABFF5ED42D4}" type="presParOf" srcId="{3DBE669F-35A2-4544-89DA-F09AE1F43768}" destId="{1399AD96-9D61-45F5-8D2E-85DC93FBABAB}" srcOrd="2" destOrd="0" presId="urn:microsoft.com/office/officeart/2005/8/layout/hierarchy3"/>
    <dgm:cxn modelId="{C46B3D73-22FD-4F1C-9B32-7B8B21B895DD}" type="presParOf" srcId="{3DBE669F-35A2-4544-89DA-F09AE1F43768}" destId="{B0B6CE17-68CF-41DD-AB46-513A2B63F35F}" srcOrd="3" destOrd="0" presId="urn:microsoft.com/office/officeart/2005/8/layout/hierarchy3"/>
    <dgm:cxn modelId="{83104D8E-A67B-41A1-93E4-86807C376794}" type="presParOf" srcId="{3DBE669F-35A2-4544-89DA-F09AE1F43768}" destId="{03D19A95-930B-46C8-B2F1-1681850DC096}" srcOrd="4" destOrd="0" presId="urn:microsoft.com/office/officeart/2005/8/layout/hierarchy3"/>
    <dgm:cxn modelId="{D0D210C6-9670-4ACA-8E33-DD2A8BCA0C85}" type="presParOf" srcId="{3DBE669F-35A2-4544-89DA-F09AE1F43768}" destId="{7A21BC16-E47F-4A95-92CE-F85B9C2A97DB}" srcOrd="5" destOrd="0" presId="urn:microsoft.com/office/officeart/2005/8/layout/hierarchy3"/>
    <dgm:cxn modelId="{2C595C0E-AA55-443A-BE47-23A3F1CDD553}" type="presParOf" srcId="{3DBE669F-35A2-4544-89DA-F09AE1F43768}" destId="{211A02D2-4E57-42A2-8537-D4D63EC6BDC4}" srcOrd="6" destOrd="0" presId="urn:microsoft.com/office/officeart/2005/8/layout/hierarchy3"/>
    <dgm:cxn modelId="{E7F58346-488D-45D0-8C32-C8B26F038015}" type="presParOf" srcId="{3DBE669F-35A2-4544-89DA-F09AE1F43768}" destId="{27D4AAC1-3778-45F9-AF54-F186AB014A91}" srcOrd="7" destOrd="0" presId="urn:microsoft.com/office/officeart/2005/8/layout/hierarchy3"/>
    <dgm:cxn modelId="{5233A14F-A6E9-4BEB-A662-CE297800D575}" type="presParOf" srcId="{6585FF21-5500-404E-AF2B-890A030D22D7}" destId="{C4505B25-24AC-418E-8DCE-BD35C04FBC05}" srcOrd="2" destOrd="0" presId="urn:microsoft.com/office/officeart/2005/8/layout/hierarchy3"/>
    <dgm:cxn modelId="{16CB038E-2C1B-44AD-B8CC-C265C2F26B2E}" type="presParOf" srcId="{C4505B25-24AC-418E-8DCE-BD35C04FBC05}" destId="{91DCAA34-7B22-489E-8CB3-1FB4CDA4585E}" srcOrd="0" destOrd="0" presId="urn:microsoft.com/office/officeart/2005/8/layout/hierarchy3"/>
    <dgm:cxn modelId="{3407C67F-1705-4BC5-A02B-B97273C6A63F}" type="presParOf" srcId="{91DCAA34-7B22-489E-8CB3-1FB4CDA4585E}" destId="{DE30D0E7-7565-48A2-9319-0F8B78B292C1}" srcOrd="0" destOrd="0" presId="urn:microsoft.com/office/officeart/2005/8/layout/hierarchy3"/>
    <dgm:cxn modelId="{775772CC-5BCC-4EE9-9322-323FD5DEE682}" type="presParOf" srcId="{91DCAA34-7B22-489E-8CB3-1FB4CDA4585E}" destId="{F334DBEC-6FCE-41FC-ADDB-33FFBEC4D3E6}" srcOrd="1" destOrd="0" presId="urn:microsoft.com/office/officeart/2005/8/layout/hierarchy3"/>
    <dgm:cxn modelId="{F627C6B6-ED7B-4CD1-8391-F903D8D09976}" type="presParOf" srcId="{C4505B25-24AC-418E-8DCE-BD35C04FBC05}" destId="{07C2580B-DF44-4FDB-9364-6103736061A4}" srcOrd="1" destOrd="0" presId="urn:microsoft.com/office/officeart/2005/8/layout/hierarchy3"/>
    <dgm:cxn modelId="{A5DD177B-7F3C-4F79-85C9-5B61D7331EFD}" type="presParOf" srcId="{07C2580B-DF44-4FDB-9364-6103736061A4}" destId="{C9C62DFB-0B5B-4DCB-9C49-0C7C89754624}" srcOrd="0" destOrd="0" presId="urn:microsoft.com/office/officeart/2005/8/layout/hierarchy3"/>
    <dgm:cxn modelId="{9F2C0D13-ABEA-4CD0-9756-15B41448AF04}" type="presParOf" srcId="{07C2580B-DF44-4FDB-9364-6103736061A4}" destId="{76D5EF52-7E17-46B4-B475-E61897C9B4D2}" srcOrd="1" destOrd="0" presId="urn:microsoft.com/office/officeart/2005/8/layout/hierarchy3"/>
    <dgm:cxn modelId="{11305597-FAA1-4913-9765-6B4533CED063}" type="presParOf" srcId="{07C2580B-DF44-4FDB-9364-6103736061A4}" destId="{0C21E537-906E-48FA-9667-616EBD279032}" srcOrd="2" destOrd="0" presId="urn:microsoft.com/office/officeart/2005/8/layout/hierarchy3"/>
    <dgm:cxn modelId="{356EF4C1-32CA-4E21-A9EF-54B0521ABE51}" type="presParOf" srcId="{07C2580B-DF44-4FDB-9364-6103736061A4}" destId="{AE5F3B16-944E-4F1E-A340-C10FC423094B}" srcOrd="3" destOrd="0" presId="urn:microsoft.com/office/officeart/2005/8/layout/hierarchy3"/>
    <dgm:cxn modelId="{1C725315-8F26-4755-8A2E-88F681C9702D}" type="presParOf" srcId="{07C2580B-DF44-4FDB-9364-6103736061A4}" destId="{8EDA81F7-ABCF-4163-8021-3D2C6FD3AB34}" srcOrd="4" destOrd="0" presId="urn:microsoft.com/office/officeart/2005/8/layout/hierarchy3"/>
    <dgm:cxn modelId="{EB17F0A7-27CA-4728-89F5-5CA9A47C77C2}" type="presParOf" srcId="{07C2580B-DF44-4FDB-9364-6103736061A4}" destId="{469C2F5F-238C-4679-BFF7-0DEBA9F5A52F}" srcOrd="5" destOrd="0" presId="urn:microsoft.com/office/officeart/2005/8/layout/hierarchy3"/>
    <dgm:cxn modelId="{6EB527F7-E93B-420E-A9B3-8DB9595EC461}" type="presParOf" srcId="{07C2580B-DF44-4FDB-9364-6103736061A4}" destId="{876B6985-47F3-4B68-A7C5-377192273171}" srcOrd="6" destOrd="0" presId="urn:microsoft.com/office/officeart/2005/8/layout/hierarchy3"/>
    <dgm:cxn modelId="{E71E5AA2-C275-4160-A5A2-ABFC1CDC2A49}" type="presParOf" srcId="{07C2580B-DF44-4FDB-9364-6103736061A4}" destId="{CFE26095-1E72-424E-AF9F-C4FF38D0FAB8}" srcOrd="7" destOrd="0" presId="urn:microsoft.com/office/officeart/2005/8/layout/hierarchy3"/>
    <dgm:cxn modelId="{82B07EBF-ECCD-42C8-992C-BF40911D4B57}" type="presParOf" srcId="{07C2580B-DF44-4FDB-9364-6103736061A4}" destId="{87D6B580-178A-45F5-9A1E-76582D410B57}" srcOrd="8" destOrd="0" presId="urn:microsoft.com/office/officeart/2005/8/layout/hierarchy3"/>
    <dgm:cxn modelId="{EDD38BC8-08F0-40DB-9891-F6D9913CF56A}" type="presParOf" srcId="{07C2580B-DF44-4FDB-9364-6103736061A4}" destId="{FDF7AA09-2A65-43CF-AD12-0A6B701C321E}" srcOrd="9" destOrd="0" presId="urn:microsoft.com/office/officeart/2005/8/layout/hierarchy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250EFB5-DD97-402A-B81A-36BCC7172E88}" type="doc">
      <dgm:prSet loTypeId="urn:microsoft.com/office/officeart/2005/8/layout/orgChart1" loCatId="hierarchy" qsTypeId="urn:microsoft.com/office/officeart/2005/8/quickstyle/simple3" qsCatId="simple" csTypeId="urn:microsoft.com/office/officeart/2005/8/colors/accent0_1" csCatId="mainScheme" phldr="1"/>
      <dgm:spPr/>
      <dgm:t>
        <a:bodyPr/>
        <a:lstStyle/>
        <a:p>
          <a:endParaRPr lang="vi-VN"/>
        </a:p>
      </dgm:t>
    </dgm:pt>
    <dgm:pt modelId="{E3E92770-7B35-40BF-B644-EF01B364C746}">
      <dgm:prSet phldrT="[Text]" custT="1">
        <dgm:style>
          <a:lnRef idx="3">
            <a:schemeClr val="lt1"/>
          </a:lnRef>
          <a:fillRef idx="1">
            <a:schemeClr val="accent2"/>
          </a:fillRef>
          <a:effectRef idx="1">
            <a:schemeClr val="accent2"/>
          </a:effectRef>
          <a:fontRef idx="minor">
            <a:schemeClr val="lt1"/>
          </a:fontRef>
        </dgm:style>
      </dgm:prSet>
      <dgm:spPr/>
      <dgm:t>
        <a:bodyPr/>
        <a:lstStyle/>
        <a:p>
          <a:r>
            <a:rPr lang="en-US" sz="1100">
              <a:latin typeface="Times New Roman" panose="02020603050405020304" pitchFamily="18" charset="0"/>
              <a:cs typeface="Times New Roman" panose="02020603050405020304" pitchFamily="18" charset="0"/>
            </a:rPr>
            <a:t>Index.html-&lt;app-root&gt;</a:t>
          </a:r>
          <a:endParaRPr lang="vi-VN" sz="1100">
            <a:latin typeface="Times New Roman" panose="02020603050405020304" pitchFamily="18" charset="0"/>
            <a:cs typeface="Times New Roman" panose="02020603050405020304" pitchFamily="18" charset="0"/>
          </a:endParaRPr>
        </a:p>
      </dgm:t>
    </dgm:pt>
    <dgm:pt modelId="{407BC63E-83E9-4E73-8233-7E265D9C7466}" type="parTrans" cxnId="{002D0546-10B7-4283-857E-AD9F3B65402C}">
      <dgm:prSet/>
      <dgm:spPr/>
      <dgm:t>
        <a:bodyPr/>
        <a:lstStyle/>
        <a:p>
          <a:endParaRPr lang="vi-VN"/>
        </a:p>
      </dgm:t>
    </dgm:pt>
    <dgm:pt modelId="{45BA12D3-BD9F-41D4-8A08-B1F8738C5C04}" type="sibTrans" cxnId="{002D0546-10B7-4283-857E-AD9F3B65402C}">
      <dgm:prSet/>
      <dgm:spPr/>
      <dgm:t>
        <a:bodyPr/>
        <a:lstStyle/>
        <a:p>
          <a:endParaRPr lang="vi-VN"/>
        </a:p>
      </dgm:t>
    </dgm:pt>
    <dgm:pt modelId="{61560A17-7DE2-470E-BC5F-FA9E22738319}">
      <dgm:prSet phldrT="[Text]" custT="1"/>
      <dgm:spPr>
        <a:solidFill>
          <a:srgbClr val="FF0000"/>
        </a:solidFill>
      </dgm:spPr>
      <dgm:t>
        <a:bodyPr/>
        <a:lstStyle/>
        <a:p>
          <a:r>
            <a:rPr lang="en-US" sz="1100">
              <a:latin typeface="Times New Roman" panose="02020603050405020304" pitchFamily="18" charset="0"/>
              <a:cs typeface="Times New Roman" panose="02020603050405020304" pitchFamily="18" charset="0"/>
            </a:rPr>
            <a:t>app.module</a:t>
          </a:r>
          <a:endParaRPr lang="vi-VN" sz="1100">
            <a:latin typeface="Times New Roman" panose="02020603050405020304" pitchFamily="18" charset="0"/>
            <a:cs typeface="Times New Roman" panose="02020603050405020304" pitchFamily="18" charset="0"/>
          </a:endParaRPr>
        </a:p>
      </dgm:t>
    </dgm:pt>
    <dgm:pt modelId="{B89F1DBC-59A3-4BD5-895B-7A001427B7E9}" type="parTrans" cxnId="{EB67C918-4216-40F1-995B-763990512B0C}">
      <dgm:prSet/>
      <dgm:spPr/>
      <dgm:t>
        <a:bodyPr/>
        <a:lstStyle/>
        <a:p>
          <a:endParaRPr lang="vi-VN"/>
        </a:p>
      </dgm:t>
    </dgm:pt>
    <dgm:pt modelId="{B173DA88-E010-4027-99FD-6FA054F57FCD}" type="sibTrans" cxnId="{EB67C918-4216-40F1-995B-763990512B0C}">
      <dgm:prSet/>
      <dgm:spPr/>
      <dgm:t>
        <a:bodyPr/>
        <a:lstStyle/>
        <a:p>
          <a:endParaRPr lang="vi-VN"/>
        </a:p>
      </dgm:t>
    </dgm:pt>
    <dgm:pt modelId="{F5C1716D-EDEA-4654-9265-A5F492A54206}">
      <dgm:prSet phldrT="[Text]" custT="1"/>
      <dgm:spPr>
        <a:solidFill>
          <a:srgbClr val="FF0000"/>
        </a:solidFill>
      </dgm:spPr>
      <dgm:t>
        <a:bodyPr/>
        <a:lstStyle/>
        <a:p>
          <a:r>
            <a:rPr lang="en-US" sz="1100">
              <a:latin typeface="Times New Roman" panose="02020603050405020304" pitchFamily="18" charset="0"/>
              <a:cs typeface="Times New Roman" panose="02020603050405020304" pitchFamily="18" charset="0"/>
            </a:rPr>
            <a:t>app.component-Controller</a:t>
          </a:r>
          <a:endParaRPr lang="vi-VN" sz="1100">
            <a:latin typeface="Times New Roman" panose="02020603050405020304" pitchFamily="18" charset="0"/>
            <a:cs typeface="Times New Roman" panose="02020603050405020304" pitchFamily="18" charset="0"/>
          </a:endParaRPr>
        </a:p>
      </dgm:t>
    </dgm:pt>
    <dgm:pt modelId="{9CDEDF9F-B00D-45CF-9E2D-A5D3132C7708}" type="parTrans" cxnId="{BFDB370E-F89E-48D7-84BC-B64975E4E341}">
      <dgm:prSet/>
      <dgm:spPr/>
      <dgm:t>
        <a:bodyPr/>
        <a:lstStyle/>
        <a:p>
          <a:endParaRPr lang="vi-VN"/>
        </a:p>
      </dgm:t>
    </dgm:pt>
    <dgm:pt modelId="{5D0069BB-A62E-4367-A94D-921AB78761C8}" type="sibTrans" cxnId="{BFDB370E-F89E-48D7-84BC-B64975E4E341}">
      <dgm:prSet/>
      <dgm:spPr/>
      <dgm:t>
        <a:bodyPr/>
        <a:lstStyle/>
        <a:p>
          <a:endParaRPr lang="vi-VN"/>
        </a:p>
      </dgm:t>
    </dgm:pt>
    <dgm:pt modelId="{70567438-23D6-47BD-8A62-90DA0E7DCD4D}">
      <dgm:prSet phldrT="[Text]" custT="1"/>
      <dgm:spPr>
        <a:solidFill>
          <a:schemeClr val="accent1"/>
        </a:solidFill>
      </dgm:spPr>
      <dgm:t>
        <a:bodyPr/>
        <a:lstStyle/>
        <a:p>
          <a:r>
            <a:rPr lang="en-US" sz="1100">
              <a:latin typeface="Times New Roman" panose="02020603050405020304" pitchFamily="18" charset="0"/>
              <a:cs typeface="Times New Roman" panose="02020603050405020304" pitchFamily="18" charset="0"/>
            </a:rPr>
            <a:t>app.component.css- CSS file</a:t>
          </a:r>
          <a:endParaRPr lang="vi-VN" sz="1100">
            <a:latin typeface="Times New Roman" panose="02020603050405020304" pitchFamily="18" charset="0"/>
            <a:cs typeface="Times New Roman" panose="02020603050405020304" pitchFamily="18" charset="0"/>
          </a:endParaRPr>
        </a:p>
      </dgm:t>
    </dgm:pt>
    <dgm:pt modelId="{FCADE878-9C8D-4BAF-8199-43ABA330B7E2}" type="parTrans" cxnId="{1C211E25-B6FC-481A-A4BC-7400B33C77F7}">
      <dgm:prSet/>
      <dgm:spPr/>
      <dgm:t>
        <a:bodyPr/>
        <a:lstStyle/>
        <a:p>
          <a:endParaRPr lang="vi-VN"/>
        </a:p>
      </dgm:t>
    </dgm:pt>
    <dgm:pt modelId="{85DBE627-E329-4FB9-A2AC-C5DE097CF2C9}" type="sibTrans" cxnId="{1C211E25-B6FC-481A-A4BC-7400B33C77F7}">
      <dgm:prSet/>
      <dgm:spPr/>
      <dgm:t>
        <a:bodyPr/>
        <a:lstStyle/>
        <a:p>
          <a:endParaRPr lang="vi-VN"/>
        </a:p>
      </dgm:t>
    </dgm:pt>
    <dgm:pt modelId="{6B534EEC-AFC3-469C-9535-F6488FD3ADAD}">
      <dgm:prSet phldrT="[Text]" custT="1"/>
      <dgm:spPr>
        <a:solidFill>
          <a:schemeClr val="accent2"/>
        </a:solidFill>
      </dgm:spPr>
      <dgm:t>
        <a:bodyPr/>
        <a:lstStyle/>
        <a:p>
          <a:r>
            <a:rPr lang="en-US" sz="1100">
              <a:latin typeface="Times New Roman" panose="02020603050405020304" pitchFamily="18" charset="0"/>
              <a:cs typeface="Times New Roman" panose="02020603050405020304" pitchFamily="18" charset="0"/>
            </a:rPr>
            <a:t>app.component.html-template-&lt;router-outlet&gt;&lt;/rooter-outlet&gt;</a:t>
          </a:r>
          <a:endParaRPr lang="vi-VN" sz="1100">
            <a:latin typeface="Times New Roman" panose="02020603050405020304" pitchFamily="18" charset="0"/>
            <a:cs typeface="Times New Roman" panose="02020603050405020304" pitchFamily="18" charset="0"/>
          </a:endParaRPr>
        </a:p>
      </dgm:t>
    </dgm:pt>
    <dgm:pt modelId="{7056B95F-B5EE-4437-954A-63B48F97C03C}" type="sibTrans" cxnId="{7728BB23-C67A-4F04-B75A-90141E31849F}">
      <dgm:prSet/>
      <dgm:spPr/>
      <dgm:t>
        <a:bodyPr/>
        <a:lstStyle/>
        <a:p>
          <a:endParaRPr lang="vi-VN"/>
        </a:p>
      </dgm:t>
    </dgm:pt>
    <dgm:pt modelId="{A28CA107-66B9-4BEA-87E1-4FC5A4A2D8B1}" type="parTrans" cxnId="{7728BB23-C67A-4F04-B75A-90141E31849F}">
      <dgm:prSet/>
      <dgm:spPr/>
      <dgm:t>
        <a:bodyPr/>
        <a:lstStyle/>
        <a:p>
          <a:endParaRPr lang="vi-VN"/>
        </a:p>
      </dgm:t>
    </dgm:pt>
    <dgm:pt modelId="{787BF823-1EE1-4EBE-AC8B-7B198592027F}">
      <dgm:prSet custT="1"/>
      <dgm:spPr>
        <a:solidFill>
          <a:srgbClr val="FF0000"/>
        </a:solidFill>
      </dgm:spPr>
      <dgm:t>
        <a:bodyPr/>
        <a:lstStyle/>
        <a:p>
          <a:r>
            <a:rPr lang="en-US" sz="1100">
              <a:solidFill>
                <a:schemeClr val="bg1"/>
              </a:solidFill>
              <a:latin typeface="Times New Roman" panose="02020603050405020304" pitchFamily="18" charset="0"/>
              <a:cs typeface="Times New Roman" panose="02020603050405020304" pitchFamily="18" charset="0"/>
            </a:rPr>
            <a:t>Login component</a:t>
          </a:r>
          <a:endParaRPr lang="vi-VN" sz="1100">
            <a:solidFill>
              <a:schemeClr val="bg1"/>
            </a:solidFill>
            <a:latin typeface="Times New Roman" panose="02020603050405020304" pitchFamily="18" charset="0"/>
            <a:cs typeface="Times New Roman" panose="02020603050405020304" pitchFamily="18" charset="0"/>
          </a:endParaRPr>
        </a:p>
      </dgm:t>
    </dgm:pt>
    <dgm:pt modelId="{A73E4244-8700-46C1-A5A3-5E10E1A952D7}" type="parTrans" cxnId="{A98401A7-BF94-446B-BFAC-4249FD2DDE44}">
      <dgm:prSet/>
      <dgm:spPr/>
      <dgm:t>
        <a:bodyPr/>
        <a:lstStyle/>
        <a:p>
          <a:endParaRPr lang="vi-VN"/>
        </a:p>
      </dgm:t>
    </dgm:pt>
    <dgm:pt modelId="{F056E276-A29C-42FD-8B83-BDE6D764811E}" type="sibTrans" cxnId="{A98401A7-BF94-446B-BFAC-4249FD2DDE44}">
      <dgm:prSet/>
      <dgm:spPr/>
      <dgm:t>
        <a:bodyPr/>
        <a:lstStyle/>
        <a:p>
          <a:endParaRPr lang="vi-VN"/>
        </a:p>
      </dgm:t>
    </dgm:pt>
    <dgm:pt modelId="{FB3EE4D3-DDC0-4D7C-849D-ADFB24D643B8}">
      <dgm:prSet custT="1"/>
      <dgm:spPr>
        <a:solidFill>
          <a:srgbClr val="FF0000"/>
        </a:solidFill>
      </dgm:spPr>
      <dgm:t>
        <a:bodyPr/>
        <a:lstStyle/>
        <a:p>
          <a:r>
            <a:rPr lang="en-US" sz="1100">
              <a:solidFill>
                <a:schemeClr val="bg1"/>
              </a:solidFill>
              <a:latin typeface="Times New Roman" panose="02020603050405020304" pitchFamily="18" charset="0"/>
              <a:cs typeface="Times New Roman" panose="02020603050405020304" pitchFamily="18" charset="0"/>
            </a:rPr>
            <a:t>Patient-list component</a:t>
          </a:r>
          <a:endParaRPr lang="vi-VN" sz="1100">
            <a:solidFill>
              <a:schemeClr val="bg1"/>
            </a:solidFill>
            <a:latin typeface="Times New Roman" panose="02020603050405020304" pitchFamily="18" charset="0"/>
            <a:cs typeface="Times New Roman" panose="02020603050405020304" pitchFamily="18" charset="0"/>
          </a:endParaRPr>
        </a:p>
      </dgm:t>
    </dgm:pt>
    <dgm:pt modelId="{DFF43416-D7CB-4F17-8B08-2FC858F61E40}" type="parTrans" cxnId="{9F7263F3-237F-467D-9E72-7568C2BC4800}">
      <dgm:prSet/>
      <dgm:spPr/>
      <dgm:t>
        <a:bodyPr/>
        <a:lstStyle/>
        <a:p>
          <a:endParaRPr lang="vi-VN"/>
        </a:p>
      </dgm:t>
    </dgm:pt>
    <dgm:pt modelId="{A76D8F3D-CC38-4824-A05B-079160505E8C}" type="sibTrans" cxnId="{9F7263F3-237F-467D-9E72-7568C2BC4800}">
      <dgm:prSet/>
      <dgm:spPr/>
      <dgm:t>
        <a:bodyPr/>
        <a:lstStyle/>
        <a:p>
          <a:endParaRPr lang="vi-VN"/>
        </a:p>
      </dgm:t>
    </dgm:pt>
    <dgm:pt modelId="{A50525D7-6A8F-4782-8787-0E5978C69364}">
      <dgm:prSet custT="1"/>
      <dgm:spPr>
        <a:solidFill>
          <a:srgbClr val="FF0000"/>
        </a:solidFill>
      </dgm:spPr>
      <dgm:t>
        <a:bodyPr/>
        <a:lstStyle/>
        <a:p>
          <a:r>
            <a:rPr lang="en-US" sz="1100">
              <a:solidFill>
                <a:schemeClr val="bg1"/>
              </a:solidFill>
              <a:latin typeface="Times New Roman" panose="02020603050405020304" pitchFamily="18" charset="0"/>
              <a:cs typeface="Times New Roman" panose="02020603050405020304" pitchFamily="18" charset="0"/>
            </a:rPr>
            <a:t>Study-list component</a:t>
          </a:r>
          <a:endParaRPr lang="vi-VN" sz="1100">
            <a:solidFill>
              <a:schemeClr val="bg1"/>
            </a:solidFill>
            <a:latin typeface="Times New Roman" panose="02020603050405020304" pitchFamily="18" charset="0"/>
            <a:cs typeface="Times New Roman" panose="02020603050405020304" pitchFamily="18" charset="0"/>
          </a:endParaRPr>
        </a:p>
      </dgm:t>
    </dgm:pt>
    <dgm:pt modelId="{AB89C30D-7C81-430C-AC4A-20AA9C6739D9}" type="parTrans" cxnId="{B7F79C67-82B6-4001-AD51-6FE4A61E0D2A}">
      <dgm:prSet/>
      <dgm:spPr/>
      <dgm:t>
        <a:bodyPr/>
        <a:lstStyle/>
        <a:p>
          <a:endParaRPr lang="vi-VN"/>
        </a:p>
      </dgm:t>
    </dgm:pt>
    <dgm:pt modelId="{CCD6ED9B-0461-41E2-BEBA-B669825EB534}" type="sibTrans" cxnId="{B7F79C67-82B6-4001-AD51-6FE4A61E0D2A}">
      <dgm:prSet/>
      <dgm:spPr/>
      <dgm:t>
        <a:bodyPr/>
        <a:lstStyle/>
        <a:p>
          <a:endParaRPr lang="vi-VN"/>
        </a:p>
      </dgm:t>
    </dgm:pt>
    <dgm:pt modelId="{8BD28ACB-33AB-444D-9469-2191D690949B}">
      <dgm:prSet custT="1"/>
      <dgm:spPr>
        <a:solidFill>
          <a:srgbClr val="FF0000"/>
        </a:solidFill>
      </dgm:spPr>
      <dgm:t>
        <a:bodyPr/>
        <a:lstStyle/>
        <a:p>
          <a:r>
            <a:rPr lang="en-US" sz="1100">
              <a:solidFill>
                <a:schemeClr val="bg1"/>
              </a:solidFill>
              <a:latin typeface="Times New Roman" panose="02020603050405020304" pitchFamily="18" charset="0"/>
              <a:cs typeface="Times New Roman" panose="02020603050405020304" pitchFamily="18" charset="0"/>
            </a:rPr>
            <a:t>series-list-component</a:t>
          </a:r>
          <a:endParaRPr lang="vi-VN" sz="1100">
            <a:solidFill>
              <a:schemeClr val="bg1"/>
            </a:solidFill>
            <a:latin typeface="Times New Roman" panose="02020603050405020304" pitchFamily="18" charset="0"/>
            <a:cs typeface="Times New Roman" panose="02020603050405020304" pitchFamily="18" charset="0"/>
          </a:endParaRPr>
        </a:p>
      </dgm:t>
    </dgm:pt>
    <dgm:pt modelId="{F2BBB5FD-2908-4B6D-B439-FD0434C87196}" type="parTrans" cxnId="{7737A8D1-CF20-4784-A6C6-879C351641A9}">
      <dgm:prSet/>
      <dgm:spPr/>
      <dgm:t>
        <a:bodyPr/>
        <a:lstStyle/>
        <a:p>
          <a:endParaRPr lang="vi-VN"/>
        </a:p>
      </dgm:t>
    </dgm:pt>
    <dgm:pt modelId="{B6A73765-47A1-41AD-8FCD-8D1922A779ED}" type="sibTrans" cxnId="{7737A8D1-CF20-4784-A6C6-879C351641A9}">
      <dgm:prSet/>
      <dgm:spPr/>
      <dgm:t>
        <a:bodyPr/>
        <a:lstStyle/>
        <a:p>
          <a:endParaRPr lang="vi-VN"/>
        </a:p>
      </dgm:t>
    </dgm:pt>
    <dgm:pt modelId="{6A12DD13-D429-45D5-BEDB-FC7F874F7188}">
      <dgm:prSet custT="1"/>
      <dgm:spPr>
        <a:solidFill>
          <a:srgbClr val="FF0000"/>
        </a:solidFill>
      </dgm:spPr>
      <dgm:t>
        <a:bodyPr/>
        <a:lstStyle/>
        <a:p>
          <a:r>
            <a:rPr lang="en-US" sz="1100">
              <a:solidFill>
                <a:schemeClr val="bg1"/>
              </a:solidFill>
              <a:latin typeface="Times New Roman" panose="02020603050405020304" pitchFamily="18" charset="0"/>
              <a:cs typeface="Times New Roman" panose="02020603050405020304" pitchFamily="18" charset="0"/>
            </a:rPr>
            <a:t>viewer-list component</a:t>
          </a:r>
          <a:endParaRPr lang="vi-VN" sz="1100">
            <a:solidFill>
              <a:schemeClr val="bg1"/>
            </a:solidFill>
            <a:latin typeface="Times New Roman" panose="02020603050405020304" pitchFamily="18" charset="0"/>
            <a:cs typeface="Times New Roman" panose="02020603050405020304" pitchFamily="18" charset="0"/>
          </a:endParaRPr>
        </a:p>
      </dgm:t>
    </dgm:pt>
    <dgm:pt modelId="{A7222311-5844-4BC9-9A0F-3D458019C2EF}" type="parTrans" cxnId="{43E21F63-C6F1-4685-9AA7-671B3D5FA947}">
      <dgm:prSet/>
      <dgm:spPr/>
      <dgm:t>
        <a:bodyPr/>
        <a:lstStyle/>
        <a:p>
          <a:endParaRPr lang="vi-VN"/>
        </a:p>
      </dgm:t>
    </dgm:pt>
    <dgm:pt modelId="{42B56D81-C42C-4251-8A2A-2666A5C6EC3A}" type="sibTrans" cxnId="{43E21F63-C6F1-4685-9AA7-671B3D5FA947}">
      <dgm:prSet/>
      <dgm:spPr/>
      <dgm:t>
        <a:bodyPr/>
        <a:lstStyle/>
        <a:p>
          <a:endParaRPr lang="vi-VN"/>
        </a:p>
      </dgm:t>
    </dgm:pt>
    <dgm:pt modelId="{1F686F7B-B9D4-4F58-A287-263E3399AE33}" type="pres">
      <dgm:prSet presAssocID="{4250EFB5-DD97-402A-B81A-36BCC7172E88}" presName="hierChild1" presStyleCnt="0">
        <dgm:presLayoutVars>
          <dgm:orgChart val="1"/>
          <dgm:chPref val="1"/>
          <dgm:dir/>
          <dgm:animOne val="branch"/>
          <dgm:animLvl val="lvl"/>
          <dgm:resizeHandles/>
        </dgm:presLayoutVars>
      </dgm:prSet>
      <dgm:spPr/>
      <dgm:t>
        <a:bodyPr/>
        <a:lstStyle/>
        <a:p>
          <a:endParaRPr lang="vi-VN"/>
        </a:p>
      </dgm:t>
    </dgm:pt>
    <dgm:pt modelId="{AB3462AD-09FC-40C4-8959-32F57EA831A4}" type="pres">
      <dgm:prSet presAssocID="{E3E92770-7B35-40BF-B644-EF01B364C746}" presName="hierRoot1" presStyleCnt="0">
        <dgm:presLayoutVars>
          <dgm:hierBranch val="init"/>
        </dgm:presLayoutVars>
      </dgm:prSet>
      <dgm:spPr/>
    </dgm:pt>
    <dgm:pt modelId="{97D5FCB2-A38F-4A70-B82E-193E6FC3FDC0}" type="pres">
      <dgm:prSet presAssocID="{E3E92770-7B35-40BF-B644-EF01B364C746}" presName="rootComposite1" presStyleCnt="0"/>
      <dgm:spPr/>
    </dgm:pt>
    <dgm:pt modelId="{416B2362-C434-4F43-A40F-9A96F9880B65}" type="pres">
      <dgm:prSet presAssocID="{E3E92770-7B35-40BF-B644-EF01B364C746}" presName="rootText1" presStyleLbl="node0" presStyleIdx="0" presStyleCnt="1">
        <dgm:presLayoutVars>
          <dgm:chPref val="3"/>
        </dgm:presLayoutVars>
      </dgm:prSet>
      <dgm:spPr/>
      <dgm:t>
        <a:bodyPr/>
        <a:lstStyle/>
        <a:p>
          <a:endParaRPr lang="vi-VN"/>
        </a:p>
      </dgm:t>
    </dgm:pt>
    <dgm:pt modelId="{04E1F62F-2F6B-44EB-BC65-140B92C4B4C4}" type="pres">
      <dgm:prSet presAssocID="{E3E92770-7B35-40BF-B644-EF01B364C746}" presName="rootConnector1" presStyleLbl="node1" presStyleIdx="0" presStyleCnt="0"/>
      <dgm:spPr/>
      <dgm:t>
        <a:bodyPr/>
        <a:lstStyle/>
        <a:p>
          <a:endParaRPr lang="vi-VN"/>
        </a:p>
      </dgm:t>
    </dgm:pt>
    <dgm:pt modelId="{748E5E4A-DBB5-45A7-9583-5F8EC72206B8}" type="pres">
      <dgm:prSet presAssocID="{E3E92770-7B35-40BF-B644-EF01B364C746}" presName="hierChild2" presStyleCnt="0"/>
      <dgm:spPr/>
    </dgm:pt>
    <dgm:pt modelId="{6EC24274-DC96-4D2C-917A-9ACEE2A0F14D}" type="pres">
      <dgm:prSet presAssocID="{B89F1DBC-59A3-4BD5-895B-7A001427B7E9}" presName="Name37" presStyleLbl="parChTrans1D2" presStyleIdx="0" presStyleCnt="4"/>
      <dgm:spPr/>
      <dgm:t>
        <a:bodyPr/>
        <a:lstStyle/>
        <a:p>
          <a:endParaRPr lang="vi-VN"/>
        </a:p>
      </dgm:t>
    </dgm:pt>
    <dgm:pt modelId="{A07C4E84-887B-4DC9-8B28-C61C8DB883F0}" type="pres">
      <dgm:prSet presAssocID="{61560A17-7DE2-470E-BC5F-FA9E22738319}" presName="hierRoot2" presStyleCnt="0">
        <dgm:presLayoutVars>
          <dgm:hierBranch val="init"/>
        </dgm:presLayoutVars>
      </dgm:prSet>
      <dgm:spPr/>
    </dgm:pt>
    <dgm:pt modelId="{DB3656BA-5571-4EC1-A5A4-620B3E89F70E}" type="pres">
      <dgm:prSet presAssocID="{61560A17-7DE2-470E-BC5F-FA9E22738319}" presName="rootComposite" presStyleCnt="0"/>
      <dgm:spPr/>
    </dgm:pt>
    <dgm:pt modelId="{3CCDF321-AEC7-439F-A563-9E1706158DF4}" type="pres">
      <dgm:prSet presAssocID="{61560A17-7DE2-470E-BC5F-FA9E22738319}" presName="rootText" presStyleLbl="node2" presStyleIdx="0" presStyleCnt="4">
        <dgm:presLayoutVars>
          <dgm:chPref val="3"/>
        </dgm:presLayoutVars>
      </dgm:prSet>
      <dgm:spPr/>
      <dgm:t>
        <a:bodyPr/>
        <a:lstStyle/>
        <a:p>
          <a:endParaRPr lang="vi-VN"/>
        </a:p>
      </dgm:t>
    </dgm:pt>
    <dgm:pt modelId="{12CE53D7-056A-4A81-9309-C43136FC19E6}" type="pres">
      <dgm:prSet presAssocID="{61560A17-7DE2-470E-BC5F-FA9E22738319}" presName="rootConnector" presStyleLbl="node2" presStyleIdx="0" presStyleCnt="4"/>
      <dgm:spPr/>
      <dgm:t>
        <a:bodyPr/>
        <a:lstStyle/>
        <a:p>
          <a:endParaRPr lang="vi-VN"/>
        </a:p>
      </dgm:t>
    </dgm:pt>
    <dgm:pt modelId="{C2BA7BD1-A126-4774-B701-1B5E289125B4}" type="pres">
      <dgm:prSet presAssocID="{61560A17-7DE2-470E-BC5F-FA9E22738319}" presName="hierChild4" presStyleCnt="0"/>
      <dgm:spPr/>
    </dgm:pt>
    <dgm:pt modelId="{EF39817E-6EEE-4883-89C2-C7D715A9F4FD}" type="pres">
      <dgm:prSet presAssocID="{61560A17-7DE2-470E-BC5F-FA9E22738319}" presName="hierChild5" presStyleCnt="0"/>
      <dgm:spPr/>
    </dgm:pt>
    <dgm:pt modelId="{6156E6C3-244E-4141-A1B8-604EBF033391}" type="pres">
      <dgm:prSet presAssocID="{9CDEDF9F-B00D-45CF-9E2D-A5D3132C7708}" presName="Name37" presStyleLbl="parChTrans1D2" presStyleIdx="1" presStyleCnt="4"/>
      <dgm:spPr/>
      <dgm:t>
        <a:bodyPr/>
        <a:lstStyle/>
        <a:p>
          <a:endParaRPr lang="vi-VN"/>
        </a:p>
      </dgm:t>
    </dgm:pt>
    <dgm:pt modelId="{D1674964-BADF-48F0-B1D7-439160454DF5}" type="pres">
      <dgm:prSet presAssocID="{F5C1716D-EDEA-4654-9265-A5F492A54206}" presName="hierRoot2" presStyleCnt="0">
        <dgm:presLayoutVars>
          <dgm:hierBranch val="init"/>
        </dgm:presLayoutVars>
      </dgm:prSet>
      <dgm:spPr/>
    </dgm:pt>
    <dgm:pt modelId="{F5AF2C47-9DB2-48F3-B82F-1EE53B92D079}" type="pres">
      <dgm:prSet presAssocID="{F5C1716D-EDEA-4654-9265-A5F492A54206}" presName="rootComposite" presStyleCnt="0"/>
      <dgm:spPr/>
    </dgm:pt>
    <dgm:pt modelId="{2D28FD77-E1F6-4B12-865F-8FF9B1D5A13C}" type="pres">
      <dgm:prSet presAssocID="{F5C1716D-EDEA-4654-9265-A5F492A54206}" presName="rootText" presStyleLbl="node2" presStyleIdx="1" presStyleCnt="4">
        <dgm:presLayoutVars>
          <dgm:chPref val="3"/>
        </dgm:presLayoutVars>
      </dgm:prSet>
      <dgm:spPr/>
      <dgm:t>
        <a:bodyPr/>
        <a:lstStyle/>
        <a:p>
          <a:endParaRPr lang="vi-VN"/>
        </a:p>
      </dgm:t>
    </dgm:pt>
    <dgm:pt modelId="{7ADC1D92-6303-4FD3-8746-774719418937}" type="pres">
      <dgm:prSet presAssocID="{F5C1716D-EDEA-4654-9265-A5F492A54206}" presName="rootConnector" presStyleLbl="node2" presStyleIdx="1" presStyleCnt="4"/>
      <dgm:spPr/>
      <dgm:t>
        <a:bodyPr/>
        <a:lstStyle/>
        <a:p>
          <a:endParaRPr lang="vi-VN"/>
        </a:p>
      </dgm:t>
    </dgm:pt>
    <dgm:pt modelId="{1B4139F8-302F-43C7-8DC8-05CFF950B42F}" type="pres">
      <dgm:prSet presAssocID="{F5C1716D-EDEA-4654-9265-A5F492A54206}" presName="hierChild4" presStyleCnt="0"/>
      <dgm:spPr/>
    </dgm:pt>
    <dgm:pt modelId="{015CE204-6753-4CE0-87E3-8959B4A079FD}" type="pres">
      <dgm:prSet presAssocID="{F5C1716D-EDEA-4654-9265-A5F492A54206}" presName="hierChild5" presStyleCnt="0"/>
      <dgm:spPr/>
    </dgm:pt>
    <dgm:pt modelId="{D78D7914-E1E3-4739-BCE4-92738808BF59}" type="pres">
      <dgm:prSet presAssocID="{A28CA107-66B9-4BEA-87E1-4FC5A4A2D8B1}" presName="Name37" presStyleLbl="parChTrans1D2" presStyleIdx="2" presStyleCnt="4"/>
      <dgm:spPr/>
      <dgm:t>
        <a:bodyPr/>
        <a:lstStyle/>
        <a:p>
          <a:endParaRPr lang="vi-VN"/>
        </a:p>
      </dgm:t>
    </dgm:pt>
    <dgm:pt modelId="{B92EF39F-0420-4A35-9EDB-2BC82DAE5788}" type="pres">
      <dgm:prSet presAssocID="{6B534EEC-AFC3-469C-9535-F6488FD3ADAD}" presName="hierRoot2" presStyleCnt="0">
        <dgm:presLayoutVars>
          <dgm:hierBranch val="init"/>
        </dgm:presLayoutVars>
      </dgm:prSet>
      <dgm:spPr/>
    </dgm:pt>
    <dgm:pt modelId="{0731FA23-53E9-455F-BECB-0BA1366B2BFE}" type="pres">
      <dgm:prSet presAssocID="{6B534EEC-AFC3-469C-9535-F6488FD3ADAD}" presName="rootComposite" presStyleCnt="0"/>
      <dgm:spPr/>
    </dgm:pt>
    <dgm:pt modelId="{D1B96F4D-AB8A-434E-A0B0-08464A336D3D}" type="pres">
      <dgm:prSet presAssocID="{6B534EEC-AFC3-469C-9535-F6488FD3ADAD}" presName="rootText" presStyleLbl="node2" presStyleIdx="2" presStyleCnt="4" custScaleX="148242" custScaleY="130912">
        <dgm:presLayoutVars>
          <dgm:chPref val="3"/>
        </dgm:presLayoutVars>
      </dgm:prSet>
      <dgm:spPr/>
      <dgm:t>
        <a:bodyPr/>
        <a:lstStyle/>
        <a:p>
          <a:endParaRPr lang="vi-VN"/>
        </a:p>
      </dgm:t>
    </dgm:pt>
    <dgm:pt modelId="{58B64F81-1B46-4CC6-AC85-DC8D7F5D4D10}" type="pres">
      <dgm:prSet presAssocID="{6B534EEC-AFC3-469C-9535-F6488FD3ADAD}" presName="rootConnector" presStyleLbl="node2" presStyleIdx="2" presStyleCnt="4"/>
      <dgm:spPr/>
      <dgm:t>
        <a:bodyPr/>
        <a:lstStyle/>
        <a:p>
          <a:endParaRPr lang="vi-VN"/>
        </a:p>
      </dgm:t>
    </dgm:pt>
    <dgm:pt modelId="{A0EC1455-4E90-4FD4-9205-D4221B0ABC00}" type="pres">
      <dgm:prSet presAssocID="{6B534EEC-AFC3-469C-9535-F6488FD3ADAD}" presName="hierChild4" presStyleCnt="0"/>
      <dgm:spPr/>
    </dgm:pt>
    <dgm:pt modelId="{47CB33D8-BD4C-4F34-ADC7-6EEB021C3210}" type="pres">
      <dgm:prSet presAssocID="{A73E4244-8700-46C1-A5A3-5E10E1A952D7}" presName="Name37" presStyleLbl="parChTrans1D3" presStyleIdx="0" presStyleCnt="1"/>
      <dgm:spPr/>
      <dgm:t>
        <a:bodyPr/>
        <a:lstStyle/>
        <a:p>
          <a:endParaRPr lang="vi-VN"/>
        </a:p>
      </dgm:t>
    </dgm:pt>
    <dgm:pt modelId="{AF71E97A-2D20-4F66-BF1C-13C77FCA75FF}" type="pres">
      <dgm:prSet presAssocID="{787BF823-1EE1-4EBE-AC8B-7B198592027F}" presName="hierRoot2" presStyleCnt="0">
        <dgm:presLayoutVars>
          <dgm:hierBranch val="init"/>
        </dgm:presLayoutVars>
      </dgm:prSet>
      <dgm:spPr/>
    </dgm:pt>
    <dgm:pt modelId="{C27CA87C-AED9-46B7-A4F3-1E50B6A4D1E9}" type="pres">
      <dgm:prSet presAssocID="{787BF823-1EE1-4EBE-AC8B-7B198592027F}" presName="rootComposite" presStyleCnt="0"/>
      <dgm:spPr/>
    </dgm:pt>
    <dgm:pt modelId="{7749D65A-527F-433C-804A-1DD98A1228B8}" type="pres">
      <dgm:prSet presAssocID="{787BF823-1EE1-4EBE-AC8B-7B198592027F}" presName="rootText" presStyleLbl="node3" presStyleIdx="0" presStyleCnt="1">
        <dgm:presLayoutVars>
          <dgm:chPref val="3"/>
        </dgm:presLayoutVars>
      </dgm:prSet>
      <dgm:spPr/>
      <dgm:t>
        <a:bodyPr/>
        <a:lstStyle/>
        <a:p>
          <a:endParaRPr lang="vi-VN"/>
        </a:p>
      </dgm:t>
    </dgm:pt>
    <dgm:pt modelId="{8DF37E9C-DC00-4F6B-85F1-E79F1C82AD62}" type="pres">
      <dgm:prSet presAssocID="{787BF823-1EE1-4EBE-AC8B-7B198592027F}" presName="rootConnector" presStyleLbl="node3" presStyleIdx="0" presStyleCnt="1"/>
      <dgm:spPr/>
      <dgm:t>
        <a:bodyPr/>
        <a:lstStyle/>
        <a:p>
          <a:endParaRPr lang="vi-VN"/>
        </a:p>
      </dgm:t>
    </dgm:pt>
    <dgm:pt modelId="{308E5597-7D5D-4B6C-97C3-BF88E008D3E9}" type="pres">
      <dgm:prSet presAssocID="{787BF823-1EE1-4EBE-AC8B-7B198592027F}" presName="hierChild4" presStyleCnt="0"/>
      <dgm:spPr/>
    </dgm:pt>
    <dgm:pt modelId="{E29A21DB-D7B2-4653-BBFD-C5022C68D379}" type="pres">
      <dgm:prSet presAssocID="{DFF43416-D7CB-4F17-8B08-2FC858F61E40}" presName="Name37" presStyleLbl="parChTrans1D4" presStyleIdx="0" presStyleCnt="4"/>
      <dgm:spPr/>
      <dgm:t>
        <a:bodyPr/>
        <a:lstStyle/>
        <a:p>
          <a:endParaRPr lang="vi-VN"/>
        </a:p>
      </dgm:t>
    </dgm:pt>
    <dgm:pt modelId="{6EE8BD33-6F46-42C5-B804-2675BE32267F}" type="pres">
      <dgm:prSet presAssocID="{FB3EE4D3-DDC0-4D7C-849D-ADFB24D643B8}" presName="hierRoot2" presStyleCnt="0">
        <dgm:presLayoutVars>
          <dgm:hierBranch val="init"/>
        </dgm:presLayoutVars>
      </dgm:prSet>
      <dgm:spPr/>
    </dgm:pt>
    <dgm:pt modelId="{51D89221-F5BA-40EE-BDF0-794F4091430E}" type="pres">
      <dgm:prSet presAssocID="{FB3EE4D3-DDC0-4D7C-849D-ADFB24D643B8}" presName="rootComposite" presStyleCnt="0"/>
      <dgm:spPr/>
    </dgm:pt>
    <dgm:pt modelId="{73548A10-8631-4F4F-8DAD-D291170BED08}" type="pres">
      <dgm:prSet presAssocID="{FB3EE4D3-DDC0-4D7C-849D-ADFB24D643B8}" presName="rootText" presStyleLbl="node4" presStyleIdx="0" presStyleCnt="4">
        <dgm:presLayoutVars>
          <dgm:chPref val="3"/>
        </dgm:presLayoutVars>
      </dgm:prSet>
      <dgm:spPr/>
      <dgm:t>
        <a:bodyPr/>
        <a:lstStyle/>
        <a:p>
          <a:endParaRPr lang="vi-VN"/>
        </a:p>
      </dgm:t>
    </dgm:pt>
    <dgm:pt modelId="{0F4B301E-143F-40D7-A3E8-E3CA229E3DD4}" type="pres">
      <dgm:prSet presAssocID="{FB3EE4D3-DDC0-4D7C-849D-ADFB24D643B8}" presName="rootConnector" presStyleLbl="node4" presStyleIdx="0" presStyleCnt="4"/>
      <dgm:spPr/>
      <dgm:t>
        <a:bodyPr/>
        <a:lstStyle/>
        <a:p>
          <a:endParaRPr lang="vi-VN"/>
        </a:p>
      </dgm:t>
    </dgm:pt>
    <dgm:pt modelId="{6363C914-03C9-4C8B-9C3C-A6204F8365CC}" type="pres">
      <dgm:prSet presAssocID="{FB3EE4D3-DDC0-4D7C-849D-ADFB24D643B8}" presName="hierChild4" presStyleCnt="0"/>
      <dgm:spPr/>
    </dgm:pt>
    <dgm:pt modelId="{B65BC29D-9CAD-4F1C-A317-AE570B464900}" type="pres">
      <dgm:prSet presAssocID="{AB89C30D-7C81-430C-AC4A-20AA9C6739D9}" presName="Name37" presStyleLbl="parChTrans1D4" presStyleIdx="1" presStyleCnt="4"/>
      <dgm:spPr/>
      <dgm:t>
        <a:bodyPr/>
        <a:lstStyle/>
        <a:p>
          <a:endParaRPr lang="vi-VN"/>
        </a:p>
      </dgm:t>
    </dgm:pt>
    <dgm:pt modelId="{91B65E67-35EA-42D4-B094-C7072FB17FD1}" type="pres">
      <dgm:prSet presAssocID="{A50525D7-6A8F-4782-8787-0E5978C69364}" presName="hierRoot2" presStyleCnt="0">
        <dgm:presLayoutVars>
          <dgm:hierBranch val="init"/>
        </dgm:presLayoutVars>
      </dgm:prSet>
      <dgm:spPr/>
    </dgm:pt>
    <dgm:pt modelId="{51A33068-203C-4486-A80D-566F12C71D5C}" type="pres">
      <dgm:prSet presAssocID="{A50525D7-6A8F-4782-8787-0E5978C69364}" presName="rootComposite" presStyleCnt="0"/>
      <dgm:spPr/>
    </dgm:pt>
    <dgm:pt modelId="{A811DD66-4AE8-4C49-9C5F-37025C456010}" type="pres">
      <dgm:prSet presAssocID="{A50525D7-6A8F-4782-8787-0E5978C69364}" presName="rootText" presStyleLbl="node4" presStyleIdx="1" presStyleCnt="4">
        <dgm:presLayoutVars>
          <dgm:chPref val="3"/>
        </dgm:presLayoutVars>
      </dgm:prSet>
      <dgm:spPr/>
      <dgm:t>
        <a:bodyPr/>
        <a:lstStyle/>
        <a:p>
          <a:endParaRPr lang="vi-VN"/>
        </a:p>
      </dgm:t>
    </dgm:pt>
    <dgm:pt modelId="{B59EF302-2BF5-4CD9-B612-7912486A4BB7}" type="pres">
      <dgm:prSet presAssocID="{A50525D7-6A8F-4782-8787-0E5978C69364}" presName="rootConnector" presStyleLbl="node4" presStyleIdx="1" presStyleCnt="4"/>
      <dgm:spPr/>
      <dgm:t>
        <a:bodyPr/>
        <a:lstStyle/>
        <a:p>
          <a:endParaRPr lang="vi-VN"/>
        </a:p>
      </dgm:t>
    </dgm:pt>
    <dgm:pt modelId="{802516BC-D4C9-48AA-BEC5-1E04BE6C7A27}" type="pres">
      <dgm:prSet presAssocID="{A50525D7-6A8F-4782-8787-0E5978C69364}" presName="hierChild4" presStyleCnt="0"/>
      <dgm:spPr/>
    </dgm:pt>
    <dgm:pt modelId="{C2D952CD-AA3D-450A-97EC-06056E7A92A5}" type="pres">
      <dgm:prSet presAssocID="{F2BBB5FD-2908-4B6D-B439-FD0434C87196}" presName="Name37" presStyleLbl="parChTrans1D4" presStyleIdx="2" presStyleCnt="4"/>
      <dgm:spPr/>
      <dgm:t>
        <a:bodyPr/>
        <a:lstStyle/>
        <a:p>
          <a:endParaRPr lang="vi-VN"/>
        </a:p>
      </dgm:t>
    </dgm:pt>
    <dgm:pt modelId="{68F02D01-22A2-4120-90B6-CC2E5934C44E}" type="pres">
      <dgm:prSet presAssocID="{8BD28ACB-33AB-444D-9469-2191D690949B}" presName="hierRoot2" presStyleCnt="0">
        <dgm:presLayoutVars>
          <dgm:hierBranch val="init"/>
        </dgm:presLayoutVars>
      </dgm:prSet>
      <dgm:spPr/>
    </dgm:pt>
    <dgm:pt modelId="{F226F783-8574-4D27-81D0-0CB41EF4A875}" type="pres">
      <dgm:prSet presAssocID="{8BD28ACB-33AB-444D-9469-2191D690949B}" presName="rootComposite" presStyleCnt="0"/>
      <dgm:spPr/>
    </dgm:pt>
    <dgm:pt modelId="{301F196A-CFCA-4461-8897-B0A2981A8F08}" type="pres">
      <dgm:prSet presAssocID="{8BD28ACB-33AB-444D-9469-2191D690949B}" presName="rootText" presStyleLbl="node4" presStyleIdx="2" presStyleCnt="4">
        <dgm:presLayoutVars>
          <dgm:chPref val="3"/>
        </dgm:presLayoutVars>
      </dgm:prSet>
      <dgm:spPr/>
      <dgm:t>
        <a:bodyPr/>
        <a:lstStyle/>
        <a:p>
          <a:endParaRPr lang="vi-VN"/>
        </a:p>
      </dgm:t>
    </dgm:pt>
    <dgm:pt modelId="{EAFB529E-10A5-4B16-B4C4-B4EBBFD2C328}" type="pres">
      <dgm:prSet presAssocID="{8BD28ACB-33AB-444D-9469-2191D690949B}" presName="rootConnector" presStyleLbl="node4" presStyleIdx="2" presStyleCnt="4"/>
      <dgm:spPr/>
      <dgm:t>
        <a:bodyPr/>
        <a:lstStyle/>
        <a:p>
          <a:endParaRPr lang="vi-VN"/>
        </a:p>
      </dgm:t>
    </dgm:pt>
    <dgm:pt modelId="{C1352C68-6671-460E-81AA-9C7768871307}" type="pres">
      <dgm:prSet presAssocID="{8BD28ACB-33AB-444D-9469-2191D690949B}" presName="hierChild4" presStyleCnt="0"/>
      <dgm:spPr/>
    </dgm:pt>
    <dgm:pt modelId="{D04C873B-8B42-46C6-A22A-08AE314F534C}" type="pres">
      <dgm:prSet presAssocID="{A7222311-5844-4BC9-9A0F-3D458019C2EF}" presName="Name37" presStyleLbl="parChTrans1D4" presStyleIdx="3" presStyleCnt="4"/>
      <dgm:spPr/>
      <dgm:t>
        <a:bodyPr/>
        <a:lstStyle/>
        <a:p>
          <a:endParaRPr lang="vi-VN"/>
        </a:p>
      </dgm:t>
    </dgm:pt>
    <dgm:pt modelId="{AA2BB006-91E7-401F-B8BD-5A3EA3A5A265}" type="pres">
      <dgm:prSet presAssocID="{6A12DD13-D429-45D5-BEDB-FC7F874F7188}" presName="hierRoot2" presStyleCnt="0">
        <dgm:presLayoutVars>
          <dgm:hierBranch val="init"/>
        </dgm:presLayoutVars>
      </dgm:prSet>
      <dgm:spPr/>
    </dgm:pt>
    <dgm:pt modelId="{45190846-D798-467C-BEC0-6A233691434F}" type="pres">
      <dgm:prSet presAssocID="{6A12DD13-D429-45D5-BEDB-FC7F874F7188}" presName="rootComposite" presStyleCnt="0"/>
      <dgm:spPr/>
    </dgm:pt>
    <dgm:pt modelId="{573DA478-3C07-47C4-A5E9-8A93C636019F}" type="pres">
      <dgm:prSet presAssocID="{6A12DD13-D429-45D5-BEDB-FC7F874F7188}" presName="rootText" presStyleLbl="node4" presStyleIdx="3" presStyleCnt="4">
        <dgm:presLayoutVars>
          <dgm:chPref val="3"/>
        </dgm:presLayoutVars>
      </dgm:prSet>
      <dgm:spPr/>
      <dgm:t>
        <a:bodyPr/>
        <a:lstStyle/>
        <a:p>
          <a:endParaRPr lang="vi-VN"/>
        </a:p>
      </dgm:t>
    </dgm:pt>
    <dgm:pt modelId="{3754F8AE-7963-46C5-B145-428EF666D28E}" type="pres">
      <dgm:prSet presAssocID="{6A12DD13-D429-45D5-BEDB-FC7F874F7188}" presName="rootConnector" presStyleLbl="node4" presStyleIdx="3" presStyleCnt="4"/>
      <dgm:spPr/>
      <dgm:t>
        <a:bodyPr/>
        <a:lstStyle/>
        <a:p>
          <a:endParaRPr lang="vi-VN"/>
        </a:p>
      </dgm:t>
    </dgm:pt>
    <dgm:pt modelId="{4DB92035-D431-4713-A00E-E3B866A2774C}" type="pres">
      <dgm:prSet presAssocID="{6A12DD13-D429-45D5-BEDB-FC7F874F7188}" presName="hierChild4" presStyleCnt="0"/>
      <dgm:spPr/>
    </dgm:pt>
    <dgm:pt modelId="{B9369ABE-9377-48BD-9D4A-0352AEE6C6BA}" type="pres">
      <dgm:prSet presAssocID="{6A12DD13-D429-45D5-BEDB-FC7F874F7188}" presName="hierChild5" presStyleCnt="0"/>
      <dgm:spPr/>
    </dgm:pt>
    <dgm:pt modelId="{909DAA69-6E69-4FF1-9946-CA5C6FCB5574}" type="pres">
      <dgm:prSet presAssocID="{8BD28ACB-33AB-444D-9469-2191D690949B}" presName="hierChild5" presStyleCnt="0"/>
      <dgm:spPr/>
    </dgm:pt>
    <dgm:pt modelId="{3995F706-C1BA-40BA-96D5-829C27EE4005}" type="pres">
      <dgm:prSet presAssocID="{A50525D7-6A8F-4782-8787-0E5978C69364}" presName="hierChild5" presStyleCnt="0"/>
      <dgm:spPr/>
    </dgm:pt>
    <dgm:pt modelId="{1E285973-65DA-4633-9AA4-409856126355}" type="pres">
      <dgm:prSet presAssocID="{FB3EE4D3-DDC0-4D7C-849D-ADFB24D643B8}" presName="hierChild5" presStyleCnt="0"/>
      <dgm:spPr/>
    </dgm:pt>
    <dgm:pt modelId="{CB176624-E087-44AE-9401-9431239C4E5F}" type="pres">
      <dgm:prSet presAssocID="{787BF823-1EE1-4EBE-AC8B-7B198592027F}" presName="hierChild5" presStyleCnt="0"/>
      <dgm:spPr/>
    </dgm:pt>
    <dgm:pt modelId="{7C2667FE-2D6B-4496-83F6-8F51EB5EEACF}" type="pres">
      <dgm:prSet presAssocID="{6B534EEC-AFC3-469C-9535-F6488FD3ADAD}" presName="hierChild5" presStyleCnt="0"/>
      <dgm:spPr/>
    </dgm:pt>
    <dgm:pt modelId="{40192459-D601-46A5-B21D-732DC08BE556}" type="pres">
      <dgm:prSet presAssocID="{FCADE878-9C8D-4BAF-8199-43ABA330B7E2}" presName="Name37" presStyleLbl="parChTrans1D2" presStyleIdx="3" presStyleCnt="4"/>
      <dgm:spPr/>
      <dgm:t>
        <a:bodyPr/>
        <a:lstStyle/>
        <a:p>
          <a:endParaRPr lang="vi-VN"/>
        </a:p>
      </dgm:t>
    </dgm:pt>
    <dgm:pt modelId="{33A27570-02D7-4BDC-AD63-C7DB220B8506}" type="pres">
      <dgm:prSet presAssocID="{70567438-23D6-47BD-8A62-90DA0E7DCD4D}" presName="hierRoot2" presStyleCnt="0">
        <dgm:presLayoutVars>
          <dgm:hierBranch val="init"/>
        </dgm:presLayoutVars>
      </dgm:prSet>
      <dgm:spPr/>
    </dgm:pt>
    <dgm:pt modelId="{E8388644-ADA5-476D-9738-52E2A4A7A750}" type="pres">
      <dgm:prSet presAssocID="{70567438-23D6-47BD-8A62-90DA0E7DCD4D}" presName="rootComposite" presStyleCnt="0"/>
      <dgm:spPr/>
    </dgm:pt>
    <dgm:pt modelId="{F3016496-004F-4D02-80D2-6B599852E3CC}" type="pres">
      <dgm:prSet presAssocID="{70567438-23D6-47BD-8A62-90DA0E7DCD4D}" presName="rootText" presStyleLbl="node2" presStyleIdx="3" presStyleCnt="4" custScaleY="114487" custLinFactNeighborX="37424" custLinFactNeighborY="6237">
        <dgm:presLayoutVars>
          <dgm:chPref val="3"/>
        </dgm:presLayoutVars>
      </dgm:prSet>
      <dgm:spPr/>
      <dgm:t>
        <a:bodyPr/>
        <a:lstStyle/>
        <a:p>
          <a:endParaRPr lang="vi-VN"/>
        </a:p>
      </dgm:t>
    </dgm:pt>
    <dgm:pt modelId="{B7C3BAB7-61A5-4348-8529-3662F7DCB45D}" type="pres">
      <dgm:prSet presAssocID="{70567438-23D6-47BD-8A62-90DA0E7DCD4D}" presName="rootConnector" presStyleLbl="node2" presStyleIdx="3" presStyleCnt="4"/>
      <dgm:spPr/>
      <dgm:t>
        <a:bodyPr/>
        <a:lstStyle/>
        <a:p>
          <a:endParaRPr lang="vi-VN"/>
        </a:p>
      </dgm:t>
    </dgm:pt>
    <dgm:pt modelId="{E7939CB5-3B38-475B-B4CA-8B26C2A77FE3}" type="pres">
      <dgm:prSet presAssocID="{70567438-23D6-47BD-8A62-90DA0E7DCD4D}" presName="hierChild4" presStyleCnt="0"/>
      <dgm:spPr/>
    </dgm:pt>
    <dgm:pt modelId="{0140E333-020D-431E-A35F-394977F0F077}" type="pres">
      <dgm:prSet presAssocID="{70567438-23D6-47BD-8A62-90DA0E7DCD4D}" presName="hierChild5" presStyleCnt="0"/>
      <dgm:spPr/>
    </dgm:pt>
    <dgm:pt modelId="{1BED5C75-42C6-4B04-BDC7-C0AD1D4CFB5D}" type="pres">
      <dgm:prSet presAssocID="{E3E92770-7B35-40BF-B644-EF01B364C746}" presName="hierChild3" presStyleCnt="0"/>
      <dgm:spPr/>
    </dgm:pt>
  </dgm:ptLst>
  <dgm:cxnLst>
    <dgm:cxn modelId="{3D70F827-0E80-47DC-A9E4-4D156FFC005F}" type="presOf" srcId="{F5C1716D-EDEA-4654-9265-A5F492A54206}" destId="{7ADC1D92-6303-4FD3-8746-774719418937}" srcOrd="1" destOrd="0" presId="urn:microsoft.com/office/officeart/2005/8/layout/orgChart1"/>
    <dgm:cxn modelId="{4E495C5C-2CDC-41CE-99E8-C39A4BB8F514}" type="presOf" srcId="{E3E92770-7B35-40BF-B644-EF01B364C746}" destId="{416B2362-C434-4F43-A40F-9A96F9880B65}" srcOrd="0" destOrd="0" presId="urn:microsoft.com/office/officeart/2005/8/layout/orgChart1"/>
    <dgm:cxn modelId="{4EC9E436-23F1-452E-AEFE-30C43CB1070A}" type="presOf" srcId="{A50525D7-6A8F-4782-8787-0E5978C69364}" destId="{B59EF302-2BF5-4CD9-B612-7912486A4BB7}" srcOrd="1" destOrd="0" presId="urn:microsoft.com/office/officeart/2005/8/layout/orgChart1"/>
    <dgm:cxn modelId="{9F7263F3-237F-467D-9E72-7568C2BC4800}" srcId="{787BF823-1EE1-4EBE-AC8B-7B198592027F}" destId="{FB3EE4D3-DDC0-4D7C-849D-ADFB24D643B8}" srcOrd="0" destOrd="0" parTransId="{DFF43416-D7CB-4F17-8B08-2FC858F61E40}" sibTransId="{A76D8F3D-CC38-4824-A05B-079160505E8C}"/>
    <dgm:cxn modelId="{EB67C918-4216-40F1-995B-763990512B0C}" srcId="{E3E92770-7B35-40BF-B644-EF01B364C746}" destId="{61560A17-7DE2-470E-BC5F-FA9E22738319}" srcOrd="0" destOrd="0" parTransId="{B89F1DBC-59A3-4BD5-895B-7A001427B7E9}" sibTransId="{B173DA88-E010-4027-99FD-6FA054F57FCD}"/>
    <dgm:cxn modelId="{1F3EE20F-ACB3-450A-9D03-10C8D1B3E950}" type="presOf" srcId="{61560A17-7DE2-470E-BC5F-FA9E22738319}" destId="{12CE53D7-056A-4A81-9309-C43136FC19E6}" srcOrd="1" destOrd="0" presId="urn:microsoft.com/office/officeart/2005/8/layout/orgChart1"/>
    <dgm:cxn modelId="{4308D7D6-3C44-422A-9D06-1C21278602C7}" type="presOf" srcId="{FB3EE4D3-DDC0-4D7C-849D-ADFB24D643B8}" destId="{73548A10-8631-4F4F-8DAD-D291170BED08}" srcOrd="0" destOrd="0" presId="urn:microsoft.com/office/officeart/2005/8/layout/orgChart1"/>
    <dgm:cxn modelId="{5FCE0626-DBF8-4F74-B69F-36DFE99B284C}" type="presOf" srcId="{DFF43416-D7CB-4F17-8B08-2FC858F61E40}" destId="{E29A21DB-D7B2-4653-BBFD-C5022C68D379}" srcOrd="0" destOrd="0" presId="urn:microsoft.com/office/officeart/2005/8/layout/orgChart1"/>
    <dgm:cxn modelId="{7728BB23-C67A-4F04-B75A-90141E31849F}" srcId="{E3E92770-7B35-40BF-B644-EF01B364C746}" destId="{6B534EEC-AFC3-469C-9535-F6488FD3ADAD}" srcOrd="2" destOrd="0" parTransId="{A28CA107-66B9-4BEA-87E1-4FC5A4A2D8B1}" sibTransId="{7056B95F-B5EE-4437-954A-63B48F97C03C}"/>
    <dgm:cxn modelId="{59F3F6BC-1D88-4F1B-809F-50388C2D4D20}" type="presOf" srcId="{A7222311-5844-4BC9-9A0F-3D458019C2EF}" destId="{D04C873B-8B42-46C6-A22A-08AE314F534C}" srcOrd="0" destOrd="0" presId="urn:microsoft.com/office/officeart/2005/8/layout/orgChart1"/>
    <dgm:cxn modelId="{D1F9407E-F7D6-499F-8D69-B616F8AB740E}" type="presOf" srcId="{A73E4244-8700-46C1-A5A3-5E10E1A952D7}" destId="{47CB33D8-BD4C-4F34-ADC7-6EEB021C3210}" srcOrd="0" destOrd="0" presId="urn:microsoft.com/office/officeart/2005/8/layout/orgChart1"/>
    <dgm:cxn modelId="{40F7351E-78FF-4284-B4C9-488E8322DBF3}" type="presOf" srcId="{AB89C30D-7C81-430C-AC4A-20AA9C6739D9}" destId="{B65BC29D-9CAD-4F1C-A317-AE570B464900}" srcOrd="0" destOrd="0" presId="urn:microsoft.com/office/officeart/2005/8/layout/orgChart1"/>
    <dgm:cxn modelId="{69C83740-0CB4-4143-8693-57E589CA7582}" type="presOf" srcId="{61560A17-7DE2-470E-BC5F-FA9E22738319}" destId="{3CCDF321-AEC7-439F-A563-9E1706158DF4}" srcOrd="0" destOrd="0" presId="urn:microsoft.com/office/officeart/2005/8/layout/orgChart1"/>
    <dgm:cxn modelId="{D371EA6D-EE37-453E-9733-FEE2A865FC34}" type="presOf" srcId="{B89F1DBC-59A3-4BD5-895B-7A001427B7E9}" destId="{6EC24274-DC96-4D2C-917A-9ACEE2A0F14D}" srcOrd="0" destOrd="0" presId="urn:microsoft.com/office/officeart/2005/8/layout/orgChart1"/>
    <dgm:cxn modelId="{43E21F63-C6F1-4685-9AA7-671B3D5FA947}" srcId="{8BD28ACB-33AB-444D-9469-2191D690949B}" destId="{6A12DD13-D429-45D5-BEDB-FC7F874F7188}" srcOrd="0" destOrd="0" parTransId="{A7222311-5844-4BC9-9A0F-3D458019C2EF}" sibTransId="{42B56D81-C42C-4251-8A2A-2666A5C6EC3A}"/>
    <dgm:cxn modelId="{5CF2FF8B-12A5-4B55-8F66-02D01C827953}" type="presOf" srcId="{787BF823-1EE1-4EBE-AC8B-7B198592027F}" destId="{8DF37E9C-DC00-4F6B-85F1-E79F1C82AD62}" srcOrd="1" destOrd="0" presId="urn:microsoft.com/office/officeart/2005/8/layout/orgChart1"/>
    <dgm:cxn modelId="{D5F2841C-552F-45FB-8002-B0544DB1C5A2}" type="presOf" srcId="{E3E92770-7B35-40BF-B644-EF01B364C746}" destId="{04E1F62F-2F6B-44EB-BC65-140B92C4B4C4}" srcOrd="1" destOrd="0" presId="urn:microsoft.com/office/officeart/2005/8/layout/orgChart1"/>
    <dgm:cxn modelId="{7737A8D1-CF20-4784-A6C6-879C351641A9}" srcId="{A50525D7-6A8F-4782-8787-0E5978C69364}" destId="{8BD28ACB-33AB-444D-9469-2191D690949B}" srcOrd="0" destOrd="0" parTransId="{F2BBB5FD-2908-4B6D-B439-FD0434C87196}" sibTransId="{B6A73765-47A1-41AD-8FCD-8D1922A779ED}"/>
    <dgm:cxn modelId="{1023C151-FA7A-49C1-8946-74F1AD8D9CD6}" type="presOf" srcId="{A28CA107-66B9-4BEA-87E1-4FC5A4A2D8B1}" destId="{D78D7914-E1E3-4739-BCE4-92738808BF59}" srcOrd="0" destOrd="0" presId="urn:microsoft.com/office/officeart/2005/8/layout/orgChart1"/>
    <dgm:cxn modelId="{1C211E25-B6FC-481A-A4BC-7400B33C77F7}" srcId="{E3E92770-7B35-40BF-B644-EF01B364C746}" destId="{70567438-23D6-47BD-8A62-90DA0E7DCD4D}" srcOrd="3" destOrd="0" parTransId="{FCADE878-9C8D-4BAF-8199-43ABA330B7E2}" sibTransId="{85DBE627-E329-4FB9-A2AC-C5DE097CF2C9}"/>
    <dgm:cxn modelId="{002D0546-10B7-4283-857E-AD9F3B65402C}" srcId="{4250EFB5-DD97-402A-B81A-36BCC7172E88}" destId="{E3E92770-7B35-40BF-B644-EF01B364C746}" srcOrd="0" destOrd="0" parTransId="{407BC63E-83E9-4E73-8233-7E265D9C7466}" sibTransId="{45BA12D3-BD9F-41D4-8A08-B1F8738C5C04}"/>
    <dgm:cxn modelId="{430442D6-2C40-40A6-B755-4561D6277472}" type="presOf" srcId="{70567438-23D6-47BD-8A62-90DA0E7DCD4D}" destId="{F3016496-004F-4D02-80D2-6B599852E3CC}" srcOrd="0" destOrd="0" presId="urn:microsoft.com/office/officeart/2005/8/layout/orgChart1"/>
    <dgm:cxn modelId="{98898B6B-C39C-4B28-B5E3-60E8C902360E}" type="presOf" srcId="{A50525D7-6A8F-4782-8787-0E5978C69364}" destId="{A811DD66-4AE8-4C49-9C5F-37025C456010}" srcOrd="0" destOrd="0" presId="urn:microsoft.com/office/officeart/2005/8/layout/orgChart1"/>
    <dgm:cxn modelId="{07092E6F-1AF9-40B7-8B63-2021A21E4DCE}" type="presOf" srcId="{787BF823-1EE1-4EBE-AC8B-7B198592027F}" destId="{7749D65A-527F-433C-804A-1DD98A1228B8}" srcOrd="0" destOrd="0" presId="urn:microsoft.com/office/officeart/2005/8/layout/orgChart1"/>
    <dgm:cxn modelId="{05D0D4DB-D7FE-43DB-BA39-4FF854123901}" type="presOf" srcId="{6A12DD13-D429-45D5-BEDB-FC7F874F7188}" destId="{573DA478-3C07-47C4-A5E9-8A93C636019F}" srcOrd="0" destOrd="0" presId="urn:microsoft.com/office/officeart/2005/8/layout/orgChart1"/>
    <dgm:cxn modelId="{A00CE8EE-137E-4E9C-942E-C791A20F1DBF}" type="presOf" srcId="{6B534EEC-AFC3-469C-9535-F6488FD3ADAD}" destId="{D1B96F4D-AB8A-434E-A0B0-08464A336D3D}" srcOrd="0" destOrd="0" presId="urn:microsoft.com/office/officeart/2005/8/layout/orgChart1"/>
    <dgm:cxn modelId="{A98401A7-BF94-446B-BFAC-4249FD2DDE44}" srcId="{6B534EEC-AFC3-469C-9535-F6488FD3ADAD}" destId="{787BF823-1EE1-4EBE-AC8B-7B198592027F}" srcOrd="0" destOrd="0" parTransId="{A73E4244-8700-46C1-A5A3-5E10E1A952D7}" sibTransId="{F056E276-A29C-42FD-8B83-BDE6D764811E}"/>
    <dgm:cxn modelId="{BB3E06F0-AD5F-4B86-B153-052FD24D2EFF}" type="presOf" srcId="{9CDEDF9F-B00D-45CF-9E2D-A5D3132C7708}" destId="{6156E6C3-244E-4141-A1B8-604EBF033391}" srcOrd="0" destOrd="0" presId="urn:microsoft.com/office/officeart/2005/8/layout/orgChart1"/>
    <dgm:cxn modelId="{DC3D8087-D0D8-4832-8E07-029551E14331}" type="presOf" srcId="{8BD28ACB-33AB-444D-9469-2191D690949B}" destId="{301F196A-CFCA-4461-8897-B0A2981A8F08}" srcOrd="0" destOrd="0" presId="urn:microsoft.com/office/officeart/2005/8/layout/orgChart1"/>
    <dgm:cxn modelId="{94135B37-184B-459A-9106-CF2263C3B4D6}" type="presOf" srcId="{70567438-23D6-47BD-8A62-90DA0E7DCD4D}" destId="{B7C3BAB7-61A5-4348-8529-3662F7DCB45D}" srcOrd="1" destOrd="0" presId="urn:microsoft.com/office/officeart/2005/8/layout/orgChart1"/>
    <dgm:cxn modelId="{44206C63-CE11-4DDA-AEC0-B71A83F05E4E}" type="presOf" srcId="{F2BBB5FD-2908-4B6D-B439-FD0434C87196}" destId="{C2D952CD-AA3D-450A-97EC-06056E7A92A5}" srcOrd="0" destOrd="0" presId="urn:microsoft.com/office/officeart/2005/8/layout/orgChart1"/>
    <dgm:cxn modelId="{4DE8188A-69BE-425D-B17E-10F0680C1AF9}" type="presOf" srcId="{FCADE878-9C8D-4BAF-8199-43ABA330B7E2}" destId="{40192459-D601-46A5-B21D-732DC08BE556}" srcOrd="0" destOrd="0" presId="urn:microsoft.com/office/officeart/2005/8/layout/orgChart1"/>
    <dgm:cxn modelId="{FB0E2614-49F9-45CE-BA5C-6E4EA24C36F9}" type="presOf" srcId="{6B534EEC-AFC3-469C-9535-F6488FD3ADAD}" destId="{58B64F81-1B46-4CC6-AC85-DC8D7F5D4D10}" srcOrd="1" destOrd="0" presId="urn:microsoft.com/office/officeart/2005/8/layout/orgChart1"/>
    <dgm:cxn modelId="{24D45323-2301-478C-8B73-50488F3B7232}" type="presOf" srcId="{8BD28ACB-33AB-444D-9469-2191D690949B}" destId="{EAFB529E-10A5-4B16-B4C4-B4EBBFD2C328}" srcOrd="1" destOrd="0" presId="urn:microsoft.com/office/officeart/2005/8/layout/orgChart1"/>
    <dgm:cxn modelId="{E9EDB6AB-771B-414B-A25D-22A627753211}" type="presOf" srcId="{FB3EE4D3-DDC0-4D7C-849D-ADFB24D643B8}" destId="{0F4B301E-143F-40D7-A3E8-E3CA229E3DD4}" srcOrd="1" destOrd="0" presId="urn:microsoft.com/office/officeart/2005/8/layout/orgChart1"/>
    <dgm:cxn modelId="{BFDB370E-F89E-48D7-84BC-B64975E4E341}" srcId="{E3E92770-7B35-40BF-B644-EF01B364C746}" destId="{F5C1716D-EDEA-4654-9265-A5F492A54206}" srcOrd="1" destOrd="0" parTransId="{9CDEDF9F-B00D-45CF-9E2D-A5D3132C7708}" sibTransId="{5D0069BB-A62E-4367-A94D-921AB78761C8}"/>
    <dgm:cxn modelId="{63179FCE-6149-4DCC-AC56-CC71AE532C21}" type="presOf" srcId="{F5C1716D-EDEA-4654-9265-A5F492A54206}" destId="{2D28FD77-E1F6-4B12-865F-8FF9B1D5A13C}" srcOrd="0" destOrd="0" presId="urn:microsoft.com/office/officeart/2005/8/layout/orgChart1"/>
    <dgm:cxn modelId="{2F7195DB-AB7A-41F4-AAD0-D05B78BCD769}" type="presOf" srcId="{4250EFB5-DD97-402A-B81A-36BCC7172E88}" destId="{1F686F7B-B9D4-4F58-A287-263E3399AE33}" srcOrd="0" destOrd="0" presId="urn:microsoft.com/office/officeart/2005/8/layout/orgChart1"/>
    <dgm:cxn modelId="{B7F79C67-82B6-4001-AD51-6FE4A61E0D2A}" srcId="{FB3EE4D3-DDC0-4D7C-849D-ADFB24D643B8}" destId="{A50525D7-6A8F-4782-8787-0E5978C69364}" srcOrd="0" destOrd="0" parTransId="{AB89C30D-7C81-430C-AC4A-20AA9C6739D9}" sibTransId="{CCD6ED9B-0461-41E2-BEBA-B669825EB534}"/>
    <dgm:cxn modelId="{2BA681C1-59FF-4090-8ADF-4D8460E694E4}" type="presOf" srcId="{6A12DD13-D429-45D5-BEDB-FC7F874F7188}" destId="{3754F8AE-7963-46C5-B145-428EF666D28E}" srcOrd="1" destOrd="0" presId="urn:microsoft.com/office/officeart/2005/8/layout/orgChart1"/>
    <dgm:cxn modelId="{EB040C94-AE9B-46FC-899A-07A5C5B1A8A7}" type="presParOf" srcId="{1F686F7B-B9D4-4F58-A287-263E3399AE33}" destId="{AB3462AD-09FC-40C4-8959-32F57EA831A4}" srcOrd="0" destOrd="0" presId="urn:microsoft.com/office/officeart/2005/8/layout/orgChart1"/>
    <dgm:cxn modelId="{3F5EE99E-1018-4DF4-A246-DD70E151E896}" type="presParOf" srcId="{AB3462AD-09FC-40C4-8959-32F57EA831A4}" destId="{97D5FCB2-A38F-4A70-B82E-193E6FC3FDC0}" srcOrd="0" destOrd="0" presId="urn:microsoft.com/office/officeart/2005/8/layout/orgChart1"/>
    <dgm:cxn modelId="{A868DCC6-EC48-4B85-AD53-E9341EB4867D}" type="presParOf" srcId="{97D5FCB2-A38F-4A70-B82E-193E6FC3FDC0}" destId="{416B2362-C434-4F43-A40F-9A96F9880B65}" srcOrd="0" destOrd="0" presId="urn:microsoft.com/office/officeart/2005/8/layout/orgChart1"/>
    <dgm:cxn modelId="{93A0DD15-4B65-4608-B853-BD5A545A80A5}" type="presParOf" srcId="{97D5FCB2-A38F-4A70-B82E-193E6FC3FDC0}" destId="{04E1F62F-2F6B-44EB-BC65-140B92C4B4C4}" srcOrd="1" destOrd="0" presId="urn:microsoft.com/office/officeart/2005/8/layout/orgChart1"/>
    <dgm:cxn modelId="{C08935CC-5738-4B0D-A215-A7EFAFA6BC72}" type="presParOf" srcId="{AB3462AD-09FC-40C4-8959-32F57EA831A4}" destId="{748E5E4A-DBB5-45A7-9583-5F8EC72206B8}" srcOrd="1" destOrd="0" presId="urn:microsoft.com/office/officeart/2005/8/layout/orgChart1"/>
    <dgm:cxn modelId="{480D278E-431E-4B2B-B38D-439DB2AADBB1}" type="presParOf" srcId="{748E5E4A-DBB5-45A7-9583-5F8EC72206B8}" destId="{6EC24274-DC96-4D2C-917A-9ACEE2A0F14D}" srcOrd="0" destOrd="0" presId="urn:microsoft.com/office/officeart/2005/8/layout/orgChart1"/>
    <dgm:cxn modelId="{B468C068-F774-45EC-BFE2-ABAF289DCA3A}" type="presParOf" srcId="{748E5E4A-DBB5-45A7-9583-5F8EC72206B8}" destId="{A07C4E84-887B-4DC9-8B28-C61C8DB883F0}" srcOrd="1" destOrd="0" presId="urn:microsoft.com/office/officeart/2005/8/layout/orgChart1"/>
    <dgm:cxn modelId="{FC9E2B9D-3552-48D0-88F3-824877A1559A}" type="presParOf" srcId="{A07C4E84-887B-4DC9-8B28-C61C8DB883F0}" destId="{DB3656BA-5571-4EC1-A5A4-620B3E89F70E}" srcOrd="0" destOrd="0" presId="urn:microsoft.com/office/officeart/2005/8/layout/orgChart1"/>
    <dgm:cxn modelId="{C4A87E29-69BC-402A-B7F8-6CD4F72DC1CE}" type="presParOf" srcId="{DB3656BA-5571-4EC1-A5A4-620B3E89F70E}" destId="{3CCDF321-AEC7-439F-A563-9E1706158DF4}" srcOrd="0" destOrd="0" presId="urn:microsoft.com/office/officeart/2005/8/layout/orgChart1"/>
    <dgm:cxn modelId="{0CDCDC3F-0922-40A6-A60F-DD8C438ED017}" type="presParOf" srcId="{DB3656BA-5571-4EC1-A5A4-620B3E89F70E}" destId="{12CE53D7-056A-4A81-9309-C43136FC19E6}" srcOrd="1" destOrd="0" presId="urn:microsoft.com/office/officeart/2005/8/layout/orgChart1"/>
    <dgm:cxn modelId="{3AE672CA-C40D-4506-B990-95AB4F5E0DC2}" type="presParOf" srcId="{A07C4E84-887B-4DC9-8B28-C61C8DB883F0}" destId="{C2BA7BD1-A126-4774-B701-1B5E289125B4}" srcOrd="1" destOrd="0" presId="urn:microsoft.com/office/officeart/2005/8/layout/orgChart1"/>
    <dgm:cxn modelId="{7CEA025F-9336-42A3-8EA9-1923884B3290}" type="presParOf" srcId="{A07C4E84-887B-4DC9-8B28-C61C8DB883F0}" destId="{EF39817E-6EEE-4883-89C2-C7D715A9F4FD}" srcOrd="2" destOrd="0" presId="urn:microsoft.com/office/officeart/2005/8/layout/orgChart1"/>
    <dgm:cxn modelId="{FE295FD7-54F4-4C72-A32E-9602BEB1EE65}" type="presParOf" srcId="{748E5E4A-DBB5-45A7-9583-5F8EC72206B8}" destId="{6156E6C3-244E-4141-A1B8-604EBF033391}" srcOrd="2" destOrd="0" presId="urn:microsoft.com/office/officeart/2005/8/layout/orgChart1"/>
    <dgm:cxn modelId="{078370CB-24E3-475C-AD0E-59E9F7F83E78}" type="presParOf" srcId="{748E5E4A-DBB5-45A7-9583-5F8EC72206B8}" destId="{D1674964-BADF-48F0-B1D7-439160454DF5}" srcOrd="3" destOrd="0" presId="urn:microsoft.com/office/officeart/2005/8/layout/orgChart1"/>
    <dgm:cxn modelId="{BBA52D36-82DD-440B-8A74-923F50228EFB}" type="presParOf" srcId="{D1674964-BADF-48F0-B1D7-439160454DF5}" destId="{F5AF2C47-9DB2-48F3-B82F-1EE53B92D079}" srcOrd="0" destOrd="0" presId="urn:microsoft.com/office/officeart/2005/8/layout/orgChart1"/>
    <dgm:cxn modelId="{09307FBB-672F-4015-BB6D-B55B98ADC1DB}" type="presParOf" srcId="{F5AF2C47-9DB2-48F3-B82F-1EE53B92D079}" destId="{2D28FD77-E1F6-4B12-865F-8FF9B1D5A13C}" srcOrd="0" destOrd="0" presId="urn:microsoft.com/office/officeart/2005/8/layout/orgChart1"/>
    <dgm:cxn modelId="{9AEF8FC7-A551-4591-A2A7-17037EC24235}" type="presParOf" srcId="{F5AF2C47-9DB2-48F3-B82F-1EE53B92D079}" destId="{7ADC1D92-6303-4FD3-8746-774719418937}" srcOrd="1" destOrd="0" presId="urn:microsoft.com/office/officeart/2005/8/layout/orgChart1"/>
    <dgm:cxn modelId="{5CAC15FF-6E6A-4B94-88F0-710B92A09C0B}" type="presParOf" srcId="{D1674964-BADF-48F0-B1D7-439160454DF5}" destId="{1B4139F8-302F-43C7-8DC8-05CFF950B42F}" srcOrd="1" destOrd="0" presId="urn:microsoft.com/office/officeart/2005/8/layout/orgChart1"/>
    <dgm:cxn modelId="{B3DF7FA5-4C5E-4BC6-BFE0-785295E18317}" type="presParOf" srcId="{D1674964-BADF-48F0-B1D7-439160454DF5}" destId="{015CE204-6753-4CE0-87E3-8959B4A079FD}" srcOrd="2" destOrd="0" presId="urn:microsoft.com/office/officeart/2005/8/layout/orgChart1"/>
    <dgm:cxn modelId="{E35A41D9-4CBE-49C1-9839-56BB471D928E}" type="presParOf" srcId="{748E5E4A-DBB5-45A7-9583-5F8EC72206B8}" destId="{D78D7914-E1E3-4739-BCE4-92738808BF59}" srcOrd="4" destOrd="0" presId="urn:microsoft.com/office/officeart/2005/8/layout/orgChart1"/>
    <dgm:cxn modelId="{E101956E-0733-4ABF-B441-2E7BF53EAE7C}" type="presParOf" srcId="{748E5E4A-DBB5-45A7-9583-5F8EC72206B8}" destId="{B92EF39F-0420-4A35-9EDB-2BC82DAE5788}" srcOrd="5" destOrd="0" presId="urn:microsoft.com/office/officeart/2005/8/layout/orgChart1"/>
    <dgm:cxn modelId="{6590BD26-9A84-4930-8475-89013172082B}" type="presParOf" srcId="{B92EF39F-0420-4A35-9EDB-2BC82DAE5788}" destId="{0731FA23-53E9-455F-BECB-0BA1366B2BFE}" srcOrd="0" destOrd="0" presId="urn:microsoft.com/office/officeart/2005/8/layout/orgChart1"/>
    <dgm:cxn modelId="{0BD5C0CE-70E7-46F9-8B22-B5147FF69329}" type="presParOf" srcId="{0731FA23-53E9-455F-BECB-0BA1366B2BFE}" destId="{D1B96F4D-AB8A-434E-A0B0-08464A336D3D}" srcOrd="0" destOrd="0" presId="urn:microsoft.com/office/officeart/2005/8/layout/orgChart1"/>
    <dgm:cxn modelId="{27B65A19-4EA4-4D64-8016-008CCC654C1D}" type="presParOf" srcId="{0731FA23-53E9-455F-BECB-0BA1366B2BFE}" destId="{58B64F81-1B46-4CC6-AC85-DC8D7F5D4D10}" srcOrd="1" destOrd="0" presId="urn:microsoft.com/office/officeart/2005/8/layout/orgChart1"/>
    <dgm:cxn modelId="{884BA643-94D5-4954-B289-6EA7D4DC9FB7}" type="presParOf" srcId="{B92EF39F-0420-4A35-9EDB-2BC82DAE5788}" destId="{A0EC1455-4E90-4FD4-9205-D4221B0ABC00}" srcOrd="1" destOrd="0" presId="urn:microsoft.com/office/officeart/2005/8/layout/orgChart1"/>
    <dgm:cxn modelId="{26642855-C28D-48C6-AF97-167659BFECB8}" type="presParOf" srcId="{A0EC1455-4E90-4FD4-9205-D4221B0ABC00}" destId="{47CB33D8-BD4C-4F34-ADC7-6EEB021C3210}" srcOrd="0" destOrd="0" presId="urn:microsoft.com/office/officeart/2005/8/layout/orgChart1"/>
    <dgm:cxn modelId="{3815F8CE-51DB-4804-88BB-4D892B390579}" type="presParOf" srcId="{A0EC1455-4E90-4FD4-9205-D4221B0ABC00}" destId="{AF71E97A-2D20-4F66-BF1C-13C77FCA75FF}" srcOrd="1" destOrd="0" presId="urn:microsoft.com/office/officeart/2005/8/layout/orgChart1"/>
    <dgm:cxn modelId="{C5E4ACEF-696A-4F15-B282-1A060363F42E}" type="presParOf" srcId="{AF71E97A-2D20-4F66-BF1C-13C77FCA75FF}" destId="{C27CA87C-AED9-46B7-A4F3-1E50B6A4D1E9}" srcOrd="0" destOrd="0" presId="urn:microsoft.com/office/officeart/2005/8/layout/orgChart1"/>
    <dgm:cxn modelId="{8325B9F9-1B6C-4FCC-9CCC-7632E1DCB345}" type="presParOf" srcId="{C27CA87C-AED9-46B7-A4F3-1E50B6A4D1E9}" destId="{7749D65A-527F-433C-804A-1DD98A1228B8}" srcOrd="0" destOrd="0" presId="urn:microsoft.com/office/officeart/2005/8/layout/orgChart1"/>
    <dgm:cxn modelId="{7E87964A-A14F-4AB5-AB80-5310DD1BAD95}" type="presParOf" srcId="{C27CA87C-AED9-46B7-A4F3-1E50B6A4D1E9}" destId="{8DF37E9C-DC00-4F6B-85F1-E79F1C82AD62}" srcOrd="1" destOrd="0" presId="urn:microsoft.com/office/officeart/2005/8/layout/orgChart1"/>
    <dgm:cxn modelId="{AAD91962-F7EA-4CCB-9AA1-E09E7F2F15B0}" type="presParOf" srcId="{AF71E97A-2D20-4F66-BF1C-13C77FCA75FF}" destId="{308E5597-7D5D-4B6C-97C3-BF88E008D3E9}" srcOrd="1" destOrd="0" presId="urn:microsoft.com/office/officeart/2005/8/layout/orgChart1"/>
    <dgm:cxn modelId="{AEBFEB7E-75EB-4A15-B5EB-124BFE551879}" type="presParOf" srcId="{308E5597-7D5D-4B6C-97C3-BF88E008D3E9}" destId="{E29A21DB-D7B2-4653-BBFD-C5022C68D379}" srcOrd="0" destOrd="0" presId="urn:microsoft.com/office/officeart/2005/8/layout/orgChart1"/>
    <dgm:cxn modelId="{18E3733B-65BA-4740-B32E-B1DD7668F537}" type="presParOf" srcId="{308E5597-7D5D-4B6C-97C3-BF88E008D3E9}" destId="{6EE8BD33-6F46-42C5-B804-2675BE32267F}" srcOrd="1" destOrd="0" presId="urn:microsoft.com/office/officeart/2005/8/layout/orgChart1"/>
    <dgm:cxn modelId="{93B48773-5747-4C8B-8E20-3A98DBC1D9D3}" type="presParOf" srcId="{6EE8BD33-6F46-42C5-B804-2675BE32267F}" destId="{51D89221-F5BA-40EE-BDF0-794F4091430E}" srcOrd="0" destOrd="0" presId="urn:microsoft.com/office/officeart/2005/8/layout/orgChart1"/>
    <dgm:cxn modelId="{9B72730E-53A6-48DB-9FED-78A9BF34DFCA}" type="presParOf" srcId="{51D89221-F5BA-40EE-BDF0-794F4091430E}" destId="{73548A10-8631-4F4F-8DAD-D291170BED08}" srcOrd="0" destOrd="0" presId="urn:microsoft.com/office/officeart/2005/8/layout/orgChart1"/>
    <dgm:cxn modelId="{230229B3-EB61-4E5C-9244-C547336C3D89}" type="presParOf" srcId="{51D89221-F5BA-40EE-BDF0-794F4091430E}" destId="{0F4B301E-143F-40D7-A3E8-E3CA229E3DD4}" srcOrd="1" destOrd="0" presId="urn:microsoft.com/office/officeart/2005/8/layout/orgChart1"/>
    <dgm:cxn modelId="{F3CE55B1-1767-4E49-8B66-A683E15A56C1}" type="presParOf" srcId="{6EE8BD33-6F46-42C5-B804-2675BE32267F}" destId="{6363C914-03C9-4C8B-9C3C-A6204F8365CC}" srcOrd="1" destOrd="0" presId="urn:microsoft.com/office/officeart/2005/8/layout/orgChart1"/>
    <dgm:cxn modelId="{54335ED0-D985-43F7-B5A6-4B36958D756A}" type="presParOf" srcId="{6363C914-03C9-4C8B-9C3C-A6204F8365CC}" destId="{B65BC29D-9CAD-4F1C-A317-AE570B464900}" srcOrd="0" destOrd="0" presId="urn:microsoft.com/office/officeart/2005/8/layout/orgChart1"/>
    <dgm:cxn modelId="{EB3EC044-9113-432E-8758-8FC1EC725D1E}" type="presParOf" srcId="{6363C914-03C9-4C8B-9C3C-A6204F8365CC}" destId="{91B65E67-35EA-42D4-B094-C7072FB17FD1}" srcOrd="1" destOrd="0" presId="urn:microsoft.com/office/officeart/2005/8/layout/orgChart1"/>
    <dgm:cxn modelId="{1BEEB8C5-5FEE-44AF-8CA2-4DFF187A7C0A}" type="presParOf" srcId="{91B65E67-35EA-42D4-B094-C7072FB17FD1}" destId="{51A33068-203C-4486-A80D-566F12C71D5C}" srcOrd="0" destOrd="0" presId="urn:microsoft.com/office/officeart/2005/8/layout/orgChart1"/>
    <dgm:cxn modelId="{8A61BC59-5591-4300-9748-4A58E988EC2F}" type="presParOf" srcId="{51A33068-203C-4486-A80D-566F12C71D5C}" destId="{A811DD66-4AE8-4C49-9C5F-37025C456010}" srcOrd="0" destOrd="0" presId="urn:microsoft.com/office/officeart/2005/8/layout/orgChart1"/>
    <dgm:cxn modelId="{EF6EA75D-A657-4F0E-8130-D8A89FA67BC4}" type="presParOf" srcId="{51A33068-203C-4486-A80D-566F12C71D5C}" destId="{B59EF302-2BF5-4CD9-B612-7912486A4BB7}" srcOrd="1" destOrd="0" presId="urn:microsoft.com/office/officeart/2005/8/layout/orgChart1"/>
    <dgm:cxn modelId="{A4D62779-DA0F-4BBF-B3A1-7063B6E0E2EA}" type="presParOf" srcId="{91B65E67-35EA-42D4-B094-C7072FB17FD1}" destId="{802516BC-D4C9-48AA-BEC5-1E04BE6C7A27}" srcOrd="1" destOrd="0" presId="urn:microsoft.com/office/officeart/2005/8/layout/orgChart1"/>
    <dgm:cxn modelId="{4809A2DB-55A4-40FA-94CF-AC26135667AD}" type="presParOf" srcId="{802516BC-D4C9-48AA-BEC5-1E04BE6C7A27}" destId="{C2D952CD-AA3D-450A-97EC-06056E7A92A5}" srcOrd="0" destOrd="0" presId="urn:microsoft.com/office/officeart/2005/8/layout/orgChart1"/>
    <dgm:cxn modelId="{2F217D8D-5A2C-41E6-9AEB-9F6445498BEE}" type="presParOf" srcId="{802516BC-D4C9-48AA-BEC5-1E04BE6C7A27}" destId="{68F02D01-22A2-4120-90B6-CC2E5934C44E}" srcOrd="1" destOrd="0" presId="urn:microsoft.com/office/officeart/2005/8/layout/orgChart1"/>
    <dgm:cxn modelId="{52B94B04-C720-4B52-ABBD-34F88A522E43}" type="presParOf" srcId="{68F02D01-22A2-4120-90B6-CC2E5934C44E}" destId="{F226F783-8574-4D27-81D0-0CB41EF4A875}" srcOrd="0" destOrd="0" presId="urn:microsoft.com/office/officeart/2005/8/layout/orgChart1"/>
    <dgm:cxn modelId="{753B9011-C9F0-4D3A-A137-8489CD250AA6}" type="presParOf" srcId="{F226F783-8574-4D27-81D0-0CB41EF4A875}" destId="{301F196A-CFCA-4461-8897-B0A2981A8F08}" srcOrd="0" destOrd="0" presId="urn:microsoft.com/office/officeart/2005/8/layout/orgChart1"/>
    <dgm:cxn modelId="{48DA3819-2BB4-44B4-A7E7-686B0940462C}" type="presParOf" srcId="{F226F783-8574-4D27-81D0-0CB41EF4A875}" destId="{EAFB529E-10A5-4B16-B4C4-B4EBBFD2C328}" srcOrd="1" destOrd="0" presId="urn:microsoft.com/office/officeart/2005/8/layout/orgChart1"/>
    <dgm:cxn modelId="{9860C56F-264E-4FF1-B330-C40630E179DF}" type="presParOf" srcId="{68F02D01-22A2-4120-90B6-CC2E5934C44E}" destId="{C1352C68-6671-460E-81AA-9C7768871307}" srcOrd="1" destOrd="0" presId="urn:microsoft.com/office/officeart/2005/8/layout/orgChart1"/>
    <dgm:cxn modelId="{4C13AC09-412C-4F38-BE9F-5ED8FD9CDBB2}" type="presParOf" srcId="{C1352C68-6671-460E-81AA-9C7768871307}" destId="{D04C873B-8B42-46C6-A22A-08AE314F534C}" srcOrd="0" destOrd="0" presId="urn:microsoft.com/office/officeart/2005/8/layout/orgChart1"/>
    <dgm:cxn modelId="{8753B83B-178B-48F5-8549-9248099AA8E0}" type="presParOf" srcId="{C1352C68-6671-460E-81AA-9C7768871307}" destId="{AA2BB006-91E7-401F-B8BD-5A3EA3A5A265}" srcOrd="1" destOrd="0" presId="urn:microsoft.com/office/officeart/2005/8/layout/orgChart1"/>
    <dgm:cxn modelId="{16AFCE56-F593-4CA4-9157-D0E8A2B9064C}" type="presParOf" srcId="{AA2BB006-91E7-401F-B8BD-5A3EA3A5A265}" destId="{45190846-D798-467C-BEC0-6A233691434F}" srcOrd="0" destOrd="0" presId="urn:microsoft.com/office/officeart/2005/8/layout/orgChart1"/>
    <dgm:cxn modelId="{2BC6F533-42E9-40A8-A528-BAE340A506C0}" type="presParOf" srcId="{45190846-D798-467C-BEC0-6A233691434F}" destId="{573DA478-3C07-47C4-A5E9-8A93C636019F}" srcOrd="0" destOrd="0" presId="urn:microsoft.com/office/officeart/2005/8/layout/orgChart1"/>
    <dgm:cxn modelId="{4605BA24-EF51-45A1-9012-65D8E9E7A9BE}" type="presParOf" srcId="{45190846-D798-467C-BEC0-6A233691434F}" destId="{3754F8AE-7963-46C5-B145-428EF666D28E}" srcOrd="1" destOrd="0" presId="urn:microsoft.com/office/officeart/2005/8/layout/orgChart1"/>
    <dgm:cxn modelId="{739ADBB5-A275-4874-B529-65C888E2D212}" type="presParOf" srcId="{AA2BB006-91E7-401F-B8BD-5A3EA3A5A265}" destId="{4DB92035-D431-4713-A00E-E3B866A2774C}" srcOrd="1" destOrd="0" presId="urn:microsoft.com/office/officeart/2005/8/layout/orgChart1"/>
    <dgm:cxn modelId="{4AE2AA5A-642A-4A58-89BB-50885E7155E3}" type="presParOf" srcId="{AA2BB006-91E7-401F-B8BD-5A3EA3A5A265}" destId="{B9369ABE-9377-48BD-9D4A-0352AEE6C6BA}" srcOrd="2" destOrd="0" presId="urn:microsoft.com/office/officeart/2005/8/layout/orgChart1"/>
    <dgm:cxn modelId="{42D145F3-0257-4D64-A00C-9BF51CBA8D5D}" type="presParOf" srcId="{68F02D01-22A2-4120-90B6-CC2E5934C44E}" destId="{909DAA69-6E69-4FF1-9946-CA5C6FCB5574}" srcOrd="2" destOrd="0" presId="urn:microsoft.com/office/officeart/2005/8/layout/orgChart1"/>
    <dgm:cxn modelId="{0B97500F-2754-4309-903D-D36ECA0EC021}" type="presParOf" srcId="{91B65E67-35EA-42D4-B094-C7072FB17FD1}" destId="{3995F706-C1BA-40BA-96D5-829C27EE4005}" srcOrd="2" destOrd="0" presId="urn:microsoft.com/office/officeart/2005/8/layout/orgChart1"/>
    <dgm:cxn modelId="{8F697CD0-77FB-41D6-8DB7-CAEE45B4169F}" type="presParOf" srcId="{6EE8BD33-6F46-42C5-B804-2675BE32267F}" destId="{1E285973-65DA-4633-9AA4-409856126355}" srcOrd="2" destOrd="0" presId="urn:microsoft.com/office/officeart/2005/8/layout/orgChart1"/>
    <dgm:cxn modelId="{7C51F79A-4ED3-440B-B101-B0ABCD60354B}" type="presParOf" srcId="{AF71E97A-2D20-4F66-BF1C-13C77FCA75FF}" destId="{CB176624-E087-44AE-9401-9431239C4E5F}" srcOrd="2" destOrd="0" presId="urn:microsoft.com/office/officeart/2005/8/layout/orgChart1"/>
    <dgm:cxn modelId="{5ECE4119-95CA-4D05-9E3E-B50B88321144}" type="presParOf" srcId="{B92EF39F-0420-4A35-9EDB-2BC82DAE5788}" destId="{7C2667FE-2D6B-4496-83F6-8F51EB5EEACF}" srcOrd="2" destOrd="0" presId="urn:microsoft.com/office/officeart/2005/8/layout/orgChart1"/>
    <dgm:cxn modelId="{CE379379-F86F-4545-99E9-98B29DB386B6}" type="presParOf" srcId="{748E5E4A-DBB5-45A7-9583-5F8EC72206B8}" destId="{40192459-D601-46A5-B21D-732DC08BE556}" srcOrd="6" destOrd="0" presId="urn:microsoft.com/office/officeart/2005/8/layout/orgChart1"/>
    <dgm:cxn modelId="{8399AEAE-A6C1-4D1E-9106-AE044C007069}" type="presParOf" srcId="{748E5E4A-DBB5-45A7-9583-5F8EC72206B8}" destId="{33A27570-02D7-4BDC-AD63-C7DB220B8506}" srcOrd="7" destOrd="0" presId="urn:microsoft.com/office/officeart/2005/8/layout/orgChart1"/>
    <dgm:cxn modelId="{0C7E25B2-8440-45AF-8D2B-70A7E30B4769}" type="presParOf" srcId="{33A27570-02D7-4BDC-AD63-C7DB220B8506}" destId="{E8388644-ADA5-476D-9738-52E2A4A7A750}" srcOrd="0" destOrd="0" presId="urn:microsoft.com/office/officeart/2005/8/layout/orgChart1"/>
    <dgm:cxn modelId="{C9403A18-0072-4C89-AB09-6B54C5DEC033}" type="presParOf" srcId="{E8388644-ADA5-476D-9738-52E2A4A7A750}" destId="{F3016496-004F-4D02-80D2-6B599852E3CC}" srcOrd="0" destOrd="0" presId="urn:microsoft.com/office/officeart/2005/8/layout/orgChart1"/>
    <dgm:cxn modelId="{6C792521-CAB7-40E1-894B-9D1107A2CA3C}" type="presParOf" srcId="{E8388644-ADA5-476D-9738-52E2A4A7A750}" destId="{B7C3BAB7-61A5-4348-8529-3662F7DCB45D}" srcOrd="1" destOrd="0" presId="urn:microsoft.com/office/officeart/2005/8/layout/orgChart1"/>
    <dgm:cxn modelId="{108625B7-6E8D-49E3-866F-E3F91DB76D0C}" type="presParOf" srcId="{33A27570-02D7-4BDC-AD63-C7DB220B8506}" destId="{E7939CB5-3B38-475B-B4CA-8B26C2A77FE3}" srcOrd="1" destOrd="0" presId="urn:microsoft.com/office/officeart/2005/8/layout/orgChart1"/>
    <dgm:cxn modelId="{611B8E6B-2394-4D7C-A585-F3893333B750}" type="presParOf" srcId="{33A27570-02D7-4BDC-AD63-C7DB220B8506}" destId="{0140E333-020D-431E-A35F-394977F0F077}" srcOrd="2" destOrd="0" presId="urn:microsoft.com/office/officeart/2005/8/layout/orgChart1"/>
    <dgm:cxn modelId="{EBCE13C6-A5EF-4A6B-B381-97873B1B25F5}" type="presParOf" srcId="{AB3462AD-09FC-40C4-8959-32F57EA831A4}" destId="{1BED5C75-42C6-4B04-BDC7-C0AD1D4CFB5D}"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809967-CE4C-49A6-9B9C-BCB140E9CBFC}">
      <dsp:nvSpPr>
        <dsp:cNvPr id="0" name=""/>
        <dsp:cNvSpPr/>
      </dsp:nvSpPr>
      <dsp:spPr>
        <a:xfrm>
          <a:off x="496058" y="84442"/>
          <a:ext cx="624744" cy="283374"/>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Login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504358" y="92742"/>
        <a:ext cx="608144" cy="266774"/>
      </dsp:txXfrm>
    </dsp:sp>
    <dsp:sp modelId="{DD85F950-6BE6-4D34-9727-E8DD2948F2A2}">
      <dsp:nvSpPr>
        <dsp:cNvPr id="0" name=""/>
        <dsp:cNvSpPr/>
      </dsp:nvSpPr>
      <dsp:spPr>
        <a:xfrm>
          <a:off x="558533" y="367816"/>
          <a:ext cx="290829" cy="508204"/>
        </a:xfrm>
        <a:custGeom>
          <a:avLst/>
          <a:gdLst/>
          <a:ahLst/>
          <a:cxnLst/>
          <a:rect l="0" t="0" r="0" b="0"/>
          <a:pathLst>
            <a:path>
              <a:moveTo>
                <a:pt x="0" y="0"/>
              </a:moveTo>
              <a:lnTo>
                <a:pt x="0" y="508204"/>
              </a:lnTo>
              <a:lnTo>
                <a:pt x="290829" y="508204"/>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71ED539-9AE0-4D80-A52D-116BD67A91E8}">
      <dsp:nvSpPr>
        <dsp:cNvPr id="0" name=""/>
        <dsp:cNvSpPr/>
      </dsp:nvSpPr>
      <dsp:spPr>
        <a:xfrm>
          <a:off x="849362" y="449900"/>
          <a:ext cx="806786" cy="852242"/>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Enter Username&amp;</a:t>
          </a:r>
        </a:p>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password</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72992" y="473530"/>
        <a:ext cx="759526" cy="804982"/>
      </dsp:txXfrm>
    </dsp:sp>
    <dsp:sp modelId="{1D661273-2C52-40C3-88B1-50E1CF9D107B}">
      <dsp:nvSpPr>
        <dsp:cNvPr id="0" name=""/>
        <dsp:cNvSpPr/>
      </dsp:nvSpPr>
      <dsp:spPr>
        <a:xfrm>
          <a:off x="558533" y="367816"/>
          <a:ext cx="247393" cy="1409025"/>
        </a:xfrm>
        <a:custGeom>
          <a:avLst/>
          <a:gdLst/>
          <a:ahLst/>
          <a:cxnLst/>
          <a:rect l="0" t="0" r="0" b="0"/>
          <a:pathLst>
            <a:path>
              <a:moveTo>
                <a:pt x="0" y="0"/>
              </a:moveTo>
              <a:lnTo>
                <a:pt x="0" y="1409025"/>
              </a:lnTo>
              <a:lnTo>
                <a:pt x="247393" y="140902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0B10C56-DC8B-402B-96B7-E262BFD936BD}">
      <dsp:nvSpPr>
        <dsp:cNvPr id="0" name=""/>
        <dsp:cNvSpPr/>
      </dsp:nvSpPr>
      <dsp:spPr>
        <a:xfrm>
          <a:off x="805926" y="1441885"/>
          <a:ext cx="965723" cy="669913"/>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gửi đến Webserver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825547" y="1461506"/>
        <a:ext cx="926481" cy="630671"/>
      </dsp:txXfrm>
    </dsp:sp>
    <dsp:sp modelId="{B8F200CE-098A-448E-A72C-FB9CD386F16E}">
      <dsp:nvSpPr>
        <dsp:cNvPr id="0" name=""/>
        <dsp:cNvSpPr/>
      </dsp:nvSpPr>
      <dsp:spPr>
        <a:xfrm>
          <a:off x="558533" y="367816"/>
          <a:ext cx="203950" cy="2433832"/>
        </a:xfrm>
        <a:custGeom>
          <a:avLst/>
          <a:gdLst/>
          <a:ahLst/>
          <a:cxnLst/>
          <a:rect l="0" t="0" r="0" b="0"/>
          <a:pathLst>
            <a:path>
              <a:moveTo>
                <a:pt x="0" y="0"/>
              </a:moveTo>
              <a:lnTo>
                <a:pt x="0" y="2433832"/>
              </a:lnTo>
              <a:lnTo>
                <a:pt x="203950" y="243383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FABF8DF-BD7C-4A49-A221-A058B1186728}">
      <dsp:nvSpPr>
        <dsp:cNvPr id="0" name=""/>
        <dsp:cNvSpPr/>
      </dsp:nvSpPr>
      <dsp:spPr>
        <a:xfrm>
          <a:off x="762483" y="2381867"/>
          <a:ext cx="795239" cy="839564"/>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Cấp Token truy cập</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785775" y="2405159"/>
        <a:ext cx="748655" cy="792980"/>
      </dsp:txXfrm>
    </dsp:sp>
    <dsp:sp modelId="{615533ED-EC0A-4FF3-8BA3-AFB28E4BF0E0}">
      <dsp:nvSpPr>
        <dsp:cNvPr id="0" name=""/>
        <dsp:cNvSpPr/>
      </dsp:nvSpPr>
      <dsp:spPr>
        <a:xfrm>
          <a:off x="1874429" y="84328"/>
          <a:ext cx="1003544" cy="394092"/>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thông tin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1885972" y="95871"/>
        <a:ext cx="980458" cy="371006"/>
      </dsp:txXfrm>
    </dsp:sp>
    <dsp:sp modelId="{8044145D-89B5-48C2-8699-4AF5DB3345AA}">
      <dsp:nvSpPr>
        <dsp:cNvPr id="0" name=""/>
        <dsp:cNvSpPr/>
      </dsp:nvSpPr>
      <dsp:spPr>
        <a:xfrm>
          <a:off x="1974784" y="478420"/>
          <a:ext cx="171927" cy="457258"/>
        </a:xfrm>
        <a:custGeom>
          <a:avLst/>
          <a:gdLst/>
          <a:ahLst/>
          <a:cxnLst/>
          <a:rect l="0" t="0" r="0" b="0"/>
          <a:pathLst>
            <a:path>
              <a:moveTo>
                <a:pt x="0" y="0"/>
              </a:moveTo>
              <a:lnTo>
                <a:pt x="0" y="457258"/>
              </a:lnTo>
              <a:lnTo>
                <a:pt x="171927" y="45725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C16E7BB-0C4E-4006-80EA-BFEFB6DF3E51}">
      <dsp:nvSpPr>
        <dsp:cNvPr id="0" name=""/>
        <dsp:cNvSpPr/>
      </dsp:nvSpPr>
      <dsp:spPr>
        <a:xfrm>
          <a:off x="2146711" y="708314"/>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Patient</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60030" y="721633"/>
        <a:ext cx="700930" cy="428092"/>
      </dsp:txXfrm>
    </dsp:sp>
    <dsp:sp modelId="{1399AD96-9D61-45F5-8D2E-85DC93FBABAB}">
      <dsp:nvSpPr>
        <dsp:cNvPr id="0" name=""/>
        <dsp:cNvSpPr/>
      </dsp:nvSpPr>
      <dsp:spPr>
        <a:xfrm>
          <a:off x="1974784" y="478420"/>
          <a:ext cx="195478" cy="1099042"/>
        </a:xfrm>
        <a:custGeom>
          <a:avLst/>
          <a:gdLst/>
          <a:ahLst/>
          <a:cxnLst/>
          <a:rect l="0" t="0" r="0" b="0"/>
          <a:pathLst>
            <a:path>
              <a:moveTo>
                <a:pt x="0" y="0"/>
              </a:moveTo>
              <a:lnTo>
                <a:pt x="0" y="1099042"/>
              </a:lnTo>
              <a:lnTo>
                <a:pt x="195478" y="109904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B0B6CE17-68CF-41DD-AB46-513A2B63F35F}">
      <dsp:nvSpPr>
        <dsp:cNvPr id="0" name=""/>
        <dsp:cNvSpPr/>
      </dsp:nvSpPr>
      <dsp:spPr>
        <a:xfrm>
          <a:off x="2170263" y="1350098"/>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study</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183582" y="1363417"/>
        <a:ext cx="700930" cy="428092"/>
      </dsp:txXfrm>
    </dsp:sp>
    <dsp:sp modelId="{03D19A95-930B-46C8-B2F1-1681850DC096}">
      <dsp:nvSpPr>
        <dsp:cNvPr id="0" name=""/>
        <dsp:cNvSpPr/>
      </dsp:nvSpPr>
      <dsp:spPr>
        <a:xfrm>
          <a:off x="1974784" y="478420"/>
          <a:ext cx="221547" cy="1645055"/>
        </a:xfrm>
        <a:custGeom>
          <a:avLst/>
          <a:gdLst/>
          <a:ahLst/>
          <a:cxnLst/>
          <a:rect l="0" t="0" r="0" b="0"/>
          <a:pathLst>
            <a:path>
              <a:moveTo>
                <a:pt x="0" y="0"/>
              </a:moveTo>
              <a:lnTo>
                <a:pt x="0" y="1645055"/>
              </a:lnTo>
              <a:lnTo>
                <a:pt x="221547" y="1645055"/>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A21BC16-E47F-4A95-92CE-F85B9C2A97DB}">
      <dsp:nvSpPr>
        <dsp:cNvPr id="0" name=""/>
        <dsp:cNvSpPr/>
      </dsp:nvSpPr>
      <dsp:spPr>
        <a:xfrm>
          <a:off x="2196331" y="1896111"/>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series</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09650" y="1909430"/>
        <a:ext cx="700930" cy="428092"/>
      </dsp:txXfrm>
    </dsp:sp>
    <dsp:sp modelId="{211A02D2-4E57-42A2-8537-D4D63EC6BDC4}">
      <dsp:nvSpPr>
        <dsp:cNvPr id="0" name=""/>
        <dsp:cNvSpPr/>
      </dsp:nvSpPr>
      <dsp:spPr>
        <a:xfrm>
          <a:off x="1974784" y="478420"/>
          <a:ext cx="224050" cy="2441808"/>
        </a:xfrm>
        <a:custGeom>
          <a:avLst/>
          <a:gdLst/>
          <a:ahLst/>
          <a:cxnLst/>
          <a:rect l="0" t="0" r="0" b="0"/>
          <a:pathLst>
            <a:path>
              <a:moveTo>
                <a:pt x="0" y="0"/>
              </a:moveTo>
              <a:lnTo>
                <a:pt x="0" y="2441808"/>
              </a:lnTo>
              <a:lnTo>
                <a:pt x="224050" y="2441808"/>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7D4AAC1-3778-45F9-AF54-F186AB014A91}">
      <dsp:nvSpPr>
        <dsp:cNvPr id="0" name=""/>
        <dsp:cNvSpPr/>
      </dsp:nvSpPr>
      <dsp:spPr>
        <a:xfrm>
          <a:off x="2198834" y="2535184"/>
          <a:ext cx="770771" cy="77009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Xem giao diện viewer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2221389" y="2557739"/>
        <a:ext cx="725661" cy="724980"/>
      </dsp:txXfrm>
    </dsp:sp>
    <dsp:sp modelId="{DE30D0E7-7565-48A2-9319-0F8B78B292C1}">
      <dsp:nvSpPr>
        <dsp:cNvPr id="0" name=""/>
        <dsp:cNvSpPr/>
      </dsp:nvSpPr>
      <dsp:spPr>
        <a:xfrm>
          <a:off x="3324528" y="0"/>
          <a:ext cx="1082203" cy="575984"/>
        </a:xfrm>
        <a:prstGeom prst="roundRect">
          <a:avLst>
            <a:gd name="adj" fmla="val 10000"/>
          </a:avLst>
        </a:prstGeom>
        <a:solidFill>
          <a:sysClr val="window" lastClr="FFFFFF">
            <a:hueOff val="0"/>
            <a:satOff val="0"/>
            <a:lumOff val="0"/>
            <a:alphaOff val="0"/>
          </a:sysClr>
        </a:solidFill>
        <a:ln w="19050" cap="flat" cmpd="sng" algn="ctr">
          <a:solidFill>
            <a:srgbClr val="5B9BD5">
              <a:shade val="80000"/>
              <a:hueOff val="0"/>
              <a:satOff val="0"/>
              <a:lumOff val="0"/>
              <a:alphaOff val="0"/>
            </a:srgb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Thao tác trên giao diện Viewer</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341398" y="16870"/>
        <a:ext cx="1048463" cy="542244"/>
      </dsp:txXfrm>
    </dsp:sp>
    <dsp:sp modelId="{C9C62DFB-0B5B-4DCB-9C49-0C7C89754624}">
      <dsp:nvSpPr>
        <dsp:cNvPr id="0" name=""/>
        <dsp:cNvSpPr/>
      </dsp:nvSpPr>
      <dsp:spPr>
        <a:xfrm>
          <a:off x="3432749" y="575984"/>
          <a:ext cx="264684" cy="341760"/>
        </a:xfrm>
        <a:custGeom>
          <a:avLst/>
          <a:gdLst/>
          <a:ahLst/>
          <a:cxnLst/>
          <a:rect l="0" t="0" r="0" b="0"/>
          <a:pathLst>
            <a:path>
              <a:moveTo>
                <a:pt x="0" y="0"/>
              </a:moveTo>
              <a:lnTo>
                <a:pt x="0" y="341760"/>
              </a:lnTo>
              <a:lnTo>
                <a:pt x="264684" y="341760"/>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6D5EF52-7E17-46B4-B475-E61897C9B4D2}">
      <dsp:nvSpPr>
        <dsp:cNvPr id="0" name=""/>
        <dsp:cNvSpPr/>
      </dsp:nvSpPr>
      <dsp:spPr>
        <a:xfrm>
          <a:off x="3697433" y="690379"/>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Zoom</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703698"/>
        <a:ext cx="700930" cy="428092"/>
      </dsp:txXfrm>
    </dsp:sp>
    <dsp:sp modelId="{0C21E537-906E-48FA-9667-616EBD279032}">
      <dsp:nvSpPr>
        <dsp:cNvPr id="0" name=""/>
        <dsp:cNvSpPr/>
      </dsp:nvSpPr>
      <dsp:spPr>
        <a:xfrm>
          <a:off x="3432749" y="575984"/>
          <a:ext cx="264684" cy="910173"/>
        </a:xfrm>
        <a:custGeom>
          <a:avLst/>
          <a:gdLst/>
          <a:ahLst/>
          <a:cxnLst/>
          <a:rect l="0" t="0" r="0" b="0"/>
          <a:pathLst>
            <a:path>
              <a:moveTo>
                <a:pt x="0" y="0"/>
              </a:moveTo>
              <a:lnTo>
                <a:pt x="0" y="910173"/>
              </a:lnTo>
              <a:lnTo>
                <a:pt x="264684" y="91017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AE5F3B16-944E-4F1E-A340-C10FC423094B}">
      <dsp:nvSpPr>
        <dsp:cNvPr id="0" name=""/>
        <dsp:cNvSpPr/>
      </dsp:nvSpPr>
      <dsp:spPr>
        <a:xfrm>
          <a:off x="3697433" y="1258792"/>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Pan</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1272111"/>
        <a:ext cx="700930" cy="428092"/>
      </dsp:txXfrm>
    </dsp:sp>
    <dsp:sp modelId="{8EDA81F7-ABCF-4163-8021-3D2C6FD3AB34}">
      <dsp:nvSpPr>
        <dsp:cNvPr id="0" name=""/>
        <dsp:cNvSpPr/>
      </dsp:nvSpPr>
      <dsp:spPr>
        <a:xfrm>
          <a:off x="3432749" y="575984"/>
          <a:ext cx="264684" cy="1478586"/>
        </a:xfrm>
        <a:custGeom>
          <a:avLst/>
          <a:gdLst/>
          <a:ahLst/>
          <a:cxnLst/>
          <a:rect l="0" t="0" r="0" b="0"/>
          <a:pathLst>
            <a:path>
              <a:moveTo>
                <a:pt x="0" y="0"/>
              </a:moveTo>
              <a:lnTo>
                <a:pt x="0" y="1478586"/>
              </a:lnTo>
              <a:lnTo>
                <a:pt x="264684" y="1478586"/>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69C2F5F-238C-4679-BFF7-0DEBA9F5A52F}">
      <dsp:nvSpPr>
        <dsp:cNvPr id="0" name=""/>
        <dsp:cNvSpPr/>
      </dsp:nvSpPr>
      <dsp:spPr>
        <a:xfrm>
          <a:off x="3697433" y="1827205"/>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Length</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1840524"/>
        <a:ext cx="700930" cy="428092"/>
      </dsp:txXfrm>
    </dsp:sp>
    <dsp:sp modelId="{876B6985-47F3-4B68-A7C5-377192273171}">
      <dsp:nvSpPr>
        <dsp:cNvPr id="0" name=""/>
        <dsp:cNvSpPr/>
      </dsp:nvSpPr>
      <dsp:spPr>
        <a:xfrm>
          <a:off x="3432749" y="575984"/>
          <a:ext cx="264684" cy="2046999"/>
        </a:xfrm>
        <a:custGeom>
          <a:avLst/>
          <a:gdLst/>
          <a:ahLst/>
          <a:cxnLst/>
          <a:rect l="0" t="0" r="0" b="0"/>
          <a:pathLst>
            <a:path>
              <a:moveTo>
                <a:pt x="0" y="0"/>
              </a:moveTo>
              <a:lnTo>
                <a:pt x="0" y="2046999"/>
              </a:lnTo>
              <a:lnTo>
                <a:pt x="264684" y="2046999"/>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E26095-1E72-424E-AF9F-C4FF38D0FAB8}">
      <dsp:nvSpPr>
        <dsp:cNvPr id="0" name=""/>
        <dsp:cNvSpPr/>
      </dsp:nvSpPr>
      <dsp:spPr>
        <a:xfrm>
          <a:off x="3697433" y="2395618"/>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Rotate</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2408937"/>
        <a:ext cx="700930" cy="428092"/>
      </dsp:txXfrm>
    </dsp:sp>
    <dsp:sp modelId="{87D6B580-178A-45F5-9A1E-76582D410B57}">
      <dsp:nvSpPr>
        <dsp:cNvPr id="0" name=""/>
        <dsp:cNvSpPr/>
      </dsp:nvSpPr>
      <dsp:spPr>
        <a:xfrm>
          <a:off x="3432749" y="575984"/>
          <a:ext cx="264684" cy="2615412"/>
        </a:xfrm>
        <a:custGeom>
          <a:avLst/>
          <a:gdLst/>
          <a:ahLst/>
          <a:cxnLst/>
          <a:rect l="0" t="0" r="0" b="0"/>
          <a:pathLst>
            <a:path>
              <a:moveTo>
                <a:pt x="0" y="0"/>
              </a:moveTo>
              <a:lnTo>
                <a:pt x="0" y="2615412"/>
              </a:lnTo>
              <a:lnTo>
                <a:pt x="264684" y="2615412"/>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DF7AA09-2A65-43CF-AD12-0A6B701C321E}">
      <dsp:nvSpPr>
        <dsp:cNvPr id="0" name=""/>
        <dsp:cNvSpPr/>
      </dsp:nvSpPr>
      <dsp:spPr>
        <a:xfrm>
          <a:off x="3697433" y="2964031"/>
          <a:ext cx="727568" cy="454730"/>
        </a:xfrm>
        <a:prstGeom prst="roundRect">
          <a:avLst>
            <a:gd name="adj" fmla="val 10000"/>
          </a:avLst>
        </a:prstGeom>
        <a:solidFill>
          <a:srgbClr val="5B9BD5">
            <a:alpha val="90000"/>
            <a:tint val="40000"/>
            <a:hueOff val="0"/>
            <a:satOff val="0"/>
            <a:lumOff val="0"/>
            <a:alphaOff val="0"/>
          </a:srgbClr>
        </a:solidFill>
        <a:ln w="12700" cap="flat" cmpd="sng" algn="ctr">
          <a:solidFill>
            <a:srgbClr val="5B9BD5">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lvl="0" algn="ctr" defTabSz="622300">
            <a:lnSpc>
              <a:spcPct val="90000"/>
            </a:lnSpc>
            <a:spcBef>
              <a:spcPct val="0"/>
            </a:spcBef>
            <a:spcAft>
              <a:spcPct val="35000"/>
            </a:spcAft>
          </a:pPr>
          <a:r>
            <a:rPr lang="en-US"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rPr>
            <a:t>Probe</a:t>
          </a:r>
          <a:endParaRPr lang="vi-VN" sz="1400" kern="1200">
            <a:solidFill>
              <a:sysClr val="windowText" lastClr="000000">
                <a:hueOff val="0"/>
                <a:satOff val="0"/>
                <a:lumOff val="0"/>
                <a:alphaOff val="0"/>
              </a:sysClr>
            </a:solidFill>
            <a:latin typeface="Times New Roman" panose="02020603050405020304" pitchFamily="18" charset="0"/>
            <a:ea typeface="+mn-ea"/>
            <a:cs typeface="Times New Roman" panose="02020603050405020304" pitchFamily="18" charset="0"/>
          </a:endParaRPr>
        </a:p>
      </dsp:txBody>
      <dsp:txXfrm>
        <a:off x="3710752" y="2977350"/>
        <a:ext cx="700930" cy="42809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192459-D601-46A5-B21D-732DC08BE556}">
      <dsp:nvSpPr>
        <dsp:cNvPr id="0" name=""/>
        <dsp:cNvSpPr/>
      </dsp:nvSpPr>
      <dsp:spPr>
        <a:xfrm>
          <a:off x="2843212" y="459266"/>
          <a:ext cx="2226947" cy="220990"/>
        </a:xfrm>
        <a:custGeom>
          <a:avLst/>
          <a:gdLst/>
          <a:ahLst/>
          <a:cxnLst/>
          <a:rect l="0" t="0" r="0" b="0"/>
          <a:pathLst>
            <a:path>
              <a:moveTo>
                <a:pt x="0" y="0"/>
              </a:moveTo>
              <a:lnTo>
                <a:pt x="0" y="124782"/>
              </a:lnTo>
              <a:lnTo>
                <a:pt x="2226947" y="124782"/>
              </a:lnTo>
              <a:lnTo>
                <a:pt x="2226947" y="220990"/>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C873B-8B42-46C6-A22A-08AE314F534C}">
      <dsp:nvSpPr>
        <dsp:cNvPr id="0" name=""/>
        <dsp:cNvSpPr/>
      </dsp:nvSpPr>
      <dsp:spPr>
        <a:xfrm>
          <a:off x="3031047" y="3853642"/>
          <a:ext cx="137440" cy="421484"/>
        </a:xfrm>
        <a:custGeom>
          <a:avLst/>
          <a:gdLst/>
          <a:ahLst/>
          <a:cxnLst/>
          <a:rect l="0" t="0" r="0" b="0"/>
          <a:pathLst>
            <a:path>
              <a:moveTo>
                <a:pt x="0" y="0"/>
              </a:moveTo>
              <a:lnTo>
                <a:pt x="0" y="421484"/>
              </a:lnTo>
              <a:lnTo>
                <a:pt x="137440" y="4214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D952CD-AA3D-450A-97EC-06056E7A92A5}">
      <dsp:nvSpPr>
        <dsp:cNvPr id="0" name=""/>
        <dsp:cNvSpPr/>
      </dsp:nvSpPr>
      <dsp:spPr>
        <a:xfrm>
          <a:off x="3351835" y="3203090"/>
          <a:ext cx="91440" cy="192416"/>
        </a:xfrm>
        <a:custGeom>
          <a:avLst/>
          <a:gdLst/>
          <a:ahLst/>
          <a:cxnLst/>
          <a:rect l="0" t="0" r="0" b="0"/>
          <a:pathLst>
            <a:path>
              <a:moveTo>
                <a:pt x="45720" y="0"/>
              </a:moveTo>
              <a:lnTo>
                <a:pt x="45720" y="1924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5BC29D-9CAD-4F1C-A317-AE570B464900}">
      <dsp:nvSpPr>
        <dsp:cNvPr id="0" name=""/>
        <dsp:cNvSpPr/>
      </dsp:nvSpPr>
      <dsp:spPr>
        <a:xfrm>
          <a:off x="3351835" y="2552539"/>
          <a:ext cx="91440" cy="192416"/>
        </a:xfrm>
        <a:custGeom>
          <a:avLst/>
          <a:gdLst/>
          <a:ahLst/>
          <a:cxnLst/>
          <a:rect l="0" t="0" r="0" b="0"/>
          <a:pathLst>
            <a:path>
              <a:moveTo>
                <a:pt x="45720" y="0"/>
              </a:moveTo>
              <a:lnTo>
                <a:pt x="45720" y="1924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9A21DB-D7B2-4653-BBFD-C5022C68D379}">
      <dsp:nvSpPr>
        <dsp:cNvPr id="0" name=""/>
        <dsp:cNvSpPr/>
      </dsp:nvSpPr>
      <dsp:spPr>
        <a:xfrm>
          <a:off x="3351835" y="1901987"/>
          <a:ext cx="91440" cy="192416"/>
        </a:xfrm>
        <a:custGeom>
          <a:avLst/>
          <a:gdLst/>
          <a:ahLst/>
          <a:cxnLst/>
          <a:rect l="0" t="0" r="0" b="0"/>
          <a:pathLst>
            <a:path>
              <a:moveTo>
                <a:pt x="45720" y="0"/>
              </a:moveTo>
              <a:lnTo>
                <a:pt x="45720" y="1924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CB33D8-BD4C-4F34-ADC7-6EEB021C3210}">
      <dsp:nvSpPr>
        <dsp:cNvPr id="0" name=""/>
        <dsp:cNvSpPr/>
      </dsp:nvSpPr>
      <dsp:spPr>
        <a:xfrm>
          <a:off x="3351835" y="1251436"/>
          <a:ext cx="91440" cy="192416"/>
        </a:xfrm>
        <a:custGeom>
          <a:avLst/>
          <a:gdLst/>
          <a:ahLst/>
          <a:cxnLst/>
          <a:rect l="0" t="0" r="0" b="0"/>
          <a:pathLst>
            <a:path>
              <a:moveTo>
                <a:pt x="45720" y="0"/>
              </a:moveTo>
              <a:lnTo>
                <a:pt x="45720" y="19241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8D7914-E1E3-4739-BCE4-92738808BF59}">
      <dsp:nvSpPr>
        <dsp:cNvPr id="0" name=""/>
        <dsp:cNvSpPr/>
      </dsp:nvSpPr>
      <dsp:spPr>
        <a:xfrm>
          <a:off x="2843212" y="459266"/>
          <a:ext cx="554343" cy="192416"/>
        </a:xfrm>
        <a:custGeom>
          <a:avLst/>
          <a:gdLst/>
          <a:ahLst/>
          <a:cxnLst/>
          <a:rect l="0" t="0" r="0" b="0"/>
          <a:pathLst>
            <a:path>
              <a:moveTo>
                <a:pt x="0" y="0"/>
              </a:moveTo>
              <a:lnTo>
                <a:pt x="0" y="96208"/>
              </a:lnTo>
              <a:lnTo>
                <a:pt x="554343" y="96208"/>
              </a:lnTo>
              <a:lnTo>
                <a:pt x="554343" y="19241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56E6C3-244E-4141-A1B8-604EBF033391}">
      <dsp:nvSpPr>
        <dsp:cNvPr id="0" name=""/>
        <dsp:cNvSpPr/>
      </dsp:nvSpPr>
      <dsp:spPr>
        <a:xfrm>
          <a:off x="2067855" y="459266"/>
          <a:ext cx="775356" cy="192416"/>
        </a:xfrm>
        <a:custGeom>
          <a:avLst/>
          <a:gdLst/>
          <a:ahLst/>
          <a:cxnLst/>
          <a:rect l="0" t="0" r="0" b="0"/>
          <a:pathLst>
            <a:path>
              <a:moveTo>
                <a:pt x="775356" y="0"/>
              </a:moveTo>
              <a:lnTo>
                <a:pt x="775356" y="96208"/>
              </a:lnTo>
              <a:lnTo>
                <a:pt x="0" y="96208"/>
              </a:lnTo>
              <a:lnTo>
                <a:pt x="0" y="19241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C24274-DC96-4D2C-917A-9ACEE2A0F14D}">
      <dsp:nvSpPr>
        <dsp:cNvPr id="0" name=""/>
        <dsp:cNvSpPr/>
      </dsp:nvSpPr>
      <dsp:spPr>
        <a:xfrm>
          <a:off x="959169" y="459266"/>
          <a:ext cx="1884042" cy="192416"/>
        </a:xfrm>
        <a:custGeom>
          <a:avLst/>
          <a:gdLst/>
          <a:ahLst/>
          <a:cxnLst/>
          <a:rect l="0" t="0" r="0" b="0"/>
          <a:pathLst>
            <a:path>
              <a:moveTo>
                <a:pt x="1884042" y="0"/>
              </a:moveTo>
              <a:lnTo>
                <a:pt x="1884042" y="96208"/>
              </a:lnTo>
              <a:lnTo>
                <a:pt x="0" y="96208"/>
              </a:lnTo>
              <a:lnTo>
                <a:pt x="0" y="19241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16B2362-C434-4F43-A40F-9A96F9880B65}">
      <dsp:nvSpPr>
        <dsp:cNvPr id="0" name=""/>
        <dsp:cNvSpPr/>
      </dsp:nvSpPr>
      <dsp:spPr>
        <a:xfrm>
          <a:off x="2385077" y="1131"/>
          <a:ext cx="916269" cy="458134"/>
        </a:xfrm>
        <a:prstGeom prst="rect">
          <a:avLst/>
        </a:prstGeom>
        <a:solidFill>
          <a:schemeClr val="accent2"/>
        </a:solidFill>
        <a:ln w="38100" cap="flat" cmpd="sng" algn="ctr">
          <a:solidFill>
            <a:schemeClr val="lt1"/>
          </a:solidFill>
          <a:prstDash val="solid"/>
        </a:ln>
        <a:effectLst>
          <a:outerShdw blurRad="40000" dist="20000" dir="5400000" rotWithShape="0">
            <a:srgbClr val="000000">
              <a:alpha val="38000"/>
            </a:srgbClr>
          </a:outerShdw>
        </a:effectLst>
        <a:scene3d>
          <a:camera prst="orthographicFront"/>
          <a:lightRig rig="flat" dir="t"/>
        </a:scene3d>
        <a:sp3d/>
      </dsp:spPr>
      <dsp:style>
        <a:lnRef idx="3">
          <a:schemeClr val="lt1"/>
        </a:lnRef>
        <a:fillRef idx="1">
          <a:schemeClr val="accent2"/>
        </a:fillRef>
        <a:effectRef idx="1">
          <a:schemeClr val="accent2"/>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Index.html-&lt;app-root&gt;</a:t>
          </a:r>
          <a:endParaRPr lang="vi-VN" sz="1100" kern="1200">
            <a:latin typeface="Times New Roman" panose="02020603050405020304" pitchFamily="18" charset="0"/>
            <a:cs typeface="Times New Roman" panose="02020603050405020304" pitchFamily="18" charset="0"/>
          </a:endParaRPr>
        </a:p>
      </dsp:txBody>
      <dsp:txXfrm>
        <a:off x="2385077" y="1131"/>
        <a:ext cx="916269" cy="458134"/>
      </dsp:txXfrm>
    </dsp:sp>
    <dsp:sp modelId="{3CCDF321-AEC7-439F-A563-9E1706158DF4}">
      <dsp:nvSpPr>
        <dsp:cNvPr id="0" name=""/>
        <dsp:cNvSpPr/>
      </dsp:nvSpPr>
      <dsp:spPr>
        <a:xfrm>
          <a:off x="501034" y="651682"/>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app.module</a:t>
          </a:r>
          <a:endParaRPr lang="vi-VN" sz="1100" kern="1200">
            <a:latin typeface="Times New Roman" panose="02020603050405020304" pitchFamily="18" charset="0"/>
            <a:cs typeface="Times New Roman" panose="02020603050405020304" pitchFamily="18" charset="0"/>
          </a:endParaRPr>
        </a:p>
      </dsp:txBody>
      <dsp:txXfrm>
        <a:off x="501034" y="651682"/>
        <a:ext cx="916269" cy="458134"/>
      </dsp:txXfrm>
    </dsp:sp>
    <dsp:sp modelId="{2D28FD77-E1F6-4B12-865F-8FF9B1D5A13C}">
      <dsp:nvSpPr>
        <dsp:cNvPr id="0" name=""/>
        <dsp:cNvSpPr/>
      </dsp:nvSpPr>
      <dsp:spPr>
        <a:xfrm>
          <a:off x="1609721" y="651682"/>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app.component-Controller</a:t>
          </a:r>
          <a:endParaRPr lang="vi-VN" sz="1100" kern="1200">
            <a:latin typeface="Times New Roman" panose="02020603050405020304" pitchFamily="18" charset="0"/>
            <a:cs typeface="Times New Roman" panose="02020603050405020304" pitchFamily="18" charset="0"/>
          </a:endParaRPr>
        </a:p>
      </dsp:txBody>
      <dsp:txXfrm>
        <a:off x="1609721" y="651682"/>
        <a:ext cx="916269" cy="458134"/>
      </dsp:txXfrm>
    </dsp:sp>
    <dsp:sp modelId="{D1B96F4D-AB8A-434E-A0B0-08464A336D3D}">
      <dsp:nvSpPr>
        <dsp:cNvPr id="0" name=""/>
        <dsp:cNvSpPr/>
      </dsp:nvSpPr>
      <dsp:spPr>
        <a:xfrm>
          <a:off x="2718407" y="651682"/>
          <a:ext cx="1358296" cy="599753"/>
        </a:xfrm>
        <a:prstGeom prst="rect">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app.component.html-template-&lt;router-outlet&gt;&lt;/rooter-outlet&gt;</a:t>
          </a:r>
          <a:endParaRPr lang="vi-VN" sz="1100" kern="1200">
            <a:latin typeface="Times New Roman" panose="02020603050405020304" pitchFamily="18" charset="0"/>
            <a:cs typeface="Times New Roman" panose="02020603050405020304" pitchFamily="18" charset="0"/>
          </a:endParaRPr>
        </a:p>
      </dsp:txBody>
      <dsp:txXfrm>
        <a:off x="2718407" y="651682"/>
        <a:ext cx="1358296" cy="599753"/>
      </dsp:txXfrm>
    </dsp:sp>
    <dsp:sp modelId="{7749D65A-527F-433C-804A-1DD98A1228B8}">
      <dsp:nvSpPr>
        <dsp:cNvPr id="0" name=""/>
        <dsp:cNvSpPr/>
      </dsp:nvSpPr>
      <dsp:spPr>
        <a:xfrm>
          <a:off x="2939420" y="1443852"/>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bg1"/>
              </a:solidFill>
              <a:latin typeface="Times New Roman" panose="02020603050405020304" pitchFamily="18" charset="0"/>
              <a:cs typeface="Times New Roman" panose="02020603050405020304" pitchFamily="18" charset="0"/>
            </a:rPr>
            <a:t>Login component</a:t>
          </a:r>
          <a:endParaRPr lang="vi-VN" sz="1100" kern="1200">
            <a:solidFill>
              <a:schemeClr val="bg1"/>
            </a:solidFill>
            <a:latin typeface="Times New Roman" panose="02020603050405020304" pitchFamily="18" charset="0"/>
            <a:cs typeface="Times New Roman" panose="02020603050405020304" pitchFamily="18" charset="0"/>
          </a:endParaRPr>
        </a:p>
      </dsp:txBody>
      <dsp:txXfrm>
        <a:off x="2939420" y="1443852"/>
        <a:ext cx="916269" cy="458134"/>
      </dsp:txXfrm>
    </dsp:sp>
    <dsp:sp modelId="{73548A10-8631-4F4F-8DAD-D291170BED08}">
      <dsp:nvSpPr>
        <dsp:cNvPr id="0" name=""/>
        <dsp:cNvSpPr/>
      </dsp:nvSpPr>
      <dsp:spPr>
        <a:xfrm>
          <a:off x="2939420" y="2094404"/>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bg1"/>
              </a:solidFill>
              <a:latin typeface="Times New Roman" panose="02020603050405020304" pitchFamily="18" charset="0"/>
              <a:cs typeface="Times New Roman" panose="02020603050405020304" pitchFamily="18" charset="0"/>
            </a:rPr>
            <a:t>Patient-list component</a:t>
          </a:r>
          <a:endParaRPr lang="vi-VN" sz="1100" kern="1200">
            <a:solidFill>
              <a:schemeClr val="bg1"/>
            </a:solidFill>
            <a:latin typeface="Times New Roman" panose="02020603050405020304" pitchFamily="18" charset="0"/>
            <a:cs typeface="Times New Roman" panose="02020603050405020304" pitchFamily="18" charset="0"/>
          </a:endParaRPr>
        </a:p>
      </dsp:txBody>
      <dsp:txXfrm>
        <a:off x="2939420" y="2094404"/>
        <a:ext cx="916269" cy="458134"/>
      </dsp:txXfrm>
    </dsp:sp>
    <dsp:sp modelId="{A811DD66-4AE8-4C49-9C5F-37025C456010}">
      <dsp:nvSpPr>
        <dsp:cNvPr id="0" name=""/>
        <dsp:cNvSpPr/>
      </dsp:nvSpPr>
      <dsp:spPr>
        <a:xfrm>
          <a:off x="2939420" y="2744955"/>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bg1"/>
              </a:solidFill>
              <a:latin typeface="Times New Roman" panose="02020603050405020304" pitchFamily="18" charset="0"/>
              <a:cs typeface="Times New Roman" panose="02020603050405020304" pitchFamily="18" charset="0"/>
            </a:rPr>
            <a:t>Study-list component</a:t>
          </a:r>
          <a:endParaRPr lang="vi-VN" sz="1100" kern="1200">
            <a:solidFill>
              <a:schemeClr val="bg1"/>
            </a:solidFill>
            <a:latin typeface="Times New Roman" panose="02020603050405020304" pitchFamily="18" charset="0"/>
            <a:cs typeface="Times New Roman" panose="02020603050405020304" pitchFamily="18" charset="0"/>
          </a:endParaRPr>
        </a:p>
      </dsp:txBody>
      <dsp:txXfrm>
        <a:off x="2939420" y="2744955"/>
        <a:ext cx="916269" cy="458134"/>
      </dsp:txXfrm>
    </dsp:sp>
    <dsp:sp modelId="{301F196A-CFCA-4461-8897-B0A2981A8F08}">
      <dsp:nvSpPr>
        <dsp:cNvPr id="0" name=""/>
        <dsp:cNvSpPr/>
      </dsp:nvSpPr>
      <dsp:spPr>
        <a:xfrm>
          <a:off x="2939420" y="3395507"/>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bg1"/>
              </a:solidFill>
              <a:latin typeface="Times New Roman" panose="02020603050405020304" pitchFamily="18" charset="0"/>
              <a:cs typeface="Times New Roman" panose="02020603050405020304" pitchFamily="18" charset="0"/>
            </a:rPr>
            <a:t>series-list-component</a:t>
          </a:r>
          <a:endParaRPr lang="vi-VN" sz="1100" kern="1200">
            <a:solidFill>
              <a:schemeClr val="bg1"/>
            </a:solidFill>
            <a:latin typeface="Times New Roman" panose="02020603050405020304" pitchFamily="18" charset="0"/>
            <a:cs typeface="Times New Roman" panose="02020603050405020304" pitchFamily="18" charset="0"/>
          </a:endParaRPr>
        </a:p>
      </dsp:txBody>
      <dsp:txXfrm>
        <a:off x="2939420" y="3395507"/>
        <a:ext cx="916269" cy="458134"/>
      </dsp:txXfrm>
    </dsp:sp>
    <dsp:sp modelId="{573DA478-3C07-47C4-A5E9-8A93C636019F}">
      <dsp:nvSpPr>
        <dsp:cNvPr id="0" name=""/>
        <dsp:cNvSpPr/>
      </dsp:nvSpPr>
      <dsp:spPr>
        <a:xfrm>
          <a:off x="3168488" y="4046058"/>
          <a:ext cx="916269" cy="458134"/>
        </a:xfrm>
        <a:prstGeom prst="rect">
          <a:avLst/>
        </a:prstGeom>
        <a:solidFill>
          <a:srgbClr val="FF0000"/>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solidFill>
                <a:schemeClr val="bg1"/>
              </a:solidFill>
              <a:latin typeface="Times New Roman" panose="02020603050405020304" pitchFamily="18" charset="0"/>
              <a:cs typeface="Times New Roman" panose="02020603050405020304" pitchFamily="18" charset="0"/>
            </a:rPr>
            <a:t>viewer-list component</a:t>
          </a:r>
          <a:endParaRPr lang="vi-VN" sz="1100" kern="1200">
            <a:solidFill>
              <a:schemeClr val="bg1"/>
            </a:solidFill>
            <a:latin typeface="Times New Roman" panose="02020603050405020304" pitchFamily="18" charset="0"/>
            <a:cs typeface="Times New Roman" panose="02020603050405020304" pitchFamily="18" charset="0"/>
          </a:endParaRPr>
        </a:p>
      </dsp:txBody>
      <dsp:txXfrm>
        <a:off x="3168488" y="4046058"/>
        <a:ext cx="916269" cy="458134"/>
      </dsp:txXfrm>
    </dsp:sp>
    <dsp:sp modelId="{F3016496-004F-4D02-80D2-6B599852E3CC}">
      <dsp:nvSpPr>
        <dsp:cNvPr id="0" name=""/>
        <dsp:cNvSpPr/>
      </dsp:nvSpPr>
      <dsp:spPr>
        <a:xfrm>
          <a:off x="4612025" y="680256"/>
          <a:ext cx="916269" cy="524504"/>
        </a:xfrm>
        <a:prstGeom prst="rect">
          <a:avLst/>
        </a:prstGeom>
        <a:solidFill>
          <a:schemeClr val="accent1"/>
        </a:soli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app.component.css- CSS file</a:t>
          </a:r>
          <a:endParaRPr lang="vi-VN" sz="1100" kern="1200">
            <a:latin typeface="Times New Roman" panose="02020603050405020304" pitchFamily="18" charset="0"/>
            <a:cs typeface="Times New Roman" panose="02020603050405020304" pitchFamily="18" charset="0"/>
          </a:endParaRPr>
        </a:p>
      </dsp:txBody>
      <dsp:txXfrm>
        <a:off x="4612025" y="680256"/>
        <a:ext cx="916269" cy="52450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33CC08-8DC0-4E63-B74F-FF0F87F038F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EC0FDF-8EF6-4957-B2C8-625D41CEE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540</TotalTime>
  <Pages>32</Pages>
  <Words>2837</Words>
  <Characters>16172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18972</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TruongTrungThien</dc:creator>
  <cp:keywords/>
  <dc:description/>
  <cp:lastModifiedBy>Thiên Trương Trung</cp:lastModifiedBy>
  <cp:revision>140</cp:revision>
  <cp:lastPrinted>2018-01-30T09:19:00Z</cp:lastPrinted>
  <dcterms:created xsi:type="dcterms:W3CDTF">2018-04-10T03:16:00Z</dcterms:created>
  <dcterms:modified xsi:type="dcterms:W3CDTF">2018-05-01T12:57:00Z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